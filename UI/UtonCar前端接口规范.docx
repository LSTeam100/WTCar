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Uton</w:t>
      </w:r>
      <w:r>
        <w:rPr>
          <w:rFonts w:hint="eastAsia"/>
          <w:b/>
          <w:sz w:val="48"/>
          <w:szCs w:val="48"/>
          <w:lang w:val="en-US" w:eastAsia="zh-CN"/>
        </w:rPr>
        <w:t>Car</w:t>
      </w:r>
      <w:r>
        <w:rPr>
          <w:rFonts w:hint="eastAsia"/>
          <w:b/>
          <w:sz w:val="48"/>
          <w:szCs w:val="48"/>
        </w:rPr>
        <w:t>接口规范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V1.0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修订历史记录</w:t>
      </w: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39"/>
        <w:gridCol w:w="3022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3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02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2016/05/08</w:t>
            </w:r>
          </w:p>
        </w:tc>
        <w:tc>
          <w:tcPr>
            <w:tcW w:w="123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302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目录</w:t>
      </w:r>
    </w:p>
    <w:p>
      <w:pPr>
        <w:jc w:val="center"/>
        <w:rPr>
          <w:b/>
          <w:sz w:val="24"/>
          <w:szCs w:val="24"/>
        </w:rPr>
      </w:pPr>
    </w:p>
    <w:p>
      <w:pPr>
        <w:pStyle w:val="12"/>
        <w:tabs>
          <w:tab w:val="left" w:pos="420"/>
          <w:tab w:val="right" w:leader="dot" w:pos="8296"/>
        </w:tabs>
      </w:pPr>
      <w:r>
        <w:rPr>
          <w:rFonts w:ascii="宋体" w:hAnsi="宋体"/>
          <w:b/>
          <w:sz w:val="48"/>
          <w:szCs w:val="48"/>
        </w:rPr>
        <w:fldChar w:fldCharType="begin"/>
      </w:r>
      <w:r>
        <w:rPr>
          <w:rFonts w:ascii="宋体" w:hAnsi="宋体"/>
          <w:b/>
          <w:sz w:val="48"/>
          <w:szCs w:val="48"/>
        </w:rPr>
        <w:instrText xml:space="preserve"> TOC \o "1-3" \h \z \u </w:instrText>
      </w:r>
      <w:r>
        <w:rPr>
          <w:rFonts w:ascii="宋体" w:hAnsi="宋体"/>
          <w:b/>
          <w:sz w:val="48"/>
          <w:szCs w:val="48"/>
        </w:rPr>
        <w:fldChar w:fldCharType="separate"/>
      </w:r>
      <w:r>
        <w:fldChar w:fldCharType="begin"/>
      </w:r>
      <w:r>
        <w:instrText xml:space="preserve"> HYPERLINK \l "_Toc441157279" </w:instrText>
      </w:r>
      <w:r>
        <w:fldChar w:fldCharType="separate"/>
      </w:r>
      <w:r>
        <w:rPr>
          <w:rStyle w:val="15"/>
        </w:rPr>
        <w:t>1.</w:t>
      </w:r>
      <w:r>
        <w:tab/>
      </w:r>
      <w:r>
        <w:rPr>
          <w:rStyle w:val="15"/>
          <w:rFonts w:hint="eastAsia"/>
        </w:rPr>
        <w:t>引言</w:t>
      </w:r>
      <w:r>
        <w:tab/>
      </w:r>
      <w:r>
        <w:fldChar w:fldCharType="begin"/>
      </w:r>
      <w:r>
        <w:instrText xml:space="preserve"> PAGEREF _Toc441157279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"_Toc441157280" </w:instrText>
      </w:r>
      <w:r>
        <w:fldChar w:fldCharType="separate"/>
      </w:r>
      <w:r>
        <w:rPr>
          <w:rStyle w:val="15"/>
        </w:rPr>
        <w:t>1.1.</w:t>
      </w:r>
      <w:r>
        <w:rPr>
          <w:rStyle w:val="15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_Toc441157280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ind w:left="31680"/>
      </w:pPr>
      <w:r>
        <w:fldChar w:fldCharType="begin"/>
      </w:r>
      <w:r>
        <w:instrText xml:space="preserve"> HYPERLINK \l "_Toc441157281" </w:instrText>
      </w:r>
      <w:r>
        <w:fldChar w:fldCharType="separate"/>
      </w:r>
      <w:r>
        <w:rPr>
          <w:rStyle w:val="15"/>
        </w:rPr>
        <w:t>1.2.</w:t>
      </w:r>
      <w:r>
        <w:tab/>
      </w:r>
      <w:r>
        <w:rPr>
          <w:rStyle w:val="15"/>
          <w:rFonts w:hint="eastAsia"/>
        </w:rPr>
        <w:t>术语和定义</w:t>
      </w:r>
      <w:r>
        <w:tab/>
      </w:r>
      <w:r>
        <w:fldChar w:fldCharType="begin"/>
      </w:r>
      <w:r>
        <w:instrText xml:space="preserve"> PAGEREF _Toc441157281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"_Toc441157282" </w:instrText>
      </w:r>
      <w:r>
        <w:fldChar w:fldCharType="separate"/>
      </w:r>
      <w:r>
        <w:rPr>
          <w:rStyle w:val="15"/>
        </w:rPr>
        <w:t>1.3.</w:t>
      </w:r>
      <w:r>
        <w:rPr>
          <w:rStyle w:val="15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_Toc441157282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"_Toc441157283" </w:instrText>
      </w:r>
      <w:r>
        <w:fldChar w:fldCharType="separate"/>
      </w:r>
      <w:r>
        <w:rPr>
          <w:rStyle w:val="15"/>
        </w:rPr>
        <w:t>1.4.</w:t>
      </w:r>
      <w:r>
        <w:rPr>
          <w:rStyle w:val="15"/>
          <w:rFonts w:hint="eastAsia"/>
        </w:rPr>
        <w:t>特殊记号格式说明</w:t>
      </w:r>
      <w:r>
        <w:tab/>
      </w:r>
      <w:r>
        <w:fldChar w:fldCharType="begin"/>
      </w:r>
      <w:r>
        <w:instrText xml:space="preserve"> PAGEREF _Toc441157283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</w:pPr>
      <w:r>
        <w:fldChar w:fldCharType="begin"/>
      </w:r>
      <w:r>
        <w:instrText xml:space="preserve"> HYPERLINK \l "_Toc441157284" </w:instrText>
      </w:r>
      <w:r>
        <w:fldChar w:fldCharType="separate"/>
      </w:r>
      <w:r>
        <w:rPr>
          <w:rStyle w:val="15"/>
        </w:rPr>
        <w:t>2.</w:t>
      </w:r>
      <w:r>
        <w:rPr>
          <w:rStyle w:val="15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_Toc441157284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"_Toc441157285" </w:instrText>
      </w:r>
      <w:r>
        <w:fldChar w:fldCharType="separate"/>
      </w:r>
      <w:r>
        <w:rPr>
          <w:rStyle w:val="15"/>
        </w:rPr>
        <w:t>2.1.</w:t>
      </w:r>
      <w:r>
        <w:rPr>
          <w:rStyle w:val="15"/>
          <w:rFonts w:hint="eastAsia"/>
        </w:rPr>
        <w:t>接入方式</w:t>
      </w:r>
      <w:r>
        <w:tab/>
      </w:r>
      <w:r>
        <w:fldChar w:fldCharType="begin"/>
      </w:r>
      <w:r>
        <w:instrText xml:space="preserve"> PAGEREF _Toc441157285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"_Toc441157286" </w:instrText>
      </w:r>
      <w:r>
        <w:fldChar w:fldCharType="separate"/>
      </w:r>
      <w:r>
        <w:rPr>
          <w:rStyle w:val="15"/>
        </w:rPr>
        <w:t>2.2.</w:t>
      </w:r>
      <w:r>
        <w:rPr>
          <w:rStyle w:val="15"/>
          <w:rFonts w:hint="eastAsia"/>
        </w:rPr>
        <w:t>公共消息</w:t>
      </w:r>
      <w:r>
        <w:tab/>
      </w:r>
      <w:r>
        <w:fldChar w:fldCharType="begin"/>
      </w:r>
      <w:r>
        <w:instrText xml:space="preserve"> PAGEREF _Toc441157286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"_Toc441157287" </w:instrText>
      </w:r>
      <w:r>
        <w:fldChar w:fldCharType="separate"/>
      </w:r>
      <w:r>
        <w:rPr>
          <w:rStyle w:val="15"/>
        </w:rPr>
        <w:t>2.3.Wilson</w:t>
      </w:r>
      <w:r>
        <w:rPr>
          <w:rStyle w:val="15"/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_Toc441157287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"_Toc441157288" </w:instrText>
      </w:r>
      <w:r>
        <w:fldChar w:fldCharType="separate"/>
      </w:r>
      <w:r>
        <w:rPr>
          <w:rStyle w:val="15"/>
        </w:rPr>
        <w:t>2.3.1.</w:t>
      </w:r>
      <w:r>
        <w:rPr>
          <w:rStyle w:val="15"/>
          <w:rFonts w:hint="eastAsia"/>
        </w:rPr>
        <w:t>图片上传</w:t>
      </w:r>
      <w:r>
        <w:tab/>
      </w:r>
      <w:r>
        <w:fldChar w:fldCharType="begin"/>
      </w:r>
      <w:r>
        <w:instrText xml:space="preserve"> PAGEREF _Toc441157288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ind w:left="31680"/>
      </w:pPr>
      <w:r>
        <w:fldChar w:fldCharType="begin"/>
      </w:r>
      <w:r>
        <w:instrText xml:space="preserve"> HYPERLINK \l "_Toc441157289" </w:instrText>
      </w:r>
      <w:r>
        <w:fldChar w:fldCharType="separate"/>
      </w:r>
      <w:r>
        <w:rPr>
          <w:rStyle w:val="15"/>
        </w:rPr>
        <w:t>2.4</w:t>
      </w:r>
      <w:r>
        <w:rPr>
          <w:rStyle w:val="15"/>
          <w:rFonts w:hint="eastAsia"/>
        </w:rPr>
        <w:t>接口错误码集合</w:t>
      </w:r>
      <w:r>
        <w:tab/>
      </w:r>
      <w:r>
        <w:fldChar w:fldCharType="begin"/>
      </w:r>
      <w:r>
        <w:instrText xml:space="preserve"> PAGEREF _Toc441157289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jc w:val="center"/>
        <w:rPr>
          <w:rFonts w:ascii="宋体"/>
          <w:b/>
          <w:sz w:val="48"/>
          <w:szCs w:val="48"/>
        </w:rPr>
      </w:pPr>
      <w:r>
        <w:rPr>
          <w:rFonts w:ascii="宋体" w:hAnsi="宋体"/>
          <w:b/>
          <w:sz w:val="48"/>
          <w:szCs w:val="48"/>
        </w:rPr>
        <w:fldChar w:fldCharType="end"/>
      </w:r>
    </w:p>
    <w:p>
      <w:pPr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bookmarkStart w:id="0" w:name="_Toc441157279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441157280"/>
      <w:r>
        <w:t>1.1.</w:t>
      </w:r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>定义</w:t>
      </w:r>
      <w:r>
        <w:t>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前端与后端的交互方式</w:t>
      </w:r>
    </w:p>
    <w:p>
      <w:pPr>
        <w:pStyle w:val="3"/>
        <w:numPr>
          <w:ilvl w:val="1"/>
          <w:numId w:val="1"/>
        </w:numPr>
      </w:pPr>
      <w:bookmarkStart w:id="2" w:name="_Toc244158288"/>
      <w:bookmarkStart w:id="3" w:name="_Toc441157281"/>
      <w:bookmarkStart w:id="4" w:name="_Toc375228040"/>
      <w:bookmarkStart w:id="5" w:name="_Toc375662233"/>
      <w:bookmarkStart w:id="6" w:name="_Toc375231547"/>
      <w:bookmarkStart w:id="7" w:name="_Toc408912914"/>
      <w:bookmarkStart w:id="8" w:name="_Toc368295478"/>
      <w:bookmarkStart w:id="9" w:name="_Toc380666847"/>
      <w:bookmarkStart w:id="10" w:name="_Toc375662123"/>
      <w:bookmarkStart w:id="11" w:name="_Toc375228200"/>
      <w:bookmarkStart w:id="12" w:name="_Toc375759111"/>
      <w:bookmarkStart w:id="13" w:name="_Toc375228823"/>
      <w:bookmarkStart w:id="14" w:name="_Toc375228360"/>
      <w:r>
        <w:rPr>
          <w:rFonts w:hint="eastAsia"/>
        </w:rPr>
        <w:t>术语和定义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</w:pPr>
      <w:bookmarkStart w:id="15" w:name="_Toc441157282"/>
      <w:r>
        <w:t>1.3.</w:t>
      </w:r>
      <w:r>
        <w:rPr>
          <w:rFonts w:hint="eastAsia"/>
        </w:rPr>
        <w:t>参考资料</w:t>
      </w:r>
      <w:bookmarkEnd w:id="15"/>
    </w:p>
    <w:p>
      <w:pPr>
        <w:pStyle w:val="3"/>
      </w:pPr>
      <w:bookmarkStart w:id="16" w:name="_Toc441157283"/>
      <w:r>
        <w:t>1.4.</w:t>
      </w:r>
      <w:r>
        <w:rPr>
          <w:rFonts w:hint="eastAsia"/>
        </w:rPr>
        <w:t>特殊记号格式说明</w:t>
      </w:r>
      <w:bookmarkEnd w:id="16"/>
    </w:p>
    <w:p>
      <w:r>
        <w:rPr>
          <w:rFonts w:hint="eastAsia"/>
        </w:rPr>
        <w:t>本文档暂未使用特殊记号格式</w:t>
      </w:r>
    </w:p>
    <w:p>
      <w:pPr>
        <w:pStyle w:val="2"/>
      </w:pPr>
      <w:bookmarkStart w:id="17" w:name="_Toc441157284"/>
      <w:r>
        <w:t>2.</w:t>
      </w:r>
      <w:r>
        <w:rPr>
          <w:rFonts w:hint="eastAsia"/>
        </w:rPr>
        <w:t>接口设计</w:t>
      </w:r>
      <w:bookmarkEnd w:id="17"/>
    </w:p>
    <w:p>
      <w:pPr>
        <w:pStyle w:val="3"/>
      </w:pPr>
      <w:bookmarkStart w:id="18" w:name="_Toc441157285"/>
      <w:r>
        <w:t>2.1.</w:t>
      </w:r>
      <w:r>
        <w:rPr>
          <w:rFonts w:hint="eastAsia"/>
        </w:rPr>
        <w:t>接入方式</w:t>
      </w:r>
      <w:bookmarkEnd w:id="18"/>
    </w:p>
    <w:p>
      <w:pPr>
        <w:rPr>
          <w:rFonts w:ascii="宋体"/>
          <w:szCs w:val="24"/>
        </w:rPr>
      </w:pPr>
      <w:r>
        <w:rPr>
          <w:rFonts w:hint="eastAsia" w:ascii="宋体"/>
          <w:szCs w:val="24"/>
        </w:rPr>
        <w:t>交互接口统一为基于</w:t>
      </w:r>
      <w:r>
        <w:rPr>
          <w:rFonts w:ascii="宋体"/>
          <w:szCs w:val="24"/>
        </w:rPr>
        <w:t>JSON</w:t>
      </w:r>
      <w:r>
        <w:rPr>
          <w:rFonts w:hint="eastAsia" w:ascii="宋体"/>
          <w:szCs w:val="24"/>
        </w:rPr>
        <w:t>的</w:t>
      </w:r>
      <w:r>
        <w:rPr>
          <w:rFonts w:ascii="宋体"/>
          <w:szCs w:val="24"/>
        </w:rPr>
        <w:t>REST</w:t>
      </w:r>
      <w:r>
        <w:rPr>
          <w:rFonts w:hint="eastAsia" w:ascii="宋体"/>
          <w:szCs w:val="24"/>
        </w:rPr>
        <w:t>接口。</w:t>
      </w:r>
    </w:p>
    <w:p>
      <w:pPr>
        <w:pStyle w:val="3"/>
      </w:pPr>
      <w:bookmarkStart w:id="19" w:name="_Toc441157286"/>
      <w:r>
        <w:t>2.2.</w:t>
      </w:r>
      <w:r>
        <w:rPr>
          <w:rFonts w:hint="eastAsia"/>
        </w:rPr>
        <w:t>公共消息</w:t>
      </w:r>
      <w:bookmarkEnd w:id="1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retCode</w:t>
            </w:r>
          </w:p>
        </w:tc>
        <w:tc>
          <w:tcPr>
            <w:tcW w:w="3000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String(Required)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retMsg</w:t>
            </w:r>
          </w:p>
        </w:tc>
        <w:tc>
          <w:tcPr>
            <w:tcW w:w="3000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String (Required)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响应消息</w:t>
            </w:r>
          </w:p>
        </w:tc>
      </w:tr>
    </w:tbl>
    <w:p>
      <w:pPr>
        <w:pStyle w:val="3"/>
      </w:pPr>
      <w:bookmarkStart w:id="20" w:name="_Toc441157287"/>
      <w:r>
        <w:t>2.3.Uton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服务接口</w:t>
      </w:r>
      <w:bookmarkEnd w:id="20"/>
    </w:p>
    <w:p>
      <w:pPr>
        <w:pStyle w:val="4"/>
      </w:pPr>
      <w:r>
        <w:t>2.3.1.</w:t>
      </w:r>
      <w:r>
        <w:rPr>
          <w:rFonts w:hint="eastAsia"/>
          <w:lang w:eastAsia="zh-CN"/>
        </w:rPr>
        <w:t>账户</w:t>
      </w:r>
      <w:r>
        <w:rPr>
          <w:rFonts w:hint="eastAsia"/>
        </w:rPr>
        <w:t>登录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账户</w:t>
            </w:r>
            <w:r>
              <w:rPr>
                <w:rFonts w:hint="eastAsia" w:ascii="宋体"/>
                <w:szCs w:val="24"/>
              </w:rPr>
              <w:t>登录。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"accountPassword": "123456"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875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{"token": "e2a35029-f777-48e7-ae21-665f8b68569b"},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eastAsia="zh-CN"/>
        </w:rPr>
        <w:t>获取验证码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reqValidationCode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获取验证码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登录账号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eastAsia="zh-CN"/>
        </w:rPr>
        <w:t>账户注册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register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账户注册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accountType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"accountType"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</w:rPr>
              <w:t>accountPassword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12345678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1234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忘记密码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forget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忘记密码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"passWord"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1234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eastAsia="zh-CN"/>
        </w:rPr>
        <w:t>退出登录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logout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退出登录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eastAsia="zh-CN"/>
        </w:rPr>
        <w:t>检查用户是否存在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isAccountExist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检查用户是否存在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eastAsia="zh-CN"/>
        </w:rPr>
        <w:t>校验验证码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checkCode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校验验证码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2456</w:t>
            </w:r>
            <w:r>
              <w:rPr>
                <w:rFonts w:hint="eastAsia"/>
                <w:szCs w:val="21"/>
              </w:rPr>
              <w:t>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/>
    <w:p>
      <w:pPr>
        <w:pStyle w:val="4"/>
      </w:pPr>
      <w:r>
        <w:t>2.3.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eastAsia="zh-CN"/>
        </w:rPr>
        <w:t>申请配资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applyFunds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申请配资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配资金额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</w:t>
            </w:r>
            <w:r>
              <w:rPr>
                <w:rFonts w:hint="eastAsia"/>
                <w:szCs w:val="21"/>
                <w:lang w:val="en-US" w:eastAsia="zh-CN"/>
              </w:rPr>
              <w:t>amount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100.00</w:t>
            </w:r>
            <w:r>
              <w:rPr>
                <w:rFonts w:hint="eastAsia"/>
                <w:szCs w:val="21"/>
              </w:rPr>
              <w:t>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获取配资列表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getApplyFundsList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申请配资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"100.00",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"2016-11-10 19:12:21"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获取地区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areaInfo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.do?pid=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获取地区</w:t>
            </w:r>
            <w:r>
              <w:rPr>
                <w:rFonts w:hint="eastAsia"/>
                <w:lang w:val="en-US" w:eastAsia="zh-CN"/>
              </w:rPr>
              <w:t>(第一级pid为空  第二级pid为点击值id)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b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111,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"name": "北京"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10</w:t>
      </w:r>
      <w:r>
        <w:t>.</w:t>
      </w:r>
      <w:r>
        <w:rPr>
          <w:rFonts w:hint="eastAsia"/>
          <w:lang w:eastAsia="zh-CN"/>
        </w:rPr>
        <w:t>实名认证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实名认证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idcard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b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realName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真实姓名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idcard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xxxxxxx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realName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付润鑫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 xml:space="preserve">  "data": 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eastAsia="zh-CN"/>
        </w:rPr>
        <w:t>是否实名认证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是否实名认证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{"data":{"isVerify":2},"retCode":"0000","retMsg":"操作成功"}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eastAsia="zh-CN"/>
        </w:rPr>
        <w:t>是否绑定银行卡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是否绑定银行卡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{"data":{"isVerify":2},"retCode":"0000","retMsg":"操作成功"}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13</w:t>
      </w:r>
      <w:r>
        <w:t>.</w:t>
      </w:r>
      <w:r>
        <w:rPr>
          <w:rFonts w:hint="eastAsia"/>
          <w:lang w:eastAsia="zh-CN"/>
        </w:rPr>
        <w:t>绑定银行卡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bindBankCard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绑定银行卡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bankcard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openedBank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开户行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bankcard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xxxxxxx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openedBank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北京银行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14</w:t>
      </w:r>
      <w:r>
        <w:t>.</w:t>
      </w:r>
      <w:r>
        <w:rPr>
          <w:rFonts w:hint="eastAsia"/>
          <w:lang w:eastAsia="zh-CN"/>
        </w:rPr>
        <w:t>删除银行卡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delBankCard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删除银行卡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eastAsia="zh-CN"/>
        </w:rPr>
        <w:t>获取银行卡信息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getBankCardInfo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获取银行卡信息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"bankNum": "xxxxxx",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”openedBank”: ”北京银行”,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”realName”: ”付润鑫”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16</w:t>
      </w:r>
      <w:r>
        <w:t>.</w:t>
      </w:r>
      <w:r>
        <w:rPr>
          <w:rFonts w:hint="eastAsia"/>
          <w:lang w:eastAsia="zh-CN"/>
        </w:rPr>
        <w:t>获取轮播图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banners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获取轮播图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"clickurl": "http://www.baidu.com",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"2016-11-09 17:55:46",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"picurl": "http://123.56.236.206/group1/M00/00/26/ZciRxlfFbhKAUaMqAABH8ZzaKe8480.jpg",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"sortnum":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"title": "测试1",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"clickurl": "http://www.baidu.com",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"2016-11-09 17:56:17",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"picurl": "http://123.56.236.206/group1/M00/00/2D/ZciRxlfYwYqAXncCAAHObtJxbNs12.blob",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"sortnum":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"title": "测试2",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17</w:t>
      </w:r>
      <w:r>
        <w:t>.</w:t>
      </w:r>
      <w:r>
        <w:rPr>
          <w:rFonts w:hint="eastAsia"/>
          <w:lang w:eastAsia="zh-CN"/>
        </w:rPr>
        <w:t>车系第一级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carBrand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18</w:t>
      </w:r>
      <w:r>
        <w:t>.</w:t>
      </w:r>
      <w:r>
        <w:rPr>
          <w:rFonts w:hint="eastAsia"/>
          <w:lang w:eastAsia="zh-CN"/>
        </w:rPr>
        <w:t>车系第二级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carType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19</w:t>
      </w:r>
      <w:r>
        <w:t>.</w:t>
      </w:r>
      <w:r>
        <w:rPr>
          <w:rFonts w:hint="eastAsia"/>
          <w:lang w:eastAsia="zh-CN"/>
        </w:rPr>
        <w:t>车系第三级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carModel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20</w:t>
      </w:r>
      <w:r>
        <w:t>.</w:t>
      </w:r>
      <w:r>
        <w:rPr>
          <w:rFonts w:hint="eastAsia"/>
          <w:lang w:eastAsia="zh-CN"/>
        </w:rPr>
        <w:t>设置支付密码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设置支付密码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21</w:t>
      </w:r>
      <w:r>
        <w:t>.</w:t>
      </w:r>
      <w:r>
        <w:rPr>
          <w:rFonts w:hint="eastAsia"/>
          <w:lang w:eastAsia="zh-CN"/>
        </w:rPr>
        <w:t>修改支付密码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newPayPassword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新支付密码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原支付密码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"newPayPassword":"123456"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22</w:t>
      </w:r>
      <w:r>
        <w:t>.</w:t>
      </w:r>
      <w:r>
        <w:rPr>
          <w:rFonts w:hint="eastAsia"/>
          <w:lang w:eastAsia="zh-CN"/>
        </w:rPr>
        <w:t>忘记支付密码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forgetPayPwd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原支付密码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"code":"1234"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  <w:rPr>
          <w:strike w:val="0"/>
          <w:dstrike w:val="0"/>
        </w:rPr>
      </w:pPr>
      <w:r>
        <w:rPr>
          <w:strike w:val="0"/>
          <w:dstrike w:val="0"/>
        </w:rPr>
        <w:t>2.3.</w:t>
      </w:r>
      <w:r>
        <w:rPr>
          <w:rFonts w:hint="eastAsia"/>
          <w:strike w:val="0"/>
          <w:dstrike w:val="0"/>
          <w:lang w:val="en-US" w:eastAsia="zh-CN"/>
        </w:rPr>
        <w:t>23</w:t>
      </w:r>
      <w:r>
        <w:rPr>
          <w:strike w:val="0"/>
          <w:dstrike w:val="0"/>
        </w:rPr>
        <w:t>.</w:t>
      </w:r>
      <w:r>
        <w:rPr>
          <w:rFonts w:hint="eastAsia"/>
          <w:strike w:val="0"/>
          <w:dstrike w:val="0"/>
          <w:lang w:eastAsia="zh-CN"/>
        </w:rPr>
        <w:t>支付明细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payDetail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eastAsia="zh-CN"/>
              </w:rPr>
              <w:t>支付明细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Pos收款单id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"id":"1"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"amount": 88.00,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"payDetails": [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"amount": 7.00,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"createTime": "2016-10-31 17:25:47",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"payTime": "2016-10-31 17:25:45",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"updateTime": "2016-10-31 17:25:49"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"amount": 3.00,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"createTime": "2016-10-31 17:26:01",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"id": 2,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"payTime": "2016-10-31 17:25:59",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"updateTime": "2016-10-31 17:26:03"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],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"status": 2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24</w:t>
      </w:r>
      <w:r>
        <w:t>.</w:t>
      </w:r>
      <w:r>
        <w:rPr>
          <w:rFonts w:hint="eastAsia"/>
          <w:lang w:eastAsia="zh-CN"/>
        </w:rPr>
        <w:t>获取待支付列表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getToPayList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获取待支付列表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0.00,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3,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"orderPrice":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"payBarCode": "699200",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"payBarCodePicPath": "null/group1/M00/00/5C/ZciRxlghVUCAdn6TAABMhVr1INM866.png",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"productId":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"receiptType":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"summitTime":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"2016-11-08 12:32:00"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获取已支付列表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getPayedList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  <w:bookmarkStart w:id="21" w:name="_GoBack"/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获取已支付列表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18,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"orderPrice":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"payBarCode": "168228",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"payBarCodePicPath": "http://123.56.236.206/group1/M00/00/5C/ZciRxlghx9yAPtppAABMhWuqBGc585.png",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"productId":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"receiptType":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3,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"summitTime":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"2016-11-08 20:41:00"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26</w:t>
      </w:r>
      <w:r>
        <w:t>.</w:t>
      </w:r>
      <w:r>
        <w:rPr>
          <w:rFonts w:hint="eastAsia"/>
          <w:lang w:eastAsia="zh-CN"/>
        </w:rPr>
        <w:t>是否设置支付密码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isSetPayPwd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是否设置支付密码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{"data":{"isSetPayPwd":2},"retCode":"0000","retMsg":"操作成功"}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27</w:t>
      </w:r>
      <w:r>
        <w:t>.</w:t>
      </w:r>
      <w:r>
        <w:rPr>
          <w:rFonts w:hint="eastAsia"/>
          <w:lang w:val="en-US" w:eastAsia="zh-CN"/>
        </w:rPr>
        <w:t>POS收款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posPay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POS收款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productId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orderPrice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BigDecimal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收款金额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productId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orderPrice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:100.89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"amount": 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"createTime":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19,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"orderPrice": 100.89,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"payBarCode": "568280",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"payBarCodePicPath": "http://123.56.236.206/group1/M00/00/5D/ZciRxlgkcHSALqpyAABMhd4IXJ0809.png",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"productId":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"receiptType":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"status": 2,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"summitTime":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"updateTime": "2016-11-10 21:04:52"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28</w:t>
      </w:r>
      <w: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POS机信息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getPosInfo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val="en-US" w:eastAsia="zh-CN"/>
              </w:rPr>
              <w:t>POS机信息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"accountId":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"applySatus": 3,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"createTime": "2016-10-28 15:10",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"openStatus":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"posLoginAccount": "651888",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"posSn": "js9322",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"updateTime": "2016-11-04 21:11"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/>
    <w:p>
      <w:pPr>
        <w:pStyle w:val="4"/>
      </w:pPr>
      <w:r>
        <w:t>2.3.</w:t>
      </w:r>
      <w:r>
        <w:rPr>
          <w:rFonts w:hint="eastAsia"/>
          <w:lang w:val="en-US" w:eastAsia="zh-CN"/>
        </w:rPr>
        <w:t>29</w:t>
      </w:r>
      <w:r>
        <w:t>.</w:t>
      </w:r>
      <w:r>
        <w:rPr>
          <w:rFonts w:hint="eastAsia"/>
          <w:lang w:eastAsia="zh-CN"/>
        </w:rPr>
        <w:t>领取</w:t>
      </w:r>
      <w:r>
        <w:rPr>
          <w:rFonts w:hint="eastAsia"/>
          <w:lang w:val="en-US" w:eastAsia="zh-CN"/>
        </w:rPr>
        <w:t>POS机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receivePos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领取</w:t>
            </w:r>
            <w:r>
              <w:rPr>
                <w:rFonts w:hint="eastAsia"/>
                <w:lang w:val="en-US" w:eastAsia="zh-CN"/>
              </w:rPr>
              <w:t>POS机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{"data":"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领取审核信息提交</w:t>
            </w:r>
            <w:r>
              <w:rPr>
                <w:rFonts w:hint="eastAsia" w:eastAsia="宋体"/>
                <w:szCs w:val="21"/>
                <w:lang w:val="en-US" w:eastAsia="zh-CN"/>
              </w:rPr>
              <w:t>","retCode":"0000","retMsg":"操作成功"}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30</w:t>
      </w:r>
      <w:r>
        <w:t>.</w:t>
      </w:r>
      <w:r>
        <w:rPr>
          <w:rFonts w:hint="eastAsia"/>
          <w:lang w:eastAsia="zh-CN"/>
        </w:rPr>
        <w:t>开通</w:t>
      </w:r>
      <w:r>
        <w:rPr>
          <w:rFonts w:hint="eastAsia"/>
          <w:lang w:val="en-US" w:eastAsia="zh-CN"/>
        </w:rPr>
        <w:t>POS机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openPos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开通</w:t>
            </w:r>
            <w:r>
              <w:rPr>
                <w:rFonts w:hint="eastAsia"/>
                <w:lang w:val="en-US" w:eastAsia="zh-CN"/>
              </w:rPr>
              <w:t>POS机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/>
    <w:p>
      <w:pPr>
        <w:pStyle w:val="4"/>
      </w:pPr>
      <w:r>
        <w:t>2.3.</w:t>
      </w:r>
      <w:r>
        <w:rPr>
          <w:rFonts w:hint="eastAsia"/>
          <w:lang w:val="en-US" w:eastAsia="zh-CN"/>
        </w:rPr>
        <w:t>31</w:t>
      </w:r>
      <w:r>
        <w:t>.</w:t>
      </w: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POS机登录密码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upPosPwd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POS机登录密码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newPosLoginPasswd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Pos机登录密码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newPosLoginPasswd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32</w:t>
      </w:r>
      <w:r>
        <w:t>.</w:t>
      </w:r>
      <w:r>
        <w:rPr>
          <w:rFonts w:hint="eastAsia"/>
          <w:lang w:eastAsia="zh-CN"/>
        </w:rPr>
        <w:t>发布车辆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publishCar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发布车辆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cBrand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cModel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cType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Stirng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车辆车系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所在城市中文值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firstUpTime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首次上牌时间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miles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picList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List&lt;String&gt;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图片访问路径列表（不包括主图）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productDescr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province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所在省份中文值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headerPic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主图访问地址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"cBrand":"奥迪",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"cModel":"奥迪A3",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"cType":"2014款 Sportback 35TFSI 进取型",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"city": "吉林",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"firstUpTime": "2016-11-10 16:52:41",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"headerPic": "http://123.56.236.206/group1/M00/00/28/ZciRxlfPfdKATN4OAAHa-3VnIdc289.jpg",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"miles": 1000,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"picList": [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"http://123.56.236.206/group1/M00/00/28/ZciRxlfPfdKATN4OAAHa-3VnIdc289.jpg",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"price": "19800",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"productDescr": "个人二手车",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"province": "吉林"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33</w:t>
      </w:r>
      <w:r>
        <w:t>.</w:t>
      </w:r>
      <w:r>
        <w:rPr>
          <w:rFonts w:hint="eastAsia"/>
          <w:lang w:eastAsia="zh-CN"/>
        </w:rPr>
        <w:t>提交车辆上架审核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onShelf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提交车辆上架审核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34</w:t>
      </w:r>
      <w:r>
        <w:t>.</w:t>
      </w:r>
      <w:r>
        <w:rPr>
          <w:rFonts w:hint="eastAsia"/>
          <w:lang w:eastAsia="zh-CN"/>
        </w:rPr>
        <w:t>在售商品下架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offShelf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在售商品下架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在售商品售出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saled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在售商品售出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商品删除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prodcutDel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商品删除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36</w:t>
      </w:r>
      <w:r>
        <w:t>.</w:t>
      </w:r>
      <w:commentRangeStart w:id="0"/>
      <w:r>
        <w:rPr>
          <w:rFonts w:hint="eastAsia"/>
          <w:lang w:eastAsia="zh-CN"/>
        </w:rPr>
        <w:t>在售列表</w:t>
      </w:r>
      <w:commentRangeEnd w:id="0"/>
      <w:r>
        <w:commentReference w:id="0"/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onSaleList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"browseNumTimes": null,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"saledDays":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"telNumTimes": null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37</w:t>
      </w:r>
      <w:r>
        <w:t>.</w:t>
      </w:r>
      <w:r>
        <w:rPr>
          <w:rFonts w:hint="eastAsia"/>
          <w:lang w:eastAsia="zh-CN"/>
        </w:rPr>
        <w:t>已售列表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saledList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38</w:t>
      </w:r>
      <w:r>
        <w:t>.</w:t>
      </w:r>
      <w:r>
        <w:rPr>
          <w:rFonts w:hint="eastAsia"/>
          <w:lang w:eastAsia="zh-CN"/>
        </w:rPr>
        <w:t>未上架列表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offShelfList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39</w:t>
      </w:r>
      <w:r>
        <w:t>.</w:t>
      </w:r>
      <w:r>
        <w:rPr>
          <w:rFonts w:hint="eastAsia"/>
          <w:lang w:eastAsia="zh-CN"/>
        </w:rPr>
        <w:t>获取车辆详情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carDetail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40</w:t>
      </w:r>
      <w:r>
        <w:t>.</w:t>
      </w:r>
      <w:r>
        <w:rPr>
          <w:rFonts w:hint="eastAsia"/>
          <w:lang w:eastAsia="zh-CN"/>
        </w:rPr>
        <w:t>获取店铺信息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getStoreInfo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"merchantAddress":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"merchantDescr":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"merchantImagePath":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"merchantName":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"mobile": "15102373847",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"nick": "兵兵"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41</w:t>
      </w:r>
      <w:r>
        <w:t>.</w:t>
      </w:r>
      <w:r>
        <w:rPr>
          <w:rFonts w:hint="eastAsia"/>
          <w:lang w:eastAsia="zh-CN"/>
        </w:rPr>
        <w:t>修改店铺信息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upStoreInfo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修改店铺信息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lightGray"/>
                <w:u w:val="none"/>
              </w:rPr>
              <w:t>merchantAddress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merchantDescr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merchantImagePath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店招图访问地址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nick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headportraitpath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province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店铺所在省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city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店铺所在市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"merchantDescr": "</w:t>
            </w:r>
            <w:r>
              <w:rPr>
                <w:rFonts w:hint="eastAsia"/>
                <w:szCs w:val="21"/>
                <w:lang w:val="en-US" w:eastAsia="zh-CN"/>
              </w:rPr>
              <w:t>高端二手车行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"merchantImagePath": 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"merchantName": "</w:t>
            </w:r>
            <w:r>
              <w:rPr>
                <w:rFonts w:hint="eastAsia"/>
                <w:szCs w:val="21"/>
                <w:lang w:val="en-US" w:eastAsia="zh-CN"/>
              </w:rPr>
              <w:t>吉林二手车行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"mobile":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"nick": "</w:t>
            </w:r>
            <w:r>
              <w:rPr>
                <w:rFonts w:hint="eastAsia"/>
                <w:szCs w:val="21"/>
                <w:lang w:val="en-US" w:eastAsia="zh-CN"/>
              </w:rPr>
              <w:t>刚刚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"headportraitpath": 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"province": "</w:t>
            </w:r>
            <w:r>
              <w:rPr>
                <w:rFonts w:hint="eastAsia"/>
                <w:szCs w:val="21"/>
                <w:lang w:val="en-US" w:eastAsia="zh-CN"/>
              </w:rPr>
              <w:t>吉林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"city": "</w:t>
            </w:r>
            <w:r>
              <w:rPr>
                <w:rFonts w:hint="eastAsia"/>
                <w:szCs w:val="21"/>
                <w:lang w:val="en-US" w:eastAsia="zh-CN"/>
              </w:rPr>
              <w:t>吉林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42</w:t>
      </w:r>
      <w:r>
        <w:t>.</w:t>
      </w:r>
      <w:r>
        <w:rPr>
          <w:rFonts w:hint="eastAsia"/>
          <w:lang w:eastAsia="zh-CN"/>
        </w:rPr>
        <w:t>修改主账户秘钥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upSubLoginKey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修改主账户秘钥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</w:rPr>
              <w:t>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none"/>
              </w:rPr>
              <w:t>nwAccountKey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新秘钥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</w:rPr>
              <w:t>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abcd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none"/>
              </w:rPr>
              <w:t>nwAccountKey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abcde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43</w:t>
      </w:r>
      <w:r>
        <w:t>.</w:t>
      </w:r>
      <w:r>
        <w:rPr>
          <w:rFonts w:hint="eastAsia"/>
          <w:lang w:eastAsia="zh-CN"/>
        </w:rPr>
        <w:t>新增子账户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addSubUser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新增子账户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子账户姓名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付润鑫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r>
        <w:t>2.3.</w:t>
      </w:r>
      <w:r>
        <w:rPr>
          <w:rFonts w:hint="eastAsia"/>
          <w:lang w:val="en-US" w:eastAsia="zh-CN"/>
        </w:rPr>
        <w:t>44</w:t>
      </w:r>
      <w:r>
        <w:t>.</w:t>
      </w:r>
      <w:r>
        <w:rPr>
          <w:rFonts w:hint="eastAsia"/>
          <w:lang w:eastAsia="zh-CN"/>
        </w:rPr>
        <w:t>子账户登录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subLogin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子账户登录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主账户秘钥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acount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主账户登录名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子账户登录手机号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1111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acount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15102373847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{"data":{"subToken":"a84e0520-7774-4fa8-af82-043003ec260c"},"retCode":"0000","retMsg":"操作成功"}</w:t>
            </w:r>
          </w:p>
        </w:tc>
      </w:tr>
    </w:tbl>
    <w:p/>
    <w:p>
      <w:pPr>
        <w:pStyle w:val="4"/>
      </w:pPr>
      <w:r>
        <w:t>2.3.</w:t>
      </w:r>
      <w:r>
        <w:rPr>
          <w:rFonts w:hint="eastAsia"/>
          <w:lang w:val="en-US" w:eastAsia="zh-CN"/>
        </w:rPr>
        <w:t>45</w:t>
      </w:r>
      <w:r>
        <w:t>.</w:t>
      </w:r>
      <w:r>
        <w:rPr>
          <w:rFonts w:hint="eastAsia"/>
          <w:lang w:eastAsia="zh-CN"/>
        </w:rPr>
        <w:t>修改子账户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子账户主键id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hunter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:2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删除子账户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delSubUser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删除子账户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子账户主键id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子账户列表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subUserList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"childAccountMobile": "13381330023",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"childAccountName": "张三",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47</w:t>
      </w:r>
      <w:r>
        <w:t>.</w:t>
      </w:r>
      <w:r>
        <w:rPr>
          <w:rFonts w:hint="eastAsia"/>
          <w:lang w:eastAsia="zh-CN"/>
        </w:rPr>
        <w:t>图片上传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upload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图片对象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48</w:t>
      </w:r>
      <w:r>
        <w:t>.</w:t>
      </w:r>
      <w:r>
        <w:rPr>
          <w:rFonts w:hint="eastAsia"/>
          <w:lang w:eastAsia="zh-CN"/>
        </w:rPr>
        <w:t>获取用户基本信息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getUserInfo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2"/>
                <w:highlight w:val="whit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"headPortraitPath": "http://www.baidu.com",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"merchantAddress":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"merchantDescr": "高端二手车行",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"merchantName": "吉林二手车行",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"mobile": "18801171093",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"realName": "程兵"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49</w:t>
      </w:r>
      <w:r>
        <w:t>.</w:t>
      </w:r>
      <w:r>
        <w:rPr>
          <w:rFonts w:hint="eastAsia"/>
          <w:lang w:eastAsia="zh-CN"/>
        </w:rPr>
        <w:t>申请商家认证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applyBusinessLicense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申请商家认证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licencePath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商家营业执照图片地址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"licencePath":"http://www.baidu.com"</w:t>
            </w:r>
            <w:r>
              <w:rPr>
                <w:rFonts w:hint="eastAsia" w:eastAsia="宋体"/>
                <w:szCs w:val="21"/>
                <w:lang w:val="en-US" w:eastAsia="zh-CN"/>
              </w:rPr>
              <w:tab/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r>
        <w:t>2.3.</w:t>
      </w:r>
      <w:r>
        <w:rPr>
          <w:rFonts w:hint="eastAsia"/>
          <w:lang w:val="en-US" w:eastAsia="zh-CN"/>
        </w:rPr>
        <w:t>50</w:t>
      </w:r>
      <w:r>
        <w:t>.</w:t>
      </w:r>
      <w:r>
        <w:rPr>
          <w:rFonts w:hint="eastAsia"/>
          <w:lang w:eastAsia="zh-CN"/>
        </w:rPr>
        <w:t>商家申请提现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applyCash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商家申请提现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amount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提现金额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amount</w:t>
            </w:r>
            <w:r>
              <w:rPr>
                <w:rFonts w:hint="eastAsia" w:eastAsia="宋体"/>
                <w:szCs w:val="21"/>
                <w:lang w:val="en-US" w:eastAsia="zh-CN"/>
              </w:rPr>
              <w:t>":"</w:t>
            </w:r>
            <w:r>
              <w:rPr>
                <w:rFonts w:hint="eastAsia"/>
                <w:szCs w:val="21"/>
                <w:lang w:val="en-US" w:eastAsia="zh-CN"/>
              </w:rPr>
              <w:t>100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eastAsia="宋体"/>
                <w:szCs w:val="21"/>
                <w:lang w:val="en-US" w:eastAsia="zh-CN"/>
              </w:rPr>
              <w:tab/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{"data":null,"retCode":"0052","retMsg":"银行卡未绑定"}</w:t>
            </w:r>
          </w:p>
        </w:tc>
      </w:tr>
    </w:tbl>
    <w:p>
      <w:pPr>
        <w:pStyle w:val="4"/>
      </w:pPr>
      <w:r>
        <w:t>2.3.</w:t>
      </w:r>
      <w:r>
        <w:rPr>
          <w:rFonts w:hint="eastAsia"/>
          <w:lang w:val="en-US" w:eastAsia="zh-CN"/>
        </w:rPr>
        <w:t>51</w:t>
      </w:r>
      <w:r>
        <w:t>.</w:t>
      </w:r>
      <w:r>
        <w:rPr>
          <w:rFonts w:hint="eastAsia"/>
          <w:lang w:eastAsia="zh-CN"/>
        </w:rPr>
        <w:t>商家提现列表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cashList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商家申请提现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"amount": "12.00",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"createTime": "2016-11-02 20:54:01",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"status": 2,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"withdrawNum": "1111"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1-11T13:53:36Z" w:initials="A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图片应该返回主图路径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60B"/>
    <w:multiLevelType w:val="multilevel"/>
    <w:tmpl w:val="01B826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2"/>
      <w:numFmt w:val="decimal"/>
      <w:isLgl/>
      <w:lvlText w:val="%1.%2."/>
      <w:lvlJc w:val="left"/>
      <w:pPr>
        <w:ind w:left="510" w:hanging="510"/>
      </w:pPr>
      <w:rPr>
        <w:rFonts w:hint="default" w:cs="Times New Roman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1F7"/>
    <w:rsid w:val="00011D60"/>
    <w:rsid w:val="00012CC3"/>
    <w:rsid w:val="000237E9"/>
    <w:rsid w:val="00023F52"/>
    <w:rsid w:val="0002414C"/>
    <w:rsid w:val="00031D95"/>
    <w:rsid w:val="00033B4B"/>
    <w:rsid w:val="00041260"/>
    <w:rsid w:val="000441F2"/>
    <w:rsid w:val="00046758"/>
    <w:rsid w:val="000474FC"/>
    <w:rsid w:val="00052C39"/>
    <w:rsid w:val="00060326"/>
    <w:rsid w:val="000652A9"/>
    <w:rsid w:val="00073DB3"/>
    <w:rsid w:val="00076FEF"/>
    <w:rsid w:val="000836F4"/>
    <w:rsid w:val="0008630B"/>
    <w:rsid w:val="000948C4"/>
    <w:rsid w:val="000A34E5"/>
    <w:rsid w:val="000A5525"/>
    <w:rsid w:val="000B1854"/>
    <w:rsid w:val="000B250E"/>
    <w:rsid w:val="000B48E3"/>
    <w:rsid w:val="000C397D"/>
    <w:rsid w:val="000C733A"/>
    <w:rsid w:val="000D5B06"/>
    <w:rsid w:val="000F0A14"/>
    <w:rsid w:val="000F3A28"/>
    <w:rsid w:val="000F4B03"/>
    <w:rsid w:val="00102B30"/>
    <w:rsid w:val="00113E65"/>
    <w:rsid w:val="00115A13"/>
    <w:rsid w:val="0012448D"/>
    <w:rsid w:val="00133533"/>
    <w:rsid w:val="00135735"/>
    <w:rsid w:val="00141561"/>
    <w:rsid w:val="001502D1"/>
    <w:rsid w:val="00152F6C"/>
    <w:rsid w:val="00156929"/>
    <w:rsid w:val="0016095B"/>
    <w:rsid w:val="00170411"/>
    <w:rsid w:val="001720D6"/>
    <w:rsid w:val="00172A27"/>
    <w:rsid w:val="0017741D"/>
    <w:rsid w:val="00177964"/>
    <w:rsid w:val="00181166"/>
    <w:rsid w:val="00181F72"/>
    <w:rsid w:val="00184A20"/>
    <w:rsid w:val="00196077"/>
    <w:rsid w:val="001A0F54"/>
    <w:rsid w:val="001B2D78"/>
    <w:rsid w:val="001B2EF6"/>
    <w:rsid w:val="001B5641"/>
    <w:rsid w:val="001C0977"/>
    <w:rsid w:val="001C0C45"/>
    <w:rsid w:val="001C3CB7"/>
    <w:rsid w:val="001C4698"/>
    <w:rsid w:val="001C5B1E"/>
    <w:rsid w:val="001D1316"/>
    <w:rsid w:val="001D18DC"/>
    <w:rsid w:val="001D2D04"/>
    <w:rsid w:val="001D619C"/>
    <w:rsid w:val="001E3D30"/>
    <w:rsid w:val="001E5C0F"/>
    <w:rsid w:val="0020071B"/>
    <w:rsid w:val="00203BA8"/>
    <w:rsid w:val="002072D5"/>
    <w:rsid w:val="00212C32"/>
    <w:rsid w:val="002165CF"/>
    <w:rsid w:val="00216E0E"/>
    <w:rsid w:val="00230FBD"/>
    <w:rsid w:val="00243FDC"/>
    <w:rsid w:val="00246A0B"/>
    <w:rsid w:val="00246FE2"/>
    <w:rsid w:val="00254381"/>
    <w:rsid w:val="0025780C"/>
    <w:rsid w:val="002769C6"/>
    <w:rsid w:val="002A2369"/>
    <w:rsid w:val="002B288C"/>
    <w:rsid w:val="002B512E"/>
    <w:rsid w:val="002B6DC2"/>
    <w:rsid w:val="002C5544"/>
    <w:rsid w:val="002D0D35"/>
    <w:rsid w:val="002D2835"/>
    <w:rsid w:val="002D2921"/>
    <w:rsid w:val="002D7790"/>
    <w:rsid w:val="002E4D75"/>
    <w:rsid w:val="002F06B9"/>
    <w:rsid w:val="00303F84"/>
    <w:rsid w:val="00310716"/>
    <w:rsid w:val="00310BA9"/>
    <w:rsid w:val="00311FBA"/>
    <w:rsid w:val="00314B2B"/>
    <w:rsid w:val="00325FFD"/>
    <w:rsid w:val="003324C7"/>
    <w:rsid w:val="0033260F"/>
    <w:rsid w:val="0034087A"/>
    <w:rsid w:val="003420D7"/>
    <w:rsid w:val="00343E65"/>
    <w:rsid w:val="00346474"/>
    <w:rsid w:val="00351347"/>
    <w:rsid w:val="00351D19"/>
    <w:rsid w:val="0035316F"/>
    <w:rsid w:val="00353393"/>
    <w:rsid w:val="00353E89"/>
    <w:rsid w:val="00360B45"/>
    <w:rsid w:val="00364070"/>
    <w:rsid w:val="00384342"/>
    <w:rsid w:val="00396A2F"/>
    <w:rsid w:val="003970E5"/>
    <w:rsid w:val="00397B2F"/>
    <w:rsid w:val="003A054C"/>
    <w:rsid w:val="003A0D28"/>
    <w:rsid w:val="003A73D0"/>
    <w:rsid w:val="003B0CEA"/>
    <w:rsid w:val="003B249E"/>
    <w:rsid w:val="003C587E"/>
    <w:rsid w:val="003C59BD"/>
    <w:rsid w:val="003D0BFE"/>
    <w:rsid w:val="003D3012"/>
    <w:rsid w:val="003D4817"/>
    <w:rsid w:val="003E3F1D"/>
    <w:rsid w:val="003E476D"/>
    <w:rsid w:val="003E7983"/>
    <w:rsid w:val="003F378B"/>
    <w:rsid w:val="003F3EC2"/>
    <w:rsid w:val="0040068D"/>
    <w:rsid w:val="004024A0"/>
    <w:rsid w:val="0040323C"/>
    <w:rsid w:val="00407D28"/>
    <w:rsid w:val="00416982"/>
    <w:rsid w:val="0041698C"/>
    <w:rsid w:val="00417C5D"/>
    <w:rsid w:val="0042738D"/>
    <w:rsid w:val="00430EE6"/>
    <w:rsid w:val="004325ED"/>
    <w:rsid w:val="0044459D"/>
    <w:rsid w:val="004464AA"/>
    <w:rsid w:val="00447551"/>
    <w:rsid w:val="00451F63"/>
    <w:rsid w:val="00453D68"/>
    <w:rsid w:val="00453ED9"/>
    <w:rsid w:val="00467C32"/>
    <w:rsid w:val="004741ED"/>
    <w:rsid w:val="004A0CD0"/>
    <w:rsid w:val="004B6BFC"/>
    <w:rsid w:val="004B6E80"/>
    <w:rsid w:val="004D661D"/>
    <w:rsid w:val="004E2444"/>
    <w:rsid w:val="004E557A"/>
    <w:rsid w:val="004E7F8D"/>
    <w:rsid w:val="004F1BC2"/>
    <w:rsid w:val="00505540"/>
    <w:rsid w:val="00506A74"/>
    <w:rsid w:val="00523693"/>
    <w:rsid w:val="00530061"/>
    <w:rsid w:val="005300A3"/>
    <w:rsid w:val="00530A69"/>
    <w:rsid w:val="00532D02"/>
    <w:rsid w:val="00542482"/>
    <w:rsid w:val="00547478"/>
    <w:rsid w:val="00551246"/>
    <w:rsid w:val="00555CBE"/>
    <w:rsid w:val="00555D25"/>
    <w:rsid w:val="00556215"/>
    <w:rsid w:val="00557A2A"/>
    <w:rsid w:val="005604BB"/>
    <w:rsid w:val="00560E13"/>
    <w:rsid w:val="00563088"/>
    <w:rsid w:val="00563F0D"/>
    <w:rsid w:val="00565050"/>
    <w:rsid w:val="00572CE6"/>
    <w:rsid w:val="00573E60"/>
    <w:rsid w:val="00574CD9"/>
    <w:rsid w:val="0057559E"/>
    <w:rsid w:val="00581559"/>
    <w:rsid w:val="005866DA"/>
    <w:rsid w:val="00590F94"/>
    <w:rsid w:val="00597938"/>
    <w:rsid w:val="005A1818"/>
    <w:rsid w:val="005A3808"/>
    <w:rsid w:val="005B02FE"/>
    <w:rsid w:val="005B43F7"/>
    <w:rsid w:val="005B6915"/>
    <w:rsid w:val="005D1372"/>
    <w:rsid w:val="005D2C58"/>
    <w:rsid w:val="005D3C24"/>
    <w:rsid w:val="005F3BA3"/>
    <w:rsid w:val="005F6905"/>
    <w:rsid w:val="005F7990"/>
    <w:rsid w:val="00605C37"/>
    <w:rsid w:val="006111E8"/>
    <w:rsid w:val="006112BB"/>
    <w:rsid w:val="006123BE"/>
    <w:rsid w:val="006179B8"/>
    <w:rsid w:val="00625673"/>
    <w:rsid w:val="00626094"/>
    <w:rsid w:val="00626CAF"/>
    <w:rsid w:val="006324A8"/>
    <w:rsid w:val="006467EB"/>
    <w:rsid w:val="00657DF8"/>
    <w:rsid w:val="00661F11"/>
    <w:rsid w:val="00663E5B"/>
    <w:rsid w:val="00671AA8"/>
    <w:rsid w:val="006737EE"/>
    <w:rsid w:val="00675888"/>
    <w:rsid w:val="006916F3"/>
    <w:rsid w:val="00693006"/>
    <w:rsid w:val="006B07EB"/>
    <w:rsid w:val="006B5845"/>
    <w:rsid w:val="006C2CEC"/>
    <w:rsid w:val="006C3C99"/>
    <w:rsid w:val="006E123D"/>
    <w:rsid w:val="00703B72"/>
    <w:rsid w:val="00703DBE"/>
    <w:rsid w:val="007076C6"/>
    <w:rsid w:val="00710476"/>
    <w:rsid w:val="0071466F"/>
    <w:rsid w:val="007156D0"/>
    <w:rsid w:val="007202C4"/>
    <w:rsid w:val="00723B84"/>
    <w:rsid w:val="00724B17"/>
    <w:rsid w:val="00750428"/>
    <w:rsid w:val="007579EB"/>
    <w:rsid w:val="007639F2"/>
    <w:rsid w:val="0077632C"/>
    <w:rsid w:val="007766CF"/>
    <w:rsid w:val="00781135"/>
    <w:rsid w:val="00790F18"/>
    <w:rsid w:val="00794AA6"/>
    <w:rsid w:val="00797DEB"/>
    <w:rsid w:val="007A3AED"/>
    <w:rsid w:val="007A426D"/>
    <w:rsid w:val="007A4A41"/>
    <w:rsid w:val="007A5ECC"/>
    <w:rsid w:val="007A7955"/>
    <w:rsid w:val="007B509C"/>
    <w:rsid w:val="007B6A76"/>
    <w:rsid w:val="007D1912"/>
    <w:rsid w:val="007D7262"/>
    <w:rsid w:val="007E37C1"/>
    <w:rsid w:val="007E490C"/>
    <w:rsid w:val="007F03A9"/>
    <w:rsid w:val="007F1F59"/>
    <w:rsid w:val="008124D5"/>
    <w:rsid w:val="00812C3B"/>
    <w:rsid w:val="00833F00"/>
    <w:rsid w:val="00835084"/>
    <w:rsid w:val="00840370"/>
    <w:rsid w:val="00843EDC"/>
    <w:rsid w:val="00852158"/>
    <w:rsid w:val="008544A9"/>
    <w:rsid w:val="00856A53"/>
    <w:rsid w:val="00860A9A"/>
    <w:rsid w:val="008706B1"/>
    <w:rsid w:val="00871E3B"/>
    <w:rsid w:val="008754C4"/>
    <w:rsid w:val="0088070B"/>
    <w:rsid w:val="00881657"/>
    <w:rsid w:val="008823C7"/>
    <w:rsid w:val="00882D67"/>
    <w:rsid w:val="008943E4"/>
    <w:rsid w:val="008B6AB6"/>
    <w:rsid w:val="008C0A9E"/>
    <w:rsid w:val="008D22A3"/>
    <w:rsid w:val="008D3AB0"/>
    <w:rsid w:val="008D410A"/>
    <w:rsid w:val="008D4924"/>
    <w:rsid w:val="008E1A66"/>
    <w:rsid w:val="008E36BD"/>
    <w:rsid w:val="008E55B3"/>
    <w:rsid w:val="008E6DAA"/>
    <w:rsid w:val="008F0CB7"/>
    <w:rsid w:val="008F6226"/>
    <w:rsid w:val="0091195C"/>
    <w:rsid w:val="00911BA1"/>
    <w:rsid w:val="00916811"/>
    <w:rsid w:val="00931A0C"/>
    <w:rsid w:val="00931C46"/>
    <w:rsid w:val="0093378A"/>
    <w:rsid w:val="00951814"/>
    <w:rsid w:val="0095400B"/>
    <w:rsid w:val="00954CDC"/>
    <w:rsid w:val="00965083"/>
    <w:rsid w:val="009731D2"/>
    <w:rsid w:val="00976134"/>
    <w:rsid w:val="009764F6"/>
    <w:rsid w:val="0098428A"/>
    <w:rsid w:val="009845A4"/>
    <w:rsid w:val="009872DE"/>
    <w:rsid w:val="009914B7"/>
    <w:rsid w:val="009A1054"/>
    <w:rsid w:val="009A6D55"/>
    <w:rsid w:val="009B5838"/>
    <w:rsid w:val="009B5F97"/>
    <w:rsid w:val="009D2BCC"/>
    <w:rsid w:val="009D6BDD"/>
    <w:rsid w:val="009E3D61"/>
    <w:rsid w:val="009F745F"/>
    <w:rsid w:val="00A00725"/>
    <w:rsid w:val="00A01DEF"/>
    <w:rsid w:val="00A02D7C"/>
    <w:rsid w:val="00A06625"/>
    <w:rsid w:val="00A06E0A"/>
    <w:rsid w:val="00A15E7E"/>
    <w:rsid w:val="00A3574A"/>
    <w:rsid w:val="00A36D77"/>
    <w:rsid w:val="00A415A9"/>
    <w:rsid w:val="00A41768"/>
    <w:rsid w:val="00A43CB6"/>
    <w:rsid w:val="00A71051"/>
    <w:rsid w:val="00A73048"/>
    <w:rsid w:val="00A81552"/>
    <w:rsid w:val="00A8565A"/>
    <w:rsid w:val="00A859D9"/>
    <w:rsid w:val="00A91515"/>
    <w:rsid w:val="00A9274D"/>
    <w:rsid w:val="00A96595"/>
    <w:rsid w:val="00A96DDF"/>
    <w:rsid w:val="00AB27B8"/>
    <w:rsid w:val="00AB78B5"/>
    <w:rsid w:val="00AE3EB0"/>
    <w:rsid w:val="00AF1CCB"/>
    <w:rsid w:val="00AF30D8"/>
    <w:rsid w:val="00B01341"/>
    <w:rsid w:val="00B110E5"/>
    <w:rsid w:val="00B11E9C"/>
    <w:rsid w:val="00B242B2"/>
    <w:rsid w:val="00B3261E"/>
    <w:rsid w:val="00B379DA"/>
    <w:rsid w:val="00B4067B"/>
    <w:rsid w:val="00B416A7"/>
    <w:rsid w:val="00B50AF7"/>
    <w:rsid w:val="00B517D3"/>
    <w:rsid w:val="00B55ACA"/>
    <w:rsid w:val="00B72C63"/>
    <w:rsid w:val="00B74936"/>
    <w:rsid w:val="00B800AA"/>
    <w:rsid w:val="00B8610F"/>
    <w:rsid w:val="00B8655E"/>
    <w:rsid w:val="00BB4568"/>
    <w:rsid w:val="00BC39DB"/>
    <w:rsid w:val="00BC4317"/>
    <w:rsid w:val="00BC6F10"/>
    <w:rsid w:val="00BC7E78"/>
    <w:rsid w:val="00BE48AB"/>
    <w:rsid w:val="00BF1E14"/>
    <w:rsid w:val="00BF21A5"/>
    <w:rsid w:val="00BF2AF9"/>
    <w:rsid w:val="00C019C8"/>
    <w:rsid w:val="00C048FC"/>
    <w:rsid w:val="00C217CE"/>
    <w:rsid w:val="00C231E1"/>
    <w:rsid w:val="00C31BDB"/>
    <w:rsid w:val="00C31E93"/>
    <w:rsid w:val="00C348B2"/>
    <w:rsid w:val="00C40248"/>
    <w:rsid w:val="00C448CD"/>
    <w:rsid w:val="00C50C03"/>
    <w:rsid w:val="00C55EA2"/>
    <w:rsid w:val="00C56DE0"/>
    <w:rsid w:val="00C60CE4"/>
    <w:rsid w:val="00C64417"/>
    <w:rsid w:val="00C86DFD"/>
    <w:rsid w:val="00C9198E"/>
    <w:rsid w:val="00C93261"/>
    <w:rsid w:val="00CA2995"/>
    <w:rsid w:val="00CA4B52"/>
    <w:rsid w:val="00CA6DB6"/>
    <w:rsid w:val="00CC1754"/>
    <w:rsid w:val="00CD6289"/>
    <w:rsid w:val="00CE106E"/>
    <w:rsid w:val="00CE3A81"/>
    <w:rsid w:val="00CE50C5"/>
    <w:rsid w:val="00CE66E3"/>
    <w:rsid w:val="00CF4AEB"/>
    <w:rsid w:val="00CF4BF1"/>
    <w:rsid w:val="00D13982"/>
    <w:rsid w:val="00D1666A"/>
    <w:rsid w:val="00D21912"/>
    <w:rsid w:val="00D26B40"/>
    <w:rsid w:val="00D319A6"/>
    <w:rsid w:val="00D32780"/>
    <w:rsid w:val="00D3324D"/>
    <w:rsid w:val="00D35620"/>
    <w:rsid w:val="00D5010F"/>
    <w:rsid w:val="00D50430"/>
    <w:rsid w:val="00D53B14"/>
    <w:rsid w:val="00D615D3"/>
    <w:rsid w:val="00D742DB"/>
    <w:rsid w:val="00D80BE5"/>
    <w:rsid w:val="00D81E71"/>
    <w:rsid w:val="00D86CAB"/>
    <w:rsid w:val="00D904B4"/>
    <w:rsid w:val="00DA2086"/>
    <w:rsid w:val="00DA22F4"/>
    <w:rsid w:val="00DA23E6"/>
    <w:rsid w:val="00DB5E7D"/>
    <w:rsid w:val="00DC7FEE"/>
    <w:rsid w:val="00DD159F"/>
    <w:rsid w:val="00DD3F29"/>
    <w:rsid w:val="00DD63B2"/>
    <w:rsid w:val="00DE5750"/>
    <w:rsid w:val="00DF288B"/>
    <w:rsid w:val="00DF587A"/>
    <w:rsid w:val="00E02970"/>
    <w:rsid w:val="00E04BE3"/>
    <w:rsid w:val="00E15DF7"/>
    <w:rsid w:val="00E235BB"/>
    <w:rsid w:val="00E351D3"/>
    <w:rsid w:val="00E3615F"/>
    <w:rsid w:val="00E364B3"/>
    <w:rsid w:val="00E44B24"/>
    <w:rsid w:val="00E520DB"/>
    <w:rsid w:val="00E52454"/>
    <w:rsid w:val="00E605C4"/>
    <w:rsid w:val="00E60F2C"/>
    <w:rsid w:val="00E7042C"/>
    <w:rsid w:val="00E71806"/>
    <w:rsid w:val="00E732AF"/>
    <w:rsid w:val="00E75BBC"/>
    <w:rsid w:val="00E7637B"/>
    <w:rsid w:val="00E7722B"/>
    <w:rsid w:val="00E83429"/>
    <w:rsid w:val="00E834A9"/>
    <w:rsid w:val="00E8414C"/>
    <w:rsid w:val="00E842E9"/>
    <w:rsid w:val="00E8708B"/>
    <w:rsid w:val="00E954BA"/>
    <w:rsid w:val="00E977CB"/>
    <w:rsid w:val="00EA62B0"/>
    <w:rsid w:val="00EB2B19"/>
    <w:rsid w:val="00EB37E8"/>
    <w:rsid w:val="00EC09A2"/>
    <w:rsid w:val="00EC3FC2"/>
    <w:rsid w:val="00EC7DCC"/>
    <w:rsid w:val="00ED09BC"/>
    <w:rsid w:val="00ED3EE1"/>
    <w:rsid w:val="00EE0681"/>
    <w:rsid w:val="00EE234E"/>
    <w:rsid w:val="00EE3518"/>
    <w:rsid w:val="00EF045F"/>
    <w:rsid w:val="00EF5D0B"/>
    <w:rsid w:val="00EF6C36"/>
    <w:rsid w:val="00F034B4"/>
    <w:rsid w:val="00F044DF"/>
    <w:rsid w:val="00F102A8"/>
    <w:rsid w:val="00F1716A"/>
    <w:rsid w:val="00F1772E"/>
    <w:rsid w:val="00F245E6"/>
    <w:rsid w:val="00F32254"/>
    <w:rsid w:val="00F34562"/>
    <w:rsid w:val="00F34CFB"/>
    <w:rsid w:val="00F401A2"/>
    <w:rsid w:val="00F501A0"/>
    <w:rsid w:val="00F50E88"/>
    <w:rsid w:val="00F51114"/>
    <w:rsid w:val="00F57FD4"/>
    <w:rsid w:val="00F641E7"/>
    <w:rsid w:val="00F757CE"/>
    <w:rsid w:val="00F76BB3"/>
    <w:rsid w:val="00F8279D"/>
    <w:rsid w:val="00F8366B"/>
    <w:rsid w:val="00F93E84"/>
    <w:rsid w:val="00F9603D"/>
    <w:rsid w:val="00F965B2"/>
    <w:rsid w:val="00FA050A"/>
    <w:rsid w:val="00FA1374"/>
    <w:rsid w:val="00FA1402"/>
    <w:rsid w:val="00FA5EB0"/>
    <w:rsid w:val="00FB3443"/>
    <w:rsid w:val="00FB65AE"/>
    <w:rsid w:val="00FC1919"/>
    <w:rsid w:val="00FC245C"/>
    <w:rsid w:val="00FC711D"/>
    <w:rsid w:val="00FD540F"/>
    <w:rsid w:val="00FD6B3D"/>
    <w:rsid w:val="00FD6E1B"/>
    <w:rsid w:val="00FF6ABD"/>
    <w:rsid w:val="0106151D"/>
    <w:rsid w:val="010C6ED8"/>
    <w:rsid w:val="010D7084"/>
    <w:rsid w:val="012446CF"/>
    <w:rsid w:val="01316C81"/>
    <w:rsid w:val="0138268E"/>
    <w:rsid w:val="01450A2F"/>
    <w:rsid w:val="014D045A"/>
    <w:rsid w:val="01525A4B"/>
    <w:rsid w:val="0159002F"/>
    <w:rsid w:val="016B3F0E"/>
    <w:rsid w:val="016C3082"/>
    <w:rsid w:val="01726FEF"/>
    <w:rsid w:val="01782BC2"/>
    <w:rsid w:val="01785675"/>
    <w:rsid w:val="0191079E"/>
    <w:rsid w:val="01AD5A97"/>
    <w:rsid w:val="01B8436A"/>
    <w:rsid w:val="01BC5DC5"/>
    <w:rsid w:val="01C35AF5"/>
    <w:rsid w:val="01DC539A"/>
    <w:rsid w:val="01E76FAE"/>
    <w:rsid w:val="020142D5"/>
    <w:rsid w:val="021951FF"/>
    <w:rsid w:val="02241011"/>
    <w:rsid w:val="02271BB5"/>
    <w:rsid w:val="023512AC"/>
    <w:rsid w:val="0237612B"/>
    <w:rsid w:val="023E79BD"/>
    <w:rsid w:val="02426589"/>
    <w:rsid w:val="02436043"/>
    <w:rsid w:val="025124D6"/>
    <w:rsid w:val="02651186"/>
    <w:rsid w:val="02730D51"/>
    <w:rsid w:val="02875833"/>
    <w:rsid w:val="028E2C3F"/>
    <w:rsid w:val="029315E8"/>
    <w:rsid w:val="02A10078"/>
    <w:rsid w:val="02BA1505"/>
    <w:rsid w:val="02BF1D08"/>
    <w:rsid w:val="02C67BA4"/>
    <w:rsid w:val="02C85661"/>
    <w:rsid w:val="02D149AD"/>
    <w:rsid w:val="02E23FC6"/>
    <w:rsid w:val="02E6230A"/>
    <w:rsid w:val="0305192E"/>
    <w:rsid w:val="0315639B"/>
    <w:rsid w:val="03324729"/>
    <w:rsid w:val="033546D2"/>
    <w:rsid w:val="033F4FE1"/>
    <w:rsid w:val="03452715"/>
    <w:rsid w:val="03453F8B"/>
    <w:rsid w:val="03533C82"/>
    <w:rsid w:val="03544EEB"/>
    <w:rsid w:val="03544F87"/>
    <w:rsid w:val="035F5516"/>
    <w:rsid w:val="03762290"/>
    <w:rsid w:val="037C4E46"/>
    <w:rsid w:val="037E532B"/>
    <w:rsid w:val="03855756"/>
    <w:rsid w:val="039410B0"/>
    <w:rsid w:val="03967BEE"/>
    <w:rsid w:val="03AA1E63"/>
    <w:rsid w:val="03B604C2"/>
    <w:rsid w:val="03C30FBF"/>
    <w:rsid w:val="03CE35CB"/>
    <w:rsid w:val="03D21FD2"/>
    <w:rsid w:val="03F74F73"/>
    <w:rsid w:val="03FB3196"/>
    <w:rsid w:val="040824AC"/>
    <w:rsid w:val="0413146E"/>
    <w:rsid w:val="041617C1"/>
    <w:rsid w:val="04244F58"/>
    <w:rsid w:val="042627F6"/>
    <w:rsid w:val="04390A47"/>
    <w:rsid w:val="044015FC"/>
    <w:rsid w:val="044C6ACC"/>
    <w:rsid w:val="0451231A"/>
    <w:rsid w:val="046D4144"/>
    <w:rsid w:val="04786EC8"/>
    <w:rsid w:val="047D246A"/>
    <w:rsid w:val="04824374"/>
    <w:rsid w:val="04847877"/>
    <w:rsid w:val="048530FA"/>
    <w:rsid w:val="04952E1A"/>
    <w:rsid w:val="04A769B7"/>
    <w:rsid w:val="04C5285F"/>
    <w:rsid w:val="04CA4768"/>
    <w:rsid w:val="04D17736"/>
    <w:rsid w:val="04D77FFE"/>
    <w:rsid w:val="04E56686"/>
    <w:rsid w:val="04F668B1"/>
    <w:rsid w:val="04F77BB6"/>
    <w:rsid w:val="04FB5234"/>
    <w:rsid w:val="04FC2BAE"/>
    <w:rsid w:val="04FE7541"/>
    <w:rsid w:val="05173346"/>
    <w:rsid w:val="053A3B22"/>
    <w:rsid w:val="05461B6D"/>
    <w:rsid w:val="05482E38"/>
    <w:rsid w:val="054C2543"/>
    <w:rsid w:val="055A6463"/>
    <w:rsid w:val="055F4977"/>
    <w:rsid w:val="05782D89"/>
    <w:rsid w:val="057B6B0A"/>
    <w:rsid w:val="05842756"/>
    <w:rsid w:val="058979DF"/>
    <w:rsid w:val="0592734C"/>
    <w:rsid w:val="05A247CB"/>
    <w:rsid w:val="05AD10C4"/>
    <w:rsid w:val="05AE4DE0"/>
    <w:rsid w:val="05AF3AE1"/>
    <w:rsid w:val="05B05294"/>
    <w:rsid w:val="05B2528E"/>
    <w:rsid w:val="05B267C0"/>
    <w:rsid w:val="05CD6CEB"/>
    <w:rsid w:val="05D96170"/>
    <w:rsid w:val="05DB7E28"/>
    <w:rsid w:val="05EA4CE7"/>
    <w:rsid w:val="05F03B35"/>
    <w:rsid w:val="06113002"/>
    <w:rsid w:val="062B1A13"/>
    <w:rsid w:val="062F78B2"/>
    <w:rsid w:val="064349B2"/>
    <w:rsid w:val="064524A4"/>
    <w:rsid w:val="06493AF1"/>
    <w:rsid w:val="064A0A1C"/>
    <w:rsid w:val="065906F6"/>
    <w:rsid w:val="065E1037"/>
    <w:rsid w:val="06623584"/>
    <w:rsid w:val="06631006"/>
    <w:rsid w:val="0667744E"/>
    <w:rsid w:val="06961DE0"/>
    <w:rsid w:val="06A0174A"/>
    <w:rsid w:val="06B14040"/>
    <w:rsid w:val="06BF391E"/>
    <w:rsid w:val="06C32324"/>
    <w:rsid w:val="06D76DC6"/>
    <w:rsid w:val="06E92564"/>
    <w:rsid w:val="071226E4"/>
    <w:rsid w:val="07196EA2"/>
    <w:rsid w:val="072222A3"/>
    <w:rsid w:val="0726427D"/>
    <w:rsid w:val="073E464E"/>
    <w:rsid w:val="07765DE1"/>
    <w:rsid w:val="07863177"/>
    <w:rsid w:val="07C02575"/>
    <w:rsid w:val="07C531CC"/>
    <w:rsid w:val="07DF5FED"/>
    <w:rsid w:val="07E301FD"/>
    <w:rsid w:val="07E43A81"/>
    <w:rsid w:val="07F40498"/>
    <w:rsid w:val="08043FB5"/>
    <w:rsid w:val="08214D8F"/>
    <w:rsid w:val="083550A1"/>
    <w:rsid w:val="083F5094"/>
    <w:rsid w:val="08456F9D"/>
    <w:rsid w:val="0860304A"/>
    <w:rsid w:val="086168CD"/>
    <w:rsid w:val="087245E9"/>
    <w:rsid w:val="08845B88"/>
    <w:rsid w:val="08865902"/>
    <w:rsid w:val="0894259F"/>
    <w:rsid w:val="08945E23"/>
    <w:rsid w:val="08991A11"/>
    <w:rsid w:val="08A3637E"/>
    <w:rsid w:val="08B24D33"/>
    <w:rsid w:val="08BC19FA"/>
    <w:rsid w:val="08C17116"/>
    <w:rsid w:val="08E35BA2"/>
    <w:rsid w:val="091805FA"/>
    <w:rsid w:val="09207C05"/>
    <w:rsid w:val="09235FD0"/>
    <w:rsid w:val="09296316"/>
    <w:rsid w:val="092F6063"/>
    <w:rsid w:val="09317E9F"/>
    <w:rsid w:val="0934265E"/>
    <w:rsid w:val="093F2950"/>
    <w:rsid w:val="09470F94"/>
    <w:rsid w:val="095E46E1"/>
    <w:rsid w:val="097126FF"/>
    <w:rsid w:val="09794B22"/>
    <w:rsid w:val="0979739A"/>
    <w:rsid w:val="097F3047"/>
    <w:rsid w:val="09880D71"/>
    <w:rsid w:val="099D0853"/>
    <w:rsid w:val="09A24CDB"/>
    <w:rsid w:val="09B62DFE"/>
    <w:rsid w:val="09BA081F"/>
    <w:rsid w:val="09BB3687"/>
    <w:rsid w:val="09C56195"/>
    <w:rsid w:val="09CA261C"/>
    <w:rsid w:val="09D354AA"/>
    <w:rsid w:val="09D5040E"/>
    <w:rsid w:val="09EA6EE4"/>
    <w:rsid w:val="0A095984"/>
    <w:rsid w:val="0A1A6F23"/>
    <w:rsid w:val="0A1A7B83"/>
    <w:rsid w:val="0A270E1B"/>
    <w:rsid w:val="0A2B71BE"/>
    <w:rsid w:val="0A467324"/>
    <w:rsid w:val="0A4A0BE1"/>
    <w:rsid w:val="0A4F6474"/>
    <w:rsid w:val="0A537581"/>
    <w:rsid w:val="0A544443"/>
    <w:rsid w:val="0A5B6DAE"/>
    <w:rsid w:val="0A601EFA"/>
    <w:rsid w:val="0A775A38"/>
    <w:rsid w:val="0A7F06EB"/>
    <w:rsid w:val="0A7F59C4"/>
    <w:rsid w:val="0A8F36B6"/>
    <w:rsid w:val="0A8F45DC"/>
    <w:rsid w:val="0A983BF6"/>
    <w:rsid w:val="0A9B4EF3"/>
    <w:rsid w:val="0AA35B83"/>
    <w:rsid w:val="0AB22CF3"/>
    <w:rsid w:val="0AB24B18"/>
    <w:rsid w:val="0AB379C7"/>
    <w:rsid w:val="0AB43974"/>
    <w:rsid w:val="0ABB3E50"/>
    <w:rsid w:val="0ABE33AA"/>
    <w:rsid w:val="0AC402B6"/>
    <w:rsid w:val="0AC47F5F"/>
    <w:rsid w:val="0ACA32C2"/>
    <w:rsid w:val="0ADC375E"/>
    <w:rsid w:val="0AEF497D"/>
    <w:rsid w:val="0AF807BA"/>
    <w:rsid w:val="0B085F15"/>
    <w:rsid w:val="0B0A6DFE"/>
    <w:rsid w:val="0B2473D6"/>
    <w:rsid w:val="0B27035A"/>
    <w:rsid w:val="0B344725"/>
    <w:rsid w:val="0B367EF7"/>
    <w:rsid w:val="0B3705F5"/>
    <w:rsid w:val="0B44162D"/>
    <w:rsid w:val="0B456E16"/>
    <w:rsid w:val="0B470D2E"/>
    <w:rsid w:val="0B4A1814"/>
    <w:rsid w:val="0B4D059A"/>
    <w:rsid w:val="0B6039B7"/>
    <w:rsid w:val="0B6F3427"/>
    <w:rsid w:val="0B791D9D"/>
    <w:rsid w:val="0B7E6C6B"/>
    <w:rsid w:val="0B923888"/>
    <w:rsid w:val="0B927A0A"/>
    <w:rsid w:val="0B966410"/>
    <w:rsid w:val="0BB124BD"/>
    <w:rsid w:val="0BBC084E"/>
    <w:rsid w:val="0BC07254"/>
    <w:rsid w:val="0BDE6804"/>
    <w:rsid w:val="0BFF003E"/>
    <w:rsid w:val="0C0A211F"/>
    <w:rsid w:val="0C323D10"/>
    <w:rsid w:val="0C3C461F"/>
    <w:rsid w:val="0C3E7B22"/>
    <w:rsid w:val="0C421DAC"/>
    <w:rsid w:val="0C4574AD"/>
    <w:rsid w:val="0C5651C9"/>
    <w:rsid w:val="0C641F3C"/>
    <w:rsid w:val="0C6C7E2B"/>
    <w:rsid w:val="0C7634FF"/>
    <w:rsid w:val="0C8F6628"/>
    <w:rsid w:val="0C8F7CF5"/>
    <w:rsid w:val="0CA73CCE"/>
    <w:rsid w:val="0CC0267A"/>
    <w:rsid w:val="0CC57989"/>
    <w:rsid w:val="0CCB45F2"/>
    <w:rsid w:val="0CCD5435"/>
    <w:rsid w:val="0CE473B7"/>
    <w:rsid w:val="0CE64991"/>
    <w:rsid w:val="0CE7033B"/>
    <w:rsid w:val="0CED6816"/>
    <w:rsid w:val="0CF44E35"/>
    <w:rsid w:val="0D026967"/>
    <w:rsid w:val="0D144693"/>
    <w:rsid w:val="0D284C69"/>
    <w:rsid w:val="0D2B64A6"/>
    <w:rsid w:val="0D415E12"/>
    <w:rsid w:val="0D41635E"/>
    <w:rsid w:val="0D42194E"/>
    <w:rsid w:val="0D470FDC"/>
    <w:rsid w:val="0D4F6A66"/>
    <w:rsid w:val="0D704A07"/>
    <w:rsid w:val="0D7F5F30"/>
    <w:rsid w:val="0D837ECB"/>
    <w:rsid w:val="0D8D7B0D"/>
    <w:rsid w:val="0D9150D7"/>
    <w:rsid w:val="0D9F4266"/>
    <w:rsid w:val="0DA35CC7"/>
    <w:rsid w:val="0DB72CB3"/>
    <w:rsid w:val="0DBF7951"/>
    <w:rsid w:val="0DCD3AB1"/>
    <w:rsid w:val="0DD237BC"/>
    <w:rsid w:val="0DF35EEF"/>
    <w:rsid w:val="0DF471F4"/>
    <w:rsid w:val="0DF61E31"/>
    <w:rsid w:val="0DFC6FEE"/>
    <w:rsid w:val="0E0D74EB"/>
    <w:rsid w:val="0E21040F"/>
    <w:rsid w:val="0E2344F8"/>
    <w:rsid w:val="0E2469D5"/>
    <w:rsid w:val="0E262F3A"/>
    <w:rsid w:val="0E2963C9"/>
    <w:rsid w:val="0E355A5F"/>
    <w:rsid w:val="0E552710"/>
    <w:rsid w:val="0E594464"/>
    <w:rsid w:val="0E5B4338"/>
    <w:rsid w:val="0E5C6DF4"/>
    <w:rsid w:val="0E605AEC"/>
    <w:rsid w:val="0E790AEC"/>
    <w:rsid w:val="0E903615"/>
    <w:rsid w:val="0E9431FE"/>
    <w:rsid w:val="0E955C1B"/>
    <w:rsid w:val="0E9E6388"/>
    <w:rsid w:val="0EC92678"/>
    <w:rsid w:val="0EE73304"/>
    <w:rsid w:val="0F0F53C2"/>
    <w:rsid w:val="0F14764B"/>
    <w:rsid w:val="0F1F3042"/>
    <w:rsid w:val="0F22256A"/>
    <w:rsid w:val="0F236CB3"/>
    <w:rsid w:val="0F2478E6"/>
    <w:rsid w:val="0F2A2BA4"/>
    <w:rsid w:val="0F35103B"/>
    <w:rsid w:val="0F370B05"/>
    <w:rsid w:val="0F370FC1"/>
    <w:rsid w:val="0F3A1A89"/>
    <w:rsid w:val="0F6A005A"/>
    <w:rsid w:val="0F837959"/>
    <w:rsid w:val="0F92484A"/>
    <w:rsid w:val="0F991E7E"/>
    <w:rsid w:val="0F9D1004"/>
    <w:rsid w:val="0FA02E6D"/>
    <w:rsid w:val="0FAD60D2"/>
    <w:rsid w:val="0FD8068E"/>
    <w:rsid w:val="0FD80FEE"/>
    <w:rsid w:val="0FEA05A8"/>
    <w:rsid w:val="0FEE449E"/>
    <w:rsid w:val="0FF137B6"/>
    <w:rsid w:val="0FF6462B"/>
    <w:rsid w:val="0FFF2ACC"/>
    <w:rsid w:val="10106A15"/>
    <w:rsid w:val="101931CD"/>
    <w:rsid w:val="10273C90"/>
    <w:rsid w:val="10663775"/>
    <w:rsid w:val="106C2341"/>
    <w:rsid w:val="108104A6"/>
    <w:rsid w:val="108C2CFE"/>
    <w:rsid w:val="109C1F20"/>
    <w:rsid w:val="109E7152"/>
    <w:rsid w:val="10A92DD3"/>
    <w:rsid w:val="10D64D2E"/>
    <w:rsid w:val="10DA1E2C"/>
    <w:rsid w:val="10E62DCA"/>
    <w:rsid w:val="10F30F18"/>
    <w:rsid w:val="10F81881"/>
    <w:rsid w:val="11003973"/>
    <w:rsid w:val="11011801"/>
    <w:rsid w:val="110A553F"/>
    <w:rsid w:val="11165B17"/>
    <w:rsid w:val="111D3109"/>
    <w:rsid w:val="11285A31"/>
    <w:rsid w:val="11373ED8"/>
    <w:rsid w:val="11612713"/>
    <w:rsid w:val="116A55A1"/>
    <w:rsid w:val="117400AF"/>
    <w:rsid w:val="117445DB"/>
    <w:rsid w:val="117B649C"/>
    <w:rsid w:val="118F0ED1"/>
    <w:rsid w:val="11921D27"/>
    <w:rsid w:val="11A87654"/>
    <w:rsid w:val="11A92B07"/>
    <w:rsid w:val="11AE6510"/>
    <w:rsid w:val="11B505A1"/>
    <w:rsid w:val="11BA2DA2"/>
    <w:rsid w:val="11CA69F7"/>
    <w:rsid w:val="11CC1BF0"/>
    <w:rsid w:val="11CD3FC1"/>
    <w:rsid w:val="11CD7844"/>
    <w:rsid w:val="11CE1CCF"/>
    <w:rsid w:val="11EE00D5"/>
    <w:rsid w:val="11F03C85"/>
    <w:rsid w:val="121013E4"/>
    <w:rsid w:val="121D6A48"/>
    <w:rsid w:val="12236F4E"/>
    <w:rsid w:val="1223761B"/>
    <w:rsid w:val="122F1CA3"/>
    <w:rsid w:val="12363882"/>
    <w:rsid w:val="123910F2"/>
    <w:rsid w:val="12562BB6"/>
    <w:rsid w:val="125B4B29"/>
    <w:rsid w:val="12610D26"/>
    <w:rsid w:val="126C0647"/>
    <w:rsid w:val="12711360"/>
    <w:rsid w:val="127669D8"/>
    <w:rsid w:val="128C0A9D"/>
    <w:rsid w:val="1295728D"/>
    <w:rsid w:val="12AC1431"/>
    <w:rsid w:val="12AD10B0"/>
    <w:rsid w:val="12C000D1"/>
    <w:rsid w:val="12D55EA7"/>
    <w:rsid w:val="12E327CD"/>
    <w:rsid w:val="12F02E1F"/>
    <w:rsid w:val="13060846"/>
    <w:rsid w:val="13095F47"/>
    <w:rsid w:val="130E01D6"/>
    <w:rsid w:val="130F1FFC"/>
    <w:rsid w:val="13105322"/>
    <w:rsid w:val="133201A4"/>
    <w:rsid w:val="134A2234"/>
    <w:rsid w:val="134A7790"/>
    <w:rsid w:val="135850E2"/>
    <w:rsid w:val="136A67D5"/>
    <w:rsid w:val="137220F3"/>
    <w:rsid w:val="13723DB8"/>
    <w:rsid w:val="13740E79"/>
    <w:rsid w:val="13793A52"/>
    <w:rsid w:val="13895E2F"/>
    <w:rsid w:val="138C3EAD"/>
    <w:rsid w:val="13A8139A"/>
    <w:rsid w:val="13A825CD"/>
    <w:rsid w:val="13B26760"/>
    <w:rsid w:val="13CB1888"/>
    <w:rsid w:val="13CE4A0B"/>
    <w:rsid w:val="13D92D9C"/>
    <w:rsid w:val="14011C48"/>
    <w:rsid w:val="141625A6"/>
    <w:rsid w:val="143852AB"/>
    <w:rsid w:val="144E07DC"/>
    <w:rsid w:val="144E2A82"/>
    <w:rsid w:val="14542808"/>
    <w:rsid w:val="14606173"/>
    <w:rsid w:val="1462527F"/>
    <w:rsid w:val="14787422"/>
    <w:rsid w:val="147B519E"/>
    <w:rsid w:val="149B1BCA"/>
    <w:rsid w:val="14A127E5"/>
    <w:rsid w:val="14A90AE0"/>
    <w:rsid w:val="14B97E8C"/>
    <w:rsid w:val="14BD1D61"/>
    <w:rsid w:val="14BF7C24"/>
    <w:rsid w:val="14C02644"/>
    <w:rsid w:val="14CA4150"/>
    <w:rsid w:val="14CB142B"/>
    <w:rsid w:val="14E47DD6"/>
    <w:rsid w:val="14E86E7A"/>
    <w:rsid w:val="14EB1BED"/>
    <w:rsid w:val="14EF588A"/>
    <w:rsid w:val="14F47124"/>
    <w:rsid w:val="14F86A77"/>
    <w:rsid w:val="15003E83"/>
    <w:rsid w:val="15017258"/>
    <w:rsid w:val="1508056D"/>
    <w:rsid w:val="150C5718"/>
    <w:rsid w:val="150D3199"/>
    <w:rsid w:val="15273D43"/>
    <w:rsid w:val="15407790"/>
    <w:rsid w:val="15456B76"/>
    <w:rsid w:val="1549557C"/>
    <w:rsid w:val="155146D8"/>
    <w:rsid w:val="15557480"/>
    <w:rsid w:val="15651701"/>
    <w:rsid w:val="156A61DE"/>
    <w:rsid w:val="157A24C8"/>
    <w:rsid w:val="157F419D"/>
    <w:rsid w:val="1584665B"/>
    <w:rsid w:val="159A07FF"/>
    <w:rsid w:val="159D03D7"/>
    <w:rsid w:val="15A64A6B"/>
    <w:rsid w:val="15AF2720"/>
    <w:rsid w:val="15C210AD"/>
    <w:rsid w:val="15CD7D54"/>
    <w:rsid w:val="15D55AB8"/>
    <w:rsid w:val="15DA15E8"/>
    <w:rsid w:val="15F8661A"/>
    <w:rsid w:val="15FA1B1D"/>
    <w:rsid w:val="15FF67D8"/>
    <w:rsid w:val="16063E7B"/>
    <w:rsid w:val="162B00EE"/>
    <w:rsid w:val="162C5B6F"/>
    <w:rsid w:val="16321DB2"/>
    <w:rsid w:val="163A7083"/>
    <w:rsid w:val="167B5885"/>
    <w:rsid w:val="167D79A5"/>
    <w:rsid w:val="168044F9"/>
    <w:rsid w:val="16A67D89"/>
    <w:rsid w:val="16AD5C56"/>
    <w:rsid w:val="16B000D0"/>
    <w:rsid w:val="16CC5C1F"/>
    <w:rsid w:val="16E704A1"/>
    <w:rsid w:val="16ED5C2D"/>
    <w:rsid w:val="16EF65C3"/>
    <w:rsid w:val="16F65238"/>
    <w:rsid w:val="16F83829"/>
    <w:rsid w:val="16FF3949"/>
    <w:rsid w:val="17196922"/>
    <w:rsid w:val="171E5335"/>
    <w:rsid w:val="172A3CC9"/>
    <w:rsid w:val="172B73F6"/>
    <w:rsid w:val="174156B7"/>
    <w:rsid w:val="174A0545"/>
    <w:rsid w:val="174A7A81"/>
    <w:rsid w:val="17507ED0"/>
    <w:rsid w:val="17573ED1"/>
    <w:rsid w:val="17616B7E"/>
    <w:rsid w:val="176432ED"/>
    <w:rsid w:val="17692FF8"/>
    <w:rsid w:val="1778025B"/>
    <w:rsid w:val="1780342C"/>
    <w:rsid w:val="178A7CAA"/>
    <w:rsid w:val="179119D9"/>
    <w:rsid w:val="17997E98"/>
    <w:rsid w:val="17A77857"/>
    <w:rsid w:val="17CD749A"/>
    <w:rsid w:val="17D048F6"/>
    <w:rsid w:val="17DA6DCB"/>
    <w:rsid w:val="17DB5B22"/>
    <w:rsid w:val="17DD4215"/>
    <w:rsid w:val="17E44EC0"/>
    <w:rsid w:val="17E83456"/>
    <w:rsid w:val="17FC2567"/>
    <w:rsid w:val="18206F50"/>
    <w:rsid w:val="18581184"/>
    <w:rsid w:val="186F15D1"/>
    <w:rsid w:val="18702526"/>
    <w:rsid w:val="18745230"/>
    <w:rsid w:val="18935F5E"/>
    <w:rsid w:val="189973F3"/>
    <w:rsid w:val="18A03E84"/>
    <w:rsid w:val="18A82680"/>
    <w:rsid w:val="18BA717D"/>
    <w:rsid w:val="18C360CC"/>
    <w:rsid w:val="18F11B7B"/>
    <w:rsid w:val="18F73078"/>
    <w:rsid w:val="190825CC"/>
    <w:rsid w:val="190B2724"/>
    <w:rsid w:val="191D0D5D"/>
    <w:rsid w:val="192148C8"/>
    <w:rsid w:val="19341DAD"/>
    <w:rsid w:val="19463E56"/>
    <w:rsid w:val="194C017D"/>
    <w:rsid w:val="196A7DF7"/>
    <w:rsid w:val="19785D79"/>
    <w:rsid w:val="1988776F"/>
    <w:rsid w:val="19A32592"/>
    <w:rsid w:val="19A948A2"/>
    <w:rsid w:val="19AA5FF2"/>
    <w:rsid w:val="19C83DDC"/>
    <w:rsid w:val="1A186F5F"/>
    <w:rsid w:val="1A1D4FE8"/>
    <w:rsid w:val="1A1F1F66"/>
    <w:rsid w:val="1A275A32"/>
    <w:rsid w:val="1A285356"/>
    <w:rsid w:val="1A3B0898"/>
    <w:rsid w:val="1A432C1F"/>
    <w:rsid w:val="1A437EA3"/>
    <w:rsid w:val="1A441CBC"/>
    <w:rsid w:val="1A4C53C4"/>
    <w:rsid w:val="1A4E6234"/>
    <w:rsid w:val="1A737401"/>
    <w:rsid w:val="1A7A3C00"/>
    <w:rsid w:val="1A8D618B"/>
    <w:rsid w:val="1A9469A8"/>
    <w:rsid w:val="1A95222B"/>
    <w:rsid w:val="1A9731B0"/>
    <w:rsid w:val="1ABE55EE"/>
    <w:rsid w:val="1AD2498D"/>
    <w:rsid w:val="1AD9749D"/>
    <w:rsid w:val="1ADA1764"/>
    <w:rsid w:val="1AE93EB4"/>
    <w:rsid w:val="1AF15F75"/>
    <w:rsid w:val="1AF44796"/>
    <w:rsid w:val="1B0424DF"/>
    <w:rsid w:val="1B0D25AF"/>
    <w:rsid w:val="1B2A271F"/>
    <w:rsid w:val="1B356531"/>
    <w:rsid w:val="1B437ADC"/>
    <w:rsid w:val="1B515E62"/>
    <w:rsid w:val="1B5D1C74"/>
    <w:rsid w:val="1B633B7D"/>
    <w:rsid w:val="1B6462EE"/>
    <w:rsid w:val="1B722B13"/>
    <w:rsid w:val="1B8732C7"/>
    <w:rsid w:val="1B8C76DF"/>
    <w:rsid w:val="1B910DB4"/>
    <w:rsid w:val="1B915BEB"/>
    <w:rsid w:val="1BA445E7"/>
    <w:rsid w:val="1BB63523"/>
    <w:rsid w:val="1BB91F16"/>
    <w:rsid w:val="1BBC0CDF"/>
    <w:rsid w:val="1BC6259D"/>
    <w:rsid w:val="1BD163B0"/>
    <w:rsid w:val="1BD5594F"/>
    <w:rsid w:val="1BE608D3"/>
    <w:rsid w:val="1BEC6E81"/>
    <w:rsid w:val="1C016737"/>
    <w:rsid w:val="1C020C39"/>
    <w:rsid w:val="1C0A5174"/>
    <w:rsid w:val="1C2B3FAA"/>
    <w:rsid w:val="1C306FEC"/>
    <w:rsid w:val="1C5E69A1"/>
    <w:rsid w:val="1C756FBE"/>
    <w:rsid w:val="1C7C6848"/>
    <w:rsid w:val="1C8A4D05"/>
    <w:rsid w:val="1C8D0FB1"/>
    <w:rsid w:val="1C943EEF"/>
    <w:rsid w:val="1C951971"/>
    <w:rsid w:val="1C9D47FF"/>
    <w:rsid w:val="1CA13028"/>
    <w:rsid w:val="1CAD7FE3"/>
    <w:rsid w:val="1CB369A2"/>
    <w:rsid w:val="1CBA0F06"/>
    <w:rsid w:val="1CD0513B"/>
    <w:rsid w:val="1CD71235"/>
    <w:rsid w:val="1CD82B61"/>
    <w:rsid w:val="1CF24E3C"/>
    <w:rsid w:val="1CFC5E9D"/>
    <w:rsid w:val="1CFE5B1D"/>
    <w:rsid w:val="1D133C63"/>
    <w:rsid w:val="1D155742"/>
    <w:rsid w:val="1D1A7054"/>
    <w:rsid w:val="1D3A3784"/>
    <w:rsid w:val="1D4B149F"/>
    <w:rsid w:val="1D4F0BDF"/>
    <w:rsid w:val="1D5A3803"/>
    <w:rsid w:val="1D6210C5"/>
    <w:rsid w:val="1D6C3B72"/>
    <w:rsid w:val="1D7313CC"/>
    <w:rsid w:val="1D737ECD"/>
    <w:rsid w:val="1D8063A0"/>
    <w:rsid w:val="1D835D76"/>
    <w:rsid w:val="1D9C4C7C"/>
    <w:rsid w:val="1DA93A37"/>
    <w:rsid w:val="1DAB4D3C"/>
    <w:rsid w:val="1DAE1616"/>
    <w:rsid w:val="1DB1544D"/>
    <w:rsid w:val="1DC558E6"/>
    <w:rsid w:val="1DD36DFA"/>
    <w:rsid w:val="1DD4582B"/>
    <w:rsid w:val="1DD5005D"/>
    <w:rsid w:val="1DEE6EC3"/>
    <w:rsid w:val="1DF715B8"/>
    <w:rsid w:val="1E03408A"/>
    <w:rsid w:val="1E0B27D7"/>
    <w:rsid w:val="1E1643EB"/>
    <w:rsid w:val="1E281D87"/>
    <w:rsid w:val="1E325F1A"/>
    <w:rsid w:val="1E333D09"/>
    <w:rsid w:val="1E3B0DA8"/>
    <w:rsid w:val="1E407CEF"/>
    <w:rsid w:val="1E552EA2"/>
    <w:rsid w:val="1E6F73C5"/>
    <w:rsid w:val="1E761114"/>
    <w:rsid w:val="1E837553"/>
    <w:rsid w:val="1E846D13"/>
    <w:rsid w:val="1E8B326F"/>
    <w:rsid w:val="1EDF0917"/>
    <w:rsid w:val="1EE363EC"/>
    <w:rsid w:val="1EEA1E45"/>
    <w:rsid w:val="1EF34CD3"/>
    <w:rsid w:val="1EF86BDC"/>
    <w:rsid w:val="1F095F07"/>
    <w:rsid w:val="1F0F433E"/>
    <w:rsid w:val="1F1A2196"/>
    <w:rsid w:val="1F2224E3"/>
    <w:rsid w:val="1F271A3E"/>
    <w:rsid w:val="1F2956F7"/>
    <w:rsid w:val="1F517198"/>
    <w:rsid w:val="1F5259B2"/>
    <w:rsid w:val="1F5967EC"/>
    <w:rsid w:val="1F71280E"/>
    <w:rsid w:val="1F841CC8"/>
    <w:rsid w:val="1F9354B6"/>
    <w:rsid w:val="1FAB6D92"/>
    <w:rsid w:val="1FB63322"/>
    <w:rsid w:val="1FCB1651"/>
    <w:rsid w:val="1FDD482E"/>
    <w:rsid w:val="1FDD4D3F"/>
    <w:rsid w:val="1FDE39D7"/>
    <w:rsid w:val="1FE34BBE"/>
    <w:rsid w:val="1FE3603F"/>
    <w:rsid w:val="1FEB7469"/>
    <w:rsid w:val="20061BF1"/>
    <w:rsid w:val="2008481B"/>
    <w:rsid w:val="2023120F"/>
    <w:rsid w:val="2031215C"/>
    <w:rsid w:val="203E64A3"/>
    <w:rsid w:val="20493086"/>
    <w:rsid w:val="204C3733"/>
    <w:rsid w:val="20524DBA"/>
    <w:rsid w:val="205677DF"/>
    <w:rsid w:val="206C2341"/>
    <w:rsid w:val="20703BCF"/>
    <w:rsid w:val="207A400E"/>
    <w:rsid w:val="207F7CDD"/>
    <w:rsid w:val="2092477F"/>
    <w:rsid w:val="20A05C93"/>
    <w:rsid w:val="20A16ADE"/>
    <w:rsid w:val="20AB70C4"/>
    <w:rsid w:val="20BD047D"/>
    <w:rsid w:val="20F879A7"/>
    <w:rsid w:val="21057A40"/>
    <w:rsid w:val="210D40C9"/>
    <w:rsid w:val="21261701"/>
    <w:rsid w:val="212D3827"/>
    <w:rsid w:val="21585442"/>
    <w:rsid w:val="2158774E"/>
    <w:rsid w:val="21625D51"/>
    <w:rsid w:val="21637056"/>
    <w:rsid w:val="21667CE8"/>
    <w:rsid w:val="216875AF"/>
    <w:rsid w:val="21800B85"/>
    <w:rsid w:val="21890080"/>
    <w:rsid w:val="218B6F16"/>
    <w:rsid w:val="218D2419"/>
    <w:rsid w:val="21965AC0"/>
    <w:rsid w:val="219B7F65"/>
    <w:rsid w:val="21A073CF"/>
    <w:rsid w:val="21A31713"/>
    <w:rsid w:val="21A61119"/>
    <w:rsid w:val="21AC4ECC"/>
    <w:rsid w:val="21AD61D1"/>
    <w:rsid w:val="21CE182E"/>
    <w:rsid w:val="21E43B8E"/>
    <w:rsid w:val="21EF0BE2"/>
    <w:rsid w:val="21F02BAA"/>
    <w:rsid w:val="21F40E28"/>
    <w:rsid w:val="21F60830"/>
    <w:rsid w:val="21FA2A4D"/>
    <w:rsid w:val="222075F1"/>
    <w:rsid w:val="222E1FA2"/>
    <w:rsid w:val="22335D4F"/>
    <w:rsid w:val="22430121"/>
    <w:rsid w:val="224812BF"/>
    <w:rsid w:val="22590DB1"/>
    <w:rsid w:val="228356B1"/>
    <w:rsid w:val="22884A03"/>
    <w:rsid w:val="22915B87"/>
    <w:rsid w:val="229F29E8"/>
    <w:rsid w:val="22E24F49"/>
    <w:rsid w:val="22EB3340"/>
    <w:rsid w:val="22EE45DF"/>
    <w:rsid w:val="230237F7"/>
    <w:rsid w:val="232E4C45"/>
    <w:rsid w:val="23412D64"/>
    <w:rsid w:val="235C138F"/>
    <w:rsid w:val="235D6E11"/>
    <w:rsid w:val="23633CE4"/>
    <w:rsid w:val="23635355"/>
    <w:rsid w:val="238002CA"/>
    <w:rsid w:val="23850FB5"/>
    <w:rsid w:val="239252E5"/>
    <w:rsid w:val="23983773"/>
    <w:rsid w:val="239D7F30"/>
    <w:rsid w:val="23B452A1"/>
    <w:rsid w:val="23BB4C2C"/>
    <w:rsid w:val="23BC26AD"/>
    <w:rsid w:val="23C27675"/>
    <w:rsid w:val="23C27E3A"/>
    <w:rsid w:val="23C91BE9"/>
    <w:rsid w:val="23CE426F"/>
    <w:rsid w:val="23D63257"/>
    <w:rsid w:val="240772AA"/>
    <w:rsid w:val="240811DE"/>
    <w:rsid w:val="240C61B1"/>
    <w:rsid w:val="241565BF"/>
    <w:rsid w:val="24250489"/>
    <w:rsid w:val="2431266C"/>
    <w:rsid w:val="24362377"/>
    <w:rsid w:val="2441618A"/>
    <w:rsid w:val="24503654"/>
    <w:rsid w:val="24591120"/>
    <w:rsid w:val="245F0C9E"/>
    <w:rsid w:val="24753F2F"/>
    <w:rsid w:val="247A6DD0"/>
    <w:rsid w:val="247E245E"/>
    <w:rsid w:val="248278DE"/>
    <w:rsid w:val="24832824"/>
    <w:rsid w:val="24B851D9"/>
    <w:rsid w:val="24D22183"/>
    <w:rsid w:val="24E34EEF"/>
    <w:rsid w:val="24EB5089"/>
    <w:rsid w:val="24FA7B37"/>
    <w:rsid w:val="25343375"/>
    <w:rsid w:val="253B1C25"/>
    <w:rsid w:val="253B2B50"/>
    <w:rsid w:val="254B2532"/>
    <w:rsid w:val="255901B6"/>
    <w:rsid w:val="25602D5E"/>
    <w:rsid w:val="256A2BC0"/>
    <w:rsid w:val="2579170A"/>
    <w:rsid w:val="257B64FD"/>
    <w:rsid w:val="25875C33"/>
    <w:rsid w:val="258F3995"/>
    <w:rsid w:val="25A32D1A"/>
    <w:rsid w:val="25AB795A"/>
    <w:rsid w:val="25C63D87"/>
    <w:rsid w:val="25C7728B"/>
    <w:rsid w:val="25D971A5"/>
    <w:rsid w:val="25DE4C6C"/>
    <w:rsid w:val="25F435D2"/>
    <w:rsid w:val="26020369"/>
    <w:rsid w:val="26162C7E"/>
    <w:rsid w:val="261D2FFB"/>
    <w:rsid w:val="262E46B0"/>
    <w:rsid w:val="264F6850"/>
    <w:rsid w:val="26541613"/>
    <w:rsid w:val="265E2D0D"/>
    <w:rsid w:val="2679304D"/>
    <w:rsid w:val="268B6FC8"/>
    <w:rsid w:val="268D5D4F"/>
    <w:rsid w:val="26906FA3"/>
    <w:rsid w:val="26A1116C"/>
    <w:rsid w:val="26D1773D"/>
    <w:rsid w:val="26F66678"/>
    <w:rsid w:val="26FD1886"/>
    <w:rsid w:val="2702378F"/>
    <w:rsid w:val="27054714"/>
    <w:rsid w:val="27076C7C"/>
    <w:rsid w:val="27205543"/>
    <w:rsid w:val="2729310F"/>
    <w:rsid w:val="2750388E"/>
    <w:rsid w:val="27551F14"/>
    <w:rsid w:val="276E08C0"/>
    <w:rsid w:val="27730F64"/>
    <w:rsid w:val="27894E0B"/>
    <w:rsid w:val="279E140F"/>
    <w:rsid w:val="279F108F"/>
    <w:rsid w:val="27A06B10"/>
    <w:rsid w:val="27A208C1"/>
    <w:rsid w:val="27A40D9A"/>
    <w:rsid w:val="27A966D6"/>
    <w:rsid w:val="27B53233"/>
    <w:rsid w:val="27BF73C5"/>
    <w:rsid w:val="27C04E47"/>
    <w:rsid w:val="27C116B6"/>
    <w:rsid w:val="27C128C8"/>
    <w:rsid w:val="27C55A4B"/>
    <w:rsid w:val="27C94520"/>
    <w:rsid w:val="27D919A0"/>
    <w:rsid w:val="27DC0C76"/>
    <w:rsid w:val="27EB3C17"/>
    <w:rsid w:val="28057090"/>
    <w:rsid w:val="281660F9"/>
    <w:rsid w:val="28203EFF"/>
    <w:rsid w:val="282817BD"/>
    <w:rsid w:val="283037F2"/>
    <w:rsid w:val="283B461B"/>
    <w:rsid w:val="285B7244"/>
    <w:rsid w:val="287D77ED"/>
    <w:rsid w:val="2887138D"/>
    <w:rsid w:val="288C7A13"/>
    <w:rsid w:val="288E2F16"/>
    <w:rsid w:val="289B11F0"/>
    <w:rsid w:val="289E38EB"/>
    <w:rsid w:val="28BD69D6"/>
    <w:rsid w:val="28CA291A"/>
    <w:rsid w:val="28D14C84"/>
    <w:rsid w:val="28F05A69"/>
    <w:rsid w:val="290970F6"/>
    <w:rsid w:val="290C0CF7"/>
    <w:rsid w:val="2913316F"/>
    <w:rsid w:val="291908FB"/>
    <w:rsid w:val="292D759C"/>
    <w:rsid w:val="29323D01"/>
    <w:rsid w:val="294E1AFE"/>
    <w:rsid w:val="296454F8"/>
    <w:rsid w:val="29784198"/>
    <w:rsid w:val="29791C1A"/>
    <w:rsid w:val="297E60A1"/>
    <w:rsid w:val="29847FAB"/>
    <w:rsid w:val="2992471C"/>
    <w:rsid w:val="299D6956"/>
    <w:rsid w:val="2A196113"/>
    <w:rsid w:val="2A21183A"/>
    <w:rsid w:val="2A42376B"/>
    <w:rsid w:val="2A606694"/>
    <w:rsid w:val="2A865917"/>
    <w:rsid w:val="2A891A46"/>
    <w:rsid w:val="2A94770B"/>
    <w:rsid w:val="2AA313B3"/>
    <w:rsid w:val="2ACF60CF"/>
    <w:rsid w:val="2AD5395B"/>
    <w:rsid w:val="2ADE14E1"/>
    <w:rsid w:val="2AE23476"/>
    <w:rsid w:val="2AE8446C"/>
    <w:rsid w:val="2AEA5EA4"/>
    <w:rsid w:val="2AFF1EE9"/>
    <w:rsid w:val="2B0C0204"/>
    <w:rsid w:val="2B1451FA"/>
    <w:rsid w:val="2B19724A"/>
    <w:rsid w:val="2B1A38C4"/>
    <w:rsid w:val="2B1B6DC7"/>
    <w:rsid w:val="2B243A89"/>
    <w:rsid w:val="2B30072C"/>
    <w:rsid w:val="2B347CF1"/>
    <w:rsid w:val="2B4B7916"/>
    <w:rsid w:val="2B647120"/>
    <w:rsid w:val="2B6E0DD0"/>
    <w:rsid w:val="2B773C5E"/>
    <w:rsid w:val="2B7B6DE1"/>
    <w:rsid w:val="2B834DDF"/>
    <w:rsid w:val="2B9A4D4C"/>
    <w:rsid w:val="2B9E3B1D"/>
    <w:rsid w:val="2BAD08B5"/>
    <w:rsid w:val="2BB00646"/>
    <w:rsid w:val="2BC17555"/>
    <w:rsid w:val="2BC24FD7"/>
    <w:rsid w:val="2BCA5C66"/>
    <w:rsid w:val="2BE27A8A"/>
    <w:rsid w:val="2BF309DB"/>
    <w:rsid w:val="2BF44DCD"/>
    <w:rsid w:val="2C077EF3"/>
    <w:rsid w:val="2C1D1E6D"/>
    <w:rsid w:val="2C291503"/>
    <w:rsid w:val="2C2959EE"/>
    <w:rsid w:val="2C352266"/>
    <w:rsid w:val="2C3C5283"/>
    <w:rsid w:val="2C460FB5"/>
    <w:rsid w:val="2C4E2218"/>
    <w:rsid w:val="2C55429E"/>
    <w:rsid w:val="2C586430"/>
    <w:rsid w:val="2C7F70C7"/>
    <w:rsid w:val="2C866019"/>
    <w:rsid w:val="2C8B6882"/>
    <w:rsid w:val="2CA86FD4"/>
    <w:rsid w:val="2CB25208"/>
    <w:rsid w:val="2CBE1863"/>
    <w:rsid w:val="2CC04EFA"/>
    <w:rsid w:val="2CD46119"/>
    <w:rsid w:val="2CD64E9F"/>
    <w:rsid w:val="2CFA03A5"/>
    <w:rsid w:val="2D0E2A7A"/>
    <w:rsid w:val="2D125BFD"/>
    <w:rsid w:val="2D1D4C50"/>
    <w:rsid w:val="2D2B4AE5"/>
    <w:rsid w:val="2D2C7E7B"/>
    <w:rsid w:val="2D390A63"/>
    <w:rsid w:val="2D4D3ECB"/>
    <w:rsid w:val="2D5A1875"/>
    <w:rsid w:val="2D646E12"/>
    <w:rsid w:val="2D6B5392"/>
    <w:rsid w:val="2D7607D9"/>
    <w:rsid w:val="2D7F70CB"/>
    <w:rsid w:val="2D915669"/>
    <w:rsid w:val="2D961A5A"/>
    <w:rsid w:val="2D997EAE"/>
    <w:rsid w:val="2D9D5E25"/>
    <w:rsid w:val="2DAB445E"/>
    <w:rsid w:val="2DAF4B82"/>
    <w:rsid w:val="2DBD5646"/>
    <w:rsid w:val="2DCB2FA7"/>
    <w:rsid w:val="2DCC35AA"/>
    <w:rsid w:val="2DCE6A15"/>
    <w:rsid w:val="2DD105BA"/>
    <w:rsid w:val="2DD4637D"/>
    <w:rsid w:val="2DE5725A"/>
    <w:rsid w:val="2E2A44CC"/>
    <w:rsid w:val="2E2E7978"/>
    <w:rsid w:val="2E3C49FD"/>
    <w:rsid w:val="2E40666F"/>
    <w:rsid w:val="2E4375F4"/>
    <w:rsid w:val="2E4A4A00"/>
    <w:rsid w:val="2E4E14EB"/>
    <w:rsid w:val="2E614626"/>
    <w:rsid w:val="2E627EA9"/>
    <w:rsid w:val="2E826128"/>
    <w:rsid w:val="2E89650E"/>
    <w:rsid w:val="2E8B79E8"/>
    <w:rsid w:val="2EA94A1A"/>
    <w:rsid w:val="2ED2373C"/>
    <w:rsid w:val="2EDD0498"/>
    <w:rsid w:val="2EDE5274"/>
    <w:rsid w:val="2EEC6788"/>
    <w:rsid w:val="2F046184"/>
    <w:rsid w:val="2F0D5F48"/>
    <w:rsid w:val="2F141ECB"/>
    <w:rsid w:val="2F2713E6"/>
    <w:rsid w:val="2F3A1CD2"/>
    <w:rsid w:val="2F3D528D"/>
    <w:rsid w:val="2F4905B1"/>
    <w:rsid w:val="2F5A0A72"/>
    <w:rsid w:val="2F6B76D1"/>
    <w:rsid w:val="2F6E5D0C"/>
    <w:rsid w:val="2F6F317C"/>
    <w:rsid w:val="2F8067CE"/>
    <w:rsid w:val="2F8C0890"/>
    <w:rsid w:val="2F9B26BC"/>
    <w:rsid w:val="2FC4426D"/>
    <w:rsid w:val="2FC6460C"/>
    <w:rsid w:val="2FCB38F0"/>
    <w:rsid w:val="2FCE2B17"/>
    <w:rsid w:val="2FD210BB"/>
    <w:rsid w:val="2FD948E8"/>
    <w:rsid w:val="2FDA2B8D"/>
    <w:rsid w:val="2FDC7424"/>
    <w:rsid w:val="2FDF3E47"/>
    <w:rsid w:val="2FE31C96"/>
    <w:rsid w:val="2FF41A13"/>
    <w:rsid w:val="2FFF534B"/>
    <w:rsid w:val="3001123A"/>
    <w:rsid w:val="300E28F3"/>
    <w:rsid w:val="302420E6"/>
    <w:rsid w:val="30297DCA"/>
    <w:rsid w:val="302F090E"/>
    <w:rsid w:val="30356640"/>
    <w:rsid w:val="303E2766"/>
    <w:rsid w:val="304B017B"/>
    <w:rsid w:val="305705C1"/>
    <w:rsid w:val="30572705"/>
    <w:rsid w:val="305D7640"/>
    <w:rsid w:val="30713424"/>
    <w:rsid w:val="307D5C1A"/>
    <w:rsid w:val="30866529"/>
    <w:rsid w:val="308D3CB6"/>
    <w:rsid w:val="308F4C3A"/>
    <w:rsid w:val="309C1A0D"/>
    <w:rsid w:val="30A267AB"/>
    <w:rsid w:val="30BD39D7"/>
    <w:rsid w:val="30BF6B2B"/>
    <w:rsid w:val="30D269A9"/>
    <w:rsid w:val="30D61B2C"/>
    <w:rsid w:val="30DB6186"/>
    <w:rsid w:val="30DE27BB"/>
    <w:rsid w:val="30E852C9"/>
    <w:rsid w:val="30F46C5A"/>
    <w:rsid w:val="30F767DC"/>
    <w:rsid w:val="30FC3F6A"/>
    <w:rsid w:val="30FD6D67"/>
    <w:rsid w:val="3114510F"/>
    <w:rsid w:val="31197CDE"/>
    <w:rsid w:val="31451D27"/>
    <w:rsid w:val="31476261"/>
    <w:rsid w:val="314C7CDA"/>
    <w:rsid w:val="31545C7D"/>
    <w:rsid w:val="315C308A"/>
    <w:rsid w:val="3172522D"/>
    <w:rsid w:val="318128FC"/>
    <w:rsid w:val="319566E7"/>
    <w:rsid w:val="319D6CA7"/>
    <w:rsid w:val="319F2879"/>
    <w:rsid w:val="31AA6236"/>
    <w:rsid w:val="31AC4FCC"/>
    <w:rsid w:val="31C417B4"/>
    <w:rsid w:val="31C76939"/>
    <w:rsid w:val="31CA44AB"/>
    <w:rsid w:val="31D02D59"/>
    <w:rsid w:val="31D25659"/>
    <w:rsid w:val="31DF17DC"/>
    <w:rsid w:val="31DF6A72"/>
    <w:rsid w:val="31E1402A"/>
    <w:rsid w:val="31F7161A"/>
    <w:rsid w:val="32004016"/>
    <w:rsid w:val="32007094"/>
    <w:rsid w:val="32013817"/>
    <w:rsid w:val="320A5FDD"/>
    <w:rsid w:val="321463A1"/>
    <w:rsid w:val="321A6940"/>
    <w:rsid w:val="321E5346"/>
    <w:rsid w:val="32354F6B"/>
    <w:rsid w:val="32452BA7"/>
    <w:rsid w:val="32460A89"/>
    <w:rsid w:val="32512B0F"/>
    <w:rsid w:val="32613D29"/>
    <w:rsid w:val="32626839"/>
    <w:rsid w:val="326310D0"/>
    <w:rsid w:val="326C72D1"/>
    <w:rsid w:val="326E54E8"/>
    <w:rsid w:val="327348EE"/>
    <w:rsid w:val="32771295"/>
    <w:rsid w:val="32774420"/>
    <w:rsid w:val="329033F1"/>
    <w:rsid w:val="329A199D"/>
    <w:rsid w:val="32A43020"/>
    <w:rsid w:val="32B324C1"/>
    <w:rsid w:val="32B51AB2"/>
    <w:rsid w:val="32B92FC6"/>
    <w:rsid w:val="32BB1119"/>
    <w:rsid w:val="32BB64C9"/>
    <w:rsid w:val="32C87D5D"/>
    <w:rsid w:val="32CD2B36"/>
    <w:rsid w:val="32D4784F"/>
    <w:rsid w:val="32D742E5"/>
    <w:rsid w:val="32E70612"/>
    <w:rsid w:val="32F02B12"/>
    <w:rsid w:val="32F51B26"/>
    <w:rsid w:val="33054829"/>
    <w:rsid w:val="330E12A0"/>
    <w:rsid w:val="3316539A"/>
    <w:rsid w:val="333B2169"/>
    <w:rsid w:val="334356BF"/>
    <w:rsid w:val="33493FD2"/>
    <w:rsid w:val="334D4CE1"/>
    <w:rsid w:val="334D69D8"/>
    <w:rsid w:val="33503E39"/>
    <w:rsid w:val="33585B0F"/>
    <w:rsid w:val="336162E4"/>
    <w:rsid w:val="3363729D"/>
    <w:rsid w:val="33750FD2"/>
    <w:rsid w:val="337A5671"/>
    <w:rsid w:val="337C6A62"/>
    <w:rsid w:val="33A22F43"/>
    <w:rsid w:val="33AB5DD1"/>
    <w:rsid w:val="33AF47D8"/>
    <w:rsid w:val="33C7788C"/>
    <w:rsid w:val="33CA11F3"/>
    <w:rsid w:val="33CB25AB"/>
    <w:rsid w:val="33CC1B89"/>
    <w:rsid w:val="33CF4D0C"/>
    <w:rsid w:val="33D64697"/>
    <w:rsid w:val="33D849E1"/>
    <w:rsid w:val="33E54CB2"/>
    <w:rsid w:val="33F161AD"/>
    <w:rsid w:val="33F54F4C"/>
    <w:rsid w:val="341A770A"/>
    <w:rsid w:val="341C64FE"/>
    <w:rsid w:val="34463A51"/>
    <w:rsid w:val="34527864"/>
    <w:rsid w:val="34531D37"/>
    <w:rsid w:val="34574C85"/>
    <w:rsid w:val="34697489"/>
    <w:rsid w:val="34701BAD"/>
    <w:rsid w:val="34797724"/>
    <w:rsid w:val="347C3F2B"/>
    <w:rsid w:val="347E5FAC"/>
    <w:rsid w:val="348E1C47"/>
    <w:rsid w:val="34BF4703"/>
    <w:rsid w:val="34DE074D"/>
    <w:rsid w:val="34E161DA"/>
    <w:rsid w:val="34EA0CDC"/>
    <w:rsid w:val="34ED77FC"/>
    <w:rsid w:val="34EF3054"/>
    <w:rsid w:val="35057307"/>
    <w:rsid w:val="35074BD7"/>
    <w:rsid w:val="352041F6"/>
    <w:rsid w:val="35301450"/>
    <w:rsid w:val="35347E57"/>
    <w:rsid w:val="35450FD3"/>
    <w:rsid w:val="35565E0D"/>
    <w:rsid w:val="355873E9"/>
    <w:rsid w:val="35587524"/>
    <w:rsid w:val="355C475F"/>
    <w:rsid w:val="35815B7C"/>
    <w:rsid w:val="358E5CB8"/>
    <w:rsid w:val="35943A10"/>
    <w:rsid w:val="35AF57BD"/>
    <w:rsid w:val="35CE47D2"/>
    <w:rsid w:val="360C4AA2"/>
    <w:rsid w:val="361429D2"/>
    <w:rsid w:val="36196501"/>
    <w:rsid w:val="363A1903"/>
    <w:rsid w:val="363B7384"/>
    <w:rsid w:val="363E7D5E"/>
    <w:rsid w:val="36430014"/>
    <w:rsid w:val="364A1C64"/>
    <w:rsid w:val="364D63A5"/>
    <w:rsid w:val="367E6AC2"/>
    <w:rsid w:val="36875285"/>
    <w:rsid w:val="369A64A4"/>
    <w:rsid w:val="36A0173C"/>
    <w:rsid w:val="36AA1214"/>
    <w:rsid w:val="36B82B99"/>
    <w:rsid w:val="36C7606F"/>
    <w:rsid w:val="36CB2AE2"/>
    <w:rsid w:val="36E865A3"/>
    <w:rsid w:val="37016D1F"/>
    <w:rsid w:val="370E09E1"/>
    <w:rsid w:val="37226DAE"/>
    <w:rsid w:val="373856F9"/>
    <w:rsid w:val="37456DEA"/>
    <w:rsid w:val="37471E40"/>
    <w:rsid w:val="374D577A"/>
    <w:rsid w:val="37512750"/>
    <w:rsid w:val="37540351"/>
    <w:rsid w:val="3764396F"/>
    <w:rsid w:val="37697DF6"/>
    <w:rsid w:val="376B32F9"/>
    <w:rsid w:val="376C67FD"/>
    <w:rsid w:val="377B37BF"/>
    <w:rsid w:val="378238BD"/>
    <w:rsid w:val="37892908"/>
    <w:rsid w:val="37975418"/>
    <w:rsid w:val="379963C7"/>
    <w:rsid w:val="379C7071"/>
    <w:rsid w:val="37B4116F"/>
    <w:rsid w:val="37B837D6"/>
    <w:rsid w:val="37C4140A"/>
    <w:rsid w:val="37CA3313"/>
    <w:rsid w:val="37CA6B96"/>
    <w:rsid w:val="37CB0D94"/>
    <w:rsid w:val="37CD58D7"/>
    <w:rsid w:val="37D1071F"/>
    <w:rsid w:val="37D474A6"/>
    <w:rsid w:val="37E04F54"/>
    <w:rsid w:val="37F759A4"/>
    <w:rsid w:val="37FC2C8F"/>
    <w:rsid w:val="3816044B"/>
    <w:rsid w:val="381D2D9D"/>
    <w:rsid w:val="382F433C"/>
    <w:rsid w:val="3838139F"/>
    <w:rsid w:val="38443C45"/>
    <w:rsid w:val="38463F61"/>
    <w:rsid w:val="384719E3"/>
    <w:rsid w:val="385D3B87"/>
    <w:rsid w:val="38701285"/>
    <w:rsid w:val="388936AD"/>
    <w:rsid w:val="388E7F11"/>
    <w:rsid w:val="38A0411B"/>
    <w:rsid w:val="38B7027B"/>
    <w:rsid w:val="38BF03A8"/>
    <w:rsid w:val="38D65DCF"/>
    <w:rsid w:val="38DF2E5B"/>
    <w:rsid w:val="38DF6DA8"/>
    <w:rsid w:val="38E31861"/>
    <w:rsid w:val="38F60882"/>
    <w:rsid w:val="39045619"/>
    <w:rsid w:val="3905597F"/>
    <w:rsid w:val="390B0ABB"/>
    <w:rsid w:val="390E357C"/>
    <w:rsid w:val="39311B5C"/>
    <w:rsid w:val="393B3575"/>
    <w:rsid w:val="393D6A78"/>
    <w:rsid w:val="39446403"/>
    <w:rsid w:val="394B5024"/>
    <w:rsid w:val="3954669D"/>
    <w:rsid w:val="395506CE"/>
    <w:rsid w:val="39617204"/>
    <w:rsid w:val="39757838"/>
    <w:rsid w:val="39907E7F"/>
    <w:rsid w:val="399C4D8D"/>
    <w:rsid w:val="399D313D"/>
    <w:rsid w:val="399D3AD9"/>
    <w:rsid w:val="39A2099B"/>
    <w:rsid w:val="39AC58B1"/>
    <w:rsid w:val="39B03534"/>
    <w:rsid w:val="39C75357"/>
    <w:rsid w:val="39CB0C49"/>
    <w:rsid w:val="39DB6F3A"/>
    <w:rsid w:val="39F63D73"/>
    <w:rsid w:val="3A046A82"/>
    <w:rsid w:val="3A2B2E7D"/>
    <w:rsid w:val="3A2F3A82"/>
    <w:rsid w:val="3A314756"/>
    <w:rsid w:val="3A367C1D"/>
    <w:rsid w:val="3A370E8E"/>
    <w:rsid w:val="3A3B3229"/>
    <w:rsid w:val="3A4E08C6"/>
    <w:rsid w:val="3A5152BB"/>
    <w:rsid w:val="3A5D0F5A"/>
    <w:rsid w:val="3A630A59"/>
    <w:rsid w:val="3A8334DB"/>
    <w:rsid w:val="3A8D477A"/>
    <w:rsid w:val="3A96252C"/>
    <w:rsid w:val="3AB17D05"/>
    <w:rsid w:val="3AB73603"/>
    <w:rsid w:val="3ABC4FBE"/>
    <w:rsid w:val="3ABE667C"/>
    <w:rsid w:val="3AC64E95"/>
    <w:rsid w:val="3AC76177"/>
    <w:rsid w:val="3ACB7183"/>
    <w:rsid w:val="3AD15542"/>
    <w:rsid w:val="3AE657AF"/>
    <w:rsid w:val="3AF44795"/>
    <w:rsid w:val="3AFC7952"/>
    <w:rsid w:val="3AFD2314"/>
    <w:rsid w:val="3B0B6457"/>
    <w:rsid w:val="3B107FCD"/>
    <w:rsid w:val="3B2E3FC8"/>
    <w:rsid w:val="3B302125"/>
    <w:rsid w:val="3B35724B"/>
    <w:rsid w:val="3B363458"/>
    <w:rsid w:val="3B37176D"/>
    <w:rsid w:val="3B390FFD"/>
    <w:rsid w:val="3B456E4D"/>
    <w:rsid w:val="3B487DD2"/>
    <w:rsid w:val="3B4A240D"/>
    <w:rsid w:val="3B5F655A"/>
    <w:rsid w:val="3B5F6A6F"/>
    <w:rsid w:val="3B8443B3"/>
    <w:rsid w:val="3BAB0EC3"/>
    <w:rsid w:val="3BBD7D90"/>
    <w:rsid w:val="3BC0516D"/>
    <w:rsid w:val="3BC07C56"/>
    <w:rsid w:val="3BC15EB4"/>
    <w:rsid w:val="3BD15A10"/>
    <w:rsid w:val="3BD16A31"/>
    <w:rsid w:val="3BDC2844"/>
    <w:rsid w:val="3BDF6DB4"/>
    <w:rsid w:val="3BF5376E"/>
    <w:rsid w:val="3C0A4282"/>
    <w:rsid w:val="3C2E0BAC"/>
    <w:rsid w:val="3C32153D"/>
    <w:rsid w:val="3C3D3B62"/>
    <w:rsid w:val="3C4170FD"/>
    <w:rsid w:val="3C5E1660"/>
    <w:rsid w:val="3C612A9D"/>
    <w:rsid w:val="3C656B67"/>
    <w:rsid w:val="3C697EA9"/>
    <w:rsid w:val="3C822FD1"/>
    <w:rsid w:val="3C8D359F"/>
    <w:rsid w:val="3C9941A5"/>
    <w:rsid w:val="3CA96714"/>
    <w:rsid w:val="3CB64D73"/>
    <w:rsid w:val="3CE807A0"/>
    <w:rsid w:val="3CEC0482"/>
    <w:rsid w:val="3CF67D73"/>
    <w:rsid w:val="3CF70151"/>
    <w:rsid w:val="3D180AF6"/>
    <w:rsid w:val="3D2A7F67"/>
    <w:rsid w:val="3D2E3B4D"/>
    <w:rsid w:val="3D3A7D56"/>
    <w:rsid w:val="3D494F99"/>
    <w:rsid w:val="3D5D5309"/>
    <w:rsid w:val="3D635B43"/>
    <w:rsid w:val="3D6548C9"/>
    <w:rsid w:val="3D76057C"/>
    <w:rsid w:val="3D8C4172"/>
    <w:rsid w:val="3D9276BB"/>
    <w:rsid w:val="3DA443AE"/>
    <w:rsid w:val="3DAD50DE"/>
    <w:rsid w:val="3DB044D3"/>
    <w:rsid w:val="3DBA360A"/>
    <w:rsid w:val="3DC426E4"/>
    <w:rsid w:val="3DC879CA"/>
    <w:rsid w:val="3DDA542A"/>
    <w:rsid w:val="3DDD580C"/>
    <w:rsid w:val="3DF7558E"/>
    <w:rsid w:val="3DFF5E4C"/>
    <w:rsid w:val="3E0C10FE"/>
    <w:rsid w:val="3E127689"/>
    <w:rsid w:val="3E1F757A"/>
    <w:rsid w:val="3E1F7BA4"/>
    <w:rsid w:val="3E285E4E"/>
    <w:rsid w:val="3E2A2088"/>
    <w:rsid w:val="3E2D588E"/>
    <w:rsid w:val="3E33621B"/>
    <w:rsid w:val="3E54456C"/>
    <w:rsid w:val="3E7D434B"/>
    <w:rsid w:val="3E9D60FE"/>
    <w:rsid w:val="3EA50E18"/>
    <w:rsid w:val="3EAD2662"/>
    <w:rsid w:val="3EB75130"/>
    <w:rsid w:val="3EC80C8D"/>
    <w:rsid w:val="3ECB7693"/>
    <w:rsid w:val="3ED1739E"/>
    <w:rsid w:val="3ED84248"/>
    <w:rsid w:val="3EEE694E"/>
    <w:rsid w:val="3EF202FE"/>
    <w:rsid w:val="3EFC3063"/>
    <w:rsid w:val="3F01260D"/>
    <w:rsid w:val="3F043070"/>
    <w:rsid w:val="3F1A0A24"/>
    <w:rsid w:val="3F1B35E4"/>
    <w:rsid w:val="3F333D5E"/>
    <w:rsid w:val="3F371305"/>
    <w:rsid w:val="3F397CC7"/>
    <w:rsid w:val="3F501DF6"/>
    <w:rsid w:val="3F5C68C9"/>
    <w:rsid w:val="3F6E2720"/>
    <w:rsid w:val="3F783A37"/>
    <w:rsid w:val="3F8370D4"/>
    <w:rsid w:val="3F923BD9"/>
    <w:rsid w:val="3F934EDE"/>
    <w:rsid w:val="3F945626"/>
    <w:rsid w:val="3FA3614E"/>
    <w:rsid w:val="3FB1448E"/>
    <w:rsid w:val="3FB15DE6"/>
    <w:rsid w:val="3FC47F75"/>
    <w:rsid w:val="3FC67071"/>
    <w:rsid w:val="3FC71C2A"/>
    <w:rsid w:val="3FCF5C3C"/>
    <w:rsid w:val="3FE02730"/>
    <w:rsid w:val="3FE326DE"/>
    <w:rsid w:val="3FE40824"/>
    <w:rsid w:val="3FEA2069"/>
    <w:rsid w:val="3FFB6F20"/>
    <w:rsid w:val="3FFB7FD8"/>
    <w:rsid w:val="400575EF"/>
    <w:rsid w:val="400B5E21"/>
    <w:rsid w:val="401044A7"/>
    <w:rsid w:val="40111F29"/>
    <w:rsid w:val="401C3B3D"/>
    <w:rsid w:val="401F4AC2"/>
    <w:rsid w:val="40312D5E"/>
    <w:rsid w:val="40325CE1"/>
    <w:rsid w:val="403D18EE"/>
    <w:rsid w:val="403E1AF3"/>
    <w:rsid w:val="403E6D30"/>
    <w:rsid w:val="403F7684"/>
    <w:rsid w:val="404C688B"/>
    <w:rsid w:val="4054751A"/>
    <w:rsid w:val="4057049F"/>
    <w:rsid w:val="405E2028"/>
    <w:rsid w:val="40713247"/>
    <w:rsid w:val="407E2A41"/>
    <w:rsid w:val="4086576B"/>
    <w:rsid w:val="40911E44"/>
    <w:rsid w:val="409C3C23"/>
    <w:rsid w:val="40B423F0"/>
    <w:rsid w:val="40BA6EBE"/>
    <w:rsid w:val="40BE58C5"/>
    <w:rsid w:val="410272B3"/>
    <w:rsid w:val="41164652"/>
    <w:rsid w:val="411E6E85"/>
    <w:rsid w:val="412055F7"/>
    <w:rsid w:val="41241D13"/>
    <w:rsid w:val="41425B1E"/>
    <w:rsid w:val="414372AF"/>
    <w:rsid w:val="414A67AD"/>
    <w:rsid w:val="41576B89"/>
    <w:rsid w:val="418B3505"/>
    <w:rsid w:val="419A4180"/>
    <w:rsid w:val="41A326BF"/>
    <w:rsid w:val="41A710C5"/>
    <w:rsid w:val="41A92F87"/>
    <w:rsid w:val="41AE7F1F"/>
    <w:rsid w:val="41B638DE"/>
    <w:rsid w:val="41BF13DE"/>
    <w:rsid w:val="41C50675"/>
    <w:rsid w:val="41D53675"/>
    <w:rsid w:val="41E74215"/>
    <w:rsid w:val="41EC7387"/>
    <w:rsid w:val="41FB242C"/>
    <w:rsid w:val="42260978"/>
    <w:rsid w:val="42310585"/>
    <w:rsid w:val="423563AB"/>
    <w:rsid w:val="424A08CF"/>
    <w:rsid w:val="424A7A6C"/>
    <w:rsid w:val="4252155E"/>
    <w:rsid w:val="42615079"/>
    <w:rsid w:val="426E308D"/>
    <w:rsid w:val="42757194"/>
    <w:rsid w:val="427627CA"/>
    <w:rsid w:val="427B6B1F"/>
    <w:rsid w:val="42800559"/>
    <w:rsid w:val="42944704"/>
    <w:rsid w:val="429D0435"/>
    <w:rsid w:val="42C53A9C"/>
    <w:rsid w:val="42CD46CB"/>
    <w:rsid w:val="42DB10A3"/>
    <w:rsid w:val="42DB23BC"/>
    <w:rsid w:val="42DD6DCB"/>
    <w:rsid w:val="42E35AC2"/>
    <w:rsid w:val="42E94F55"/>
    <w:rsid w:val="42F31006"/>
    <w:rsid w:val="430C6309"/>
    <w:rsid w:val="431273DB"/>
    <w:rsid w:val="431B7053"/>
    <w:rsid w:val="432E173E"/>
    <w:rsid w:val="432F64E5"/>
    <w:rsid w:val="43440B18"/>
    <w:rsid w:val="434A3CF5"/>
    <w:rsid w:val="434F3A76"/>
    <w:rsid w:val="43636E1D"/>
    <w:rsid w:val="4364101B"/>
    <w:rsid w:val="438C0F73"/>
    <w:rsid w:val="439A4D79"/>
    <w:rsid w:val="43A5310A"/>
    <w:rsid w:val="43A55308"/>
    <w:rsid w:val="43A62D89"/>
    <w:rsid w:val="43B600AD"/>
    <w:rsid w:val="43BA1A2A"/>
    <w:rsid w:val="43BC25A9"/>
    <w:rsid w:val="43D85DD8"/>
    <w:rsid w:val="43E40670"/>
    <w:rsid w:val="43EB387E"/>
    <w:rsid w:val="43EC50A9"/>
    <w:rsid w:val="43F01F04"/>
    <w:rsid w:val="43FA7128"/>
    <w:rsid w:val="440143FF"/>
    <w:rsid w:val="44055961"/>
    <w:rsid w:val="440E3C50"/>
    <w:rsid w:val="441575D7"/>
    <w:rsid w:val="442C0556"/>
    <w:rsid w:val="4451087C"/>
    <w:rsid w:val="44536725"/>
    <w:rsid w:val="446B3DCC"/>
    <w:rsid w:val="447C1AE8"/>
    <w:rsid w:val="448C1D82"/>
    <w:rsid w:val="44A43A4B"/>
    <w:rsid w:val="44AC34E3"/>
    <w:rsid w:val="44AD4FCF"/>
    <w:rsid w:val="44B30005"/>
    <w:rsid w:val="44B8441F"/>
    <w:rsid w:val="44CD5C33"/>
    <w:rsid w:val="44DB3186"/>
    <w:rsid w:val="44E15984"/>
    <w:rsid w:val="44E76CD2"/>
    <w:rsid w:val="450042C0"/>
    <w:rsid w:val="4510235C"/>
    <w:rsid w:val="45412B2B"/>
    <w:rsid w:val="45456875"/>
    <w:rsid w:val="454871FE"/>
    <w:rsid w:val="4572284E"/>
    <w:rsid w:val="45745F2C"/>
    <w:rsid w:val="4581396F"/>
    <w:rsid w:val="45880377"/>
    <w:rsid w:val="458A5A6B"/>
    <w:rsid w:val="45911927"/>
    <w:rsid w:val="459270B2"/>
    <w:rsid w:val="459309E4"/>
    <w:rsid w:val="45950735"/>
    <w:rsid w:val="45AA4980"/>
    <w:rsid w:val="45AF006B"/>
    <w:rsid w:val="45B06662"/>
    <w:rsid w:val="45BA5E63"/>
    <w:rsid w:val="45D230B1"/>
    <w:rsid w:val="45E97AC0"/>
    <w:rsid w:val="45EA198E"/>
    <w:rsid w:val="45ED7D15"/>
    <w:rsid w:val="45F84858"/>
    <w:rsid w:val="46033EED"/>
    <w:rsid w:val="46041074"/>
    <w:rsid w:val="46127979"/>
    <w:rsid w:val="4623311D"/>
    <w:rsid w:val="46244422"/>
    <w:rsid w:val="463251CE"/>
    <w:rsid w:val="463C1AC9"/>
    <w:rsid w:val="464004CF"/>
    <w:rsid w:val="46403C5D"/>
    <w:rsid w:val="464651C7"/>
    <w:rsid w:val="465F0D84"/>
    <w:rsid w:val="46671E58"/>
    <w:rsid w:val="466C009A"/>
    <w:rsid w:val="466C2618"/>
    <w:rsid w:val="466C6DFF"/>
    <w:rsid w:val="4674376B"/>
    <w:rsid w:val="469A7432"/>
    <w:rsid w:val="469B6224"/>
    <w:rsid w:val="46AF4859"/>
    <w:rsid w:val="46B42A0C"/>
    <w:rsid w:val="46BB7E19"/>
    <w:rsid w:val="46BF3659"/>
    <w:rsid w:val="46C01DFA"/>
    <w:rsid w:val="46C11D22"/>
    <w:rsid w:val="46C5127E"/>
    <w:rsid w:val="46C92237"/>
    <w:rsid w:val="46CD57CD"/>
    <w:rsid w:val="46DA06CE"/>
    <w:rsid w:val="46E025D7"/>
    <w:rsid w:val="46F14A6F"/>
    <w:rsid w:val="46F82DAB"/>
    <w:rsid w:val="46FA4990"/>
    <w:rsid w:val="46FB537F"/>
    <w:rsid w:val="46FF2752"/>
    <w:rsid w:val="47062D39"/>
    <w:rsid w:val="471362A9"/>
    <w:rsid w:val="472A4722"/>
    <w:rsid w:val="472D6E53"/>
    <w:rsid w:val="47341058"/>
    <w:rsid w:val="47430FF6"/>
    <w:rsid w:val="47496783"/>
    <w:rsid w:val="47550AF1"/>
    <w:rsid w:val="476D0DD3"/>
    <w:rsid w:val="476D4D13"/>
    <w:rsid w:val="477773E0"/>
    <w:rsid w:val="477C3EB3"/>
    <w:rsid w:val="478C2F63"/>
    <w:rsid w:val="47966882"/>
    <w:rsid w:val="47992B97"/>
    <w:rsid w:val="47A55818"/>
    <w:rsid w:val="47AC280C"/>
    <w:rsid w:val="47B523B8"/>
    <w:rsid w:val="47B56D82"/>
    <w:rsid w:val="47CD0F1B"/>
    <w:rsid w:val="47FE5FCC"/>
    <w:rsid w:val="48060CD0"/>
    <w:rsid w:val="48067B97"/>
    <w:rsid w:val="481C788C"/>
    <w:rsid w:val="48285DF1"/>
    <w:rsid w:val="483511E4"/>
    <w:rsid w:val="484A05E3"/>
    <w:rsid w:val="486F58EC"/>
    <w:rsid w:val="48773972"/>
    <w:rsid w:val="48840F7A"/>
    <w:rsid w:val="48864A60"/>
    <w:rsid w:val="489A227C"/>
    <w:rsid w:val="48AF21C9"/>
    <w:rsid w:val="48B60ED8"/>
    <w:rsid w:val="48BA55DD"/>
    <w:rsid w:val="48CC6636"/>
    <w:rsid w:val="48EA4BFF"/>
    <w:rsid w:val="48FB6BC1"/>
    <w:rsid w:val="493859AB"/>
    <w:rsid w:val="49395C2E"/>
    <w:rsid w:val="493B78E6"/>
    <w:rsid w:val="49420094"/>
    <w:rsid w:val="497266D3"/>
    <w:rsid w:val="49782334"/>
    <w:rsid w:val="499C04BE"/>
    <w:rsid w:val="499C4288"/>
    <w:rsid w:val="499D11D6"/>
    <w:rsid w:val="49A3393B"/>
    <w:rsid w:val="49A44966"/>
    <w:rsid w:val="49A50321"/>
    <w:rsid w:val="49AA2F6F"/>
    <w:rsid w:val="49B24042"/>
    <w:rsid w:val="49C93D76"/>
    <w:rsid w:val="49E52AFB"/>
    <w:rsid w:val="49E54B4B"/>
    <w:rsid w:val="49EC47D8"/>
    <w:rsid w:val="49F772E6"/>
    <w:rsid w:val="49FD4A73"/>
    <w:rsid w:val="49FF4726"/>
    <w:rsid w:val="4A092A83"/>
    <w:rsid w:val="4A125911"/>
    <w:rsid w:val="4A272033"/>
    <w:rsid w:val="4A4D5AF6"/>
    <w:rsid w:val="4A4F31F8"/>
    <w:rsid w:val="4A536C80"/>
    <w:rsid w:val="4A824E78"/>
    <w:rsid w:val="4A924F66"/>
    <w:rsid w:val="4AA32C82"/>
    <w:rsid w:val="4AA83FCD"/>
    <w:rsid w:val="4AAF7309"/>
    <w:rsid w:val="4AB55264"/>
    <w:rsid w:val="4AC72C8D"/>
    <w:rsid w:val="4AD359CF"/>
    <w:rsid w:val="4AE57050"/>
    <w:rsid w:val="4B1132B6"/>
    <w:rsid w:val="4B15553F"/>
    <w:rsid w:val="4B1C1647"/>
    <w:rsid w:val="4B21286B"/>
    <w:rsid w:val="4B244827"/>
    <w:rsid w:val="4B275459"/>
    <w:rsid w:val="4B307723"/>
    <w:rsid w:val="4B45028D"/>
    <w:rsid w:val="4B5747D6"/>
    <w:rsid w:val="4B5C28AF"/>
    <w:rsid w:val="4B7D3C6A"/>
    <w:rsid w:val="4B974CA4"/>
    <w:rsid w:val="4BB26F0A"/>
    <w:rsid w:val="4BC0632F"/>
    <w:rsid w:val="4BC2744E"/>
    <w:rsid w:val="4BDC2B3F"/>
    <w:rsid w:val="4BEF072C"/>
    <w:rsid w:val="4BFE54BD"/>
    <w:rsid w:val="4C041909"/>
    <w:rsid w:val="4C054728"/>
    <w:rsid w:val="4C190265"/>
    <w:rsid w:val="4C1F59F2"/>
    <w:rsid w:val="4C28087F"/>
    <w:rsid w:val="4C440271"/>
    <w:rsid w:val="4C496836"/>
    <w:rsid w:val="4C511C83"/>
    <w:rsid w:val="4C5D5CF6"/>
    <w:rsid w:val="4C787385"/>
    <w:rsid w:val="4C7A2888"/>
    <w:rsid w:val="4C881413"/>
    <w:rsid w:val="4C8B3807"/>
    <w:rsid w:val="4C947BAF"/>
    <w:rsid w:val="4C9A2FAF"/>
    <w:rsid w:val="4C9D62C0"/>
    <w:rsid w:val="4CA41E94"/>
    <w:rsid w:val="4CB803ED"/>
    <w:rsid w:val="4CBD73DA"/>
    <w:rsid w:val="4CC306FE"/>
    <w:rsid w:val="4CCC6E0F"/>
    <w:rsid w:val="4CD0496F"/>
    <w:rsid w:val="4CD751A0"/>
    <w:rsid w:val="4CFF3C8C"/>
    <w:rsid w:val="4CFF4A0C"/>
    <w:rsid w:val="4D13739B"/>
    <w:rsid w:val="4D1E0115"/>
    <w:rsid w:val="4D3764BE"/>
    <w:rsid w:val="4D495730"/>
    <w:rsid w:val="4D4E60E3"/>
    <w:rsid w:val="4D5015E7"/>
    <w:rsid w:val="4D5B1DDF"/>
    <w:rsid w:val="4D747315"/>
    <w:rsid w:val="4D7814A6"/>
    <w:rsid w:val="4D7D33AF"/>
    <w:rsid w:val="4D877542"/>
    <w:rsid w:val="4D8D5BC8"/>
    <w:rsid w:val="4D9519D0"/>
    <w:rsid w:val="4D9C3C64"/>
    <w:rsid w:val="4DAC634B"/>
    <w:rsid w:val="4DB22585"/>
    <w:rsid w:val="4DB33FCE"/>
    <w:rsid w:val="4DC00C2B"/>
    <w:rsid w:val="4DD95899"/>
    <w:rsid w:val="4DE250F3"/>
    <w:rsid w:val="4DE25E38"/>
    <w:rsid w:val="4DEE01EB"/>
    <w:rsid w:val="4E023609"/>
    <w:rsid w:val="4E057E10"/>
    <w:rsid w:val="4E125E21"/>
    <w:rsid w:val="4E190171"/>
    <w:rsid w:val="4E4E3A88"/>
    <w:rsid w:val="4E5574F1"/>
    <w:rsid w:val="4E60686F"/>
    <w:rsid w:val="4E627A4C"/>
    <w:rsid w:val="4E6707FB"/>
    <w:rsid w:val="4E6D2CB8"/>
    <w:rsid w:val="4E787FAB"/>
    <w:rsid w:val="4E7A7DCF"/>
    <w:rsid w:val="4E800F9B"/>
    <w:rsid w:val="4E812D9F"/>
    <w:rsid w:val="4E82000C"/>
    <w:rsid w:val="4E84170D"/>
    <w:rsid w:val="4E905ECC"/>
    <w:rsid w:val="4E97417D"/>
    <w:rsid w:val="4EA40FCB"/>
    <w:rsid w:val="4EBB0839"/>
    <w:rsid w:val="4F081576"/>
    <w:rsid w:val="4F0A5DAC"/>
    <w:rsid w:val="4F0D0309"/>
    <w:rsid w:val="4F100E3A"/>
    <w:rsid w:val="4F360182"/>
    <w:rsid w:val="4F3B5E01"/>
    <w:rsid w:val="4F3F6893"/>
    <w:rsid w:val="4F486178"/>
    <w:rsid w:val="4F547732"/>
    <w:rsid w:val="4F5760DC"/>
    <w:rsid w:val="4F5F5AC3"/>
    <w:rsid w:val="4F663D61"/>
    <w:rsid w:val="4F6846FF"/>
    <w:rsid w:val="4F95493F"/>
    <w:rsid w:val="4F977EF9"/>
    <w:rsid w:val="4FA07BB2"/>
    <w:rsid w:val="4FA63CB9"/>
    <w:rsid w:val="4FA65D87"/>
    <w:rsid w:val="4FB07E4C"/>
    <w:rsid w:val="4FBD13B8"/>
    <w:rsid w:val="4FCD197A"/>
    <w:rsid w:val="4FCE5FEA"/>
    <w:rsid w:val="4FD934B9"/>
    <w:rsid w:val="4FFF7BCB"/>
    <w:rsid w:val="500F75A5"/>
    <w:rsid w:val="501036E9"/>
    <w:rsid w:val="501E369C"/>
    <w:rsid w:val="50223F79"/>
    <w:rsid w:val="5027550C"/>
    <w:rsid w:val="50462E72"/>
    <w:rsid w:val="50473843"/>
    <w:rsid w:val="505E6DF3"/>
    <w:rsid w:val="505F05FA"/>
    <w:rsid w:val="506C277D"/>
    <w:rsid w:val="506F4DFD"/>
    <w:rsid w:val="50716C05"/>
    <w:rsid w:val="507516D4"/>
    <w:rsid w:val="509358E3"/>
    <w:rsid w:val="50946380"/>
    <w:rsid w:val="509C49B8"/>
    <w:rsid w:val="509C4C22"/>
    <w:rsid w:val="50A770DF"/>
    <w:rsid w:val="50B379B6"/>
    <w:rsid w:val="50B6517B"/>
    <w:rsid w:val="50B90641"/>
    <w:rsid w:val="50D55E4A"/>
    <w:rsid w:val="50D878AE"/>
    <w:rsid w:val="50E20BFD"/>
    <w:rsid w:val="50E2508A"/>
    <w:rsid w:val="50FF7395"/>
    <w:rsid w:val="51093901"/>
    <w:rsid w:val="511D320A"/>
    <w:rsid w:val="512A2C11"/>
    <w:rsid w:val="512E1C5A"/>
    <w:rsid w:val="51356A2E"/>
    <w:rsid w:val="514F5883"/>
    <w:rsid w:val="51575BFE"/>
    <w:rsid w:val="519727C3"/>
    <w:rsid w:val="519C2DCA"/>
    <w:rsid w:val="51A072F7"/>
    <w:rsid w:val="51B32296"/>
    <w:rsid w:val="51BA133E"/>
    <w:rsid w:val="51C263BC"/>
    <w:rsid w:val="51C52361"/>
    <w:rsid w:val="51C5798F"/>
    <w:rsid w:val="51C74FB8"/>
    <w:rsid w:val="51C87789"/>
    <w:rsid w:val="51D01E48"/>
    <w:rsid w:val="51D02EF4"/>
    <w:rsid w:val="51D7218D"/>
    <w:rsid w:val="51E32A8E"/>
    <w:rsid w:val="51EB1AC1"/>
    <w:rsid w:val="521627B9"/>
    <w:rsid w:val="521A6FC1"/>
    <w:rsid w:val="5228152B"/>
    <w:rsid w:val="522D6E9C"/>
    <w:rsid w:val="52324668"/>
    <w:rsid w:val="525F3224"/>
    <w:rsid w:val="52622C38"/>
    <w:rsid w:val="526712BE"/>
    <w:rsid w:val="5272764F"/>
    <w:rsid w:val="52763AFD"/>
    <w:rsid w:val="527D71C7"/>
    <w:rsid w:val="5287425C"/>
    <w:rsid w:val="529977C8"/>
    <w:rsid w:val="52AB4331"/>
    <w:rsid w:val="52C074C1"/>
    <w:rsid w:val="52C938E1"/>
    <w:rsid w:val="52D0485E"/>
    <w:rsid w:val="52E05966"/>
    <w:rsid w:val="52E42E4C"/>
    <w:rsid w:val="52E60B8B"/>
    <w:rsid w:val="52EB1898"/>
    <w:rsid w:val="52EF5D1F"/>
    <w:rsid w:val="52F656AA"/>
    <w:rsid w:val="530F4056"/>
    <w:rsid w:val="53121757"/>
    <w:rsid w:val="532B0F4C"/>
    <w:rsid w:val="533312C8"/>
    <w:rsid w:val="536923E3"/>
    <w:rsid w:val="536B5669"/>
    <w:rsid w:val="536E59DF"/>
    <w:rsid w:val="53710AEA"/>
    <w:rsid w:val="53A909D1"/>
    <w:rsid w:val="53AD4768"/>
    <w:rsid w:val="53B33E09"/>
    <w:rsid w:val="53BC636D"/>
    <w:rsid w:val="53C3157B"/>
    <w:rsid w:val="53C369DB"/>
    <w:rsid w:val="53D37E40"/>
    <w:rsid w:val="53F70AD0"/>
    <w:rsid w:val="54120DA4"/>
    <w:rsid w:val="541629CA"/>
    <w:rsid w:val="543248F8"/>
    <w:rsid w:val="54342B34"/>
    <w:rsid w:val="544F515A"/>
    <w:rsid w:val="544F5337"/>
    <w:rsid w:val="546C218F"/>
    <w:rsid w:val="547D3EC6"/>
    <w:rsid w:val="54894D47"/>
    <w:rsid w:val="54992467"/>
    <w:rsid w:val="54C46978"/>
    <w:rsid w:val="54D83641"/>
    <w:rsid w:val="54DF50D1"/>
    <w:rsid w:val="54E603D9"/>
    <w:rsid w:val="54E90592"/>
    <w:rsid w:val="54E96065"/>
    <w:rsid w:val="54F22A19"/>
    <w:rsid w:val="54F31C6D"/>
    <w:rsid w:val="54FB3468"/>
    <w:rsid w:val="54FC257C"/>
    <w:rsid w:val="54FD65B7"/>
    <w:rsid w:val="55014E50"/>
    <w:rsid w:val="55025885"/>
    <w:rsid w:val="5510379B"/>
    <w:rsid w:val="55126C9E"/>
    <w:rsid w:val="552C30CC"/>
    <w:rsid w:val="553B4640"/>
    <w:rsid w:val="55530339"/>
    <w:rsid w:val="55594CF8"/>
    <w:rsid w:val="555C6502"/>
    <w:rsid w:val="5569376F"/>
    <w:rsid w:val="55833ADA"/>
    <w:rsid w:val="55845C25"/>
    <w:rsid w:val="558A347C"/>
    <w:rsid w:val="559B337F"/>
    <w:rsid w:val="559E7B87"/>
    <w:rsid w:val="55A10B0C"/>
    <w:rsid w:val="55A208B7"/>
    <w:rsid w:val="55AE345F"/>
    <w:rsid w:val="55B12DC1"/>
    <w:rsid w:val="55BC593F"/>
    <w:rsid w:val="55C909CB"/>
    <w:rsid w:val="55DB1892"/>
    <w:rsid w:val="55E40735"/>
    <w:rsid w:val="55E71936"/>
    <w:rsid w:val="560D4EF5"/>
    <w:rsid w:val="56420695"/>
    <w:rsid w:val="56424E12"/>
    <w:rsid w:val="564278F4"/>
    <w:rsid w:val="56457617"/>
    <w:rsid w:val="56582839"/>
    <w:rsid w:val="56662A3F"/>
    <w:rsid w:val="566D36D8"/>
    <w:rsid w:val="56761DE9"/>
    <w:rsid w:val="567D5EF0"/>
    <w:rsid w:val="567F4C77"/>
    <w:rsid w:val="5692606A"/>
    <w:rsid w:val="56964DE6"/>
    <w:rsid w:val="56B6734F"/>
    <w:rsid w:val="56C31EE8"/>
    <w:rsid w:val="56C63A5C"/>
    <w:rsid w:val="56D133FC"/>
    <w:rsid w:val="56F675D8"/>
    <w:rsid w:val="56F7363C"/>
    <w:rsid w:val="570603D3"/>
    <w:rsid w:val="57060529"/>
    <w:rsid w:val="57190713"/>
    <w:rsid w:val="57251552"/>
    <w:rsid w:val="57301217"/>
    <w:rsid w:val="5731251C"/>
    <w:rsid w:val="574425BC"/>
    <w:rsid w:val="57613A34"/>
    <w:rsid w:val="578B5367"/>
    <w:rsid w:val="579B414A"/>
    <w:rsid w:val="57B91FC6"/>
    <w:rsid w:val="57BD577B"/>
    <w:rsid w:val="57DA74B2"/>
    <w:rsid w:val="57E15326"/>
    <w:rsid w:val="57F21CE3"/>
    <w:rsid w:val="58021BEA"/>
    <w:rsid w:val="58057FE7"/>
    <w:rsid w:val="58066616"/>
    <w:rsid w:val="58090A34"/>
    <w:rsid w:val="580A42AD"/>
    <w:rsid w:val="580E7817"/>
    <w:rsid w:val="581E2CC8"/>
    <w:rsid w:val="58327CDD"/>
    <w:rsid w:val="58463E4E"/>
    <w:rsid w:val="584F166F"/>
    <w:rsid w:val="58692219"/>
    <w:rsid w:val="586B0F9F"/>
    <w:rsid w:val="586E66A0"/>
    <w:rsid w:val="588358C5"/>
    <w:rsid w:val="5888724A"/>
    <w:rsid w:val="58AC7014"/>
    <w:rsid w:val="58CF3DB9"/>
    <w:rsid w:val="58F775F6"/>
    <w:rsid w:val="592340EB"/>
    <w:rsid w:val="59241C22"/>
    <w:rsid w:val="59242AA6"/>
    <w:rsid w:val="59285535"/>
    <w:rsid w:val="5938323B"/>
    <w:rsid w:val="59471C07"/>
    <w:rsid w:val="5951166E"/>
    <w:rsid w:val="595E269C"/>
    <w:rsid w:val="595F0856"/>
    <w:rsid w:val="596F7548"/>
    <w:rsid w:val="597B0F40"/>
    <w:rsid w:val="598A2439"/>
    <w:rsid w:val="59983EB6"/>
    <w:rsid w:val="5999038C"/>
    <w:rsid w:val="59BE120C"/>
    <w:rsid w:val="59D143DE"/>
    <w:rsid w:val="59D601F1"/>
    <w:rsid w:val="59DB2C48"/>
    <w:rsid w:val="59E14176"/>
    <w:rsid w:val="59EF6B9D"/>
    <w:rsid w:val="5A047A3B"/>
    <w:rsid w:val="5A0554BD"/>
    <w:rsid w:val="5A1112D0"/>
    <w:rsid w:val="5A285B86"/>
    <w:rsid w:val="5A301B84"/>
    <w:rsid w:val="5A3C2465"/>
    <w:rsid w:val="5A55722F"/>
    <w:rsid w:val="5A620771"/>
    <w:rsid w:val="5A6442F2"/>
    <w:rsid w:val="5A8C53E7"/>
    <w:rsid w:val="5A9333F2"/>
    <w:rsid w:val="5A986036"/>
    <w:rsid w:val="5A9F30B1"/>
    <w:rsid w:val="5AA124F7"/>
    <w:rsid w:val="5ADD12F1"/>
    <w:rsid w:val="5AF22F78"/>
    <w:rsid w:val="5AFA0481"/>
    <w:rsid w:val="5AFF53B4"/>
    <w:rsid w:val="5B0A4D6B"/>
    <w:rsid w:val="5B0D5CEF"/>
    <w:rsid w:val="5B235C95"/>
    <w:rsid w:val="5B28211D"/>
    <w:rsid w:val="5B2C2D21"/>
    <w:rsid w:val="5B5309E2"/>
    <w:rsid w:val="5B58302C"/>
    <w:rsid w:val="5B5D03FB"/>
    <w:rsid w:val="5B5E24CA"/>
    <w:rsid w:val="5B632F9F"/>
    <w:rsid w:val="5B730F17"/>
    <w:rsid w:val="5B77791D"/>
    <w:rsid w:val="5B7966A3"/>
    <w:rsid w:val="5B825CAE"/>
    <w:rsid w:val="5B975C54"/>
    <w:rsid w:val="5B984EA7"/>
    <w:rsid w:val="5BA629EB"/>
    <w:rsid w:val="5BB229CE"/>
    <w:rsid w:val="5BB62C85"/>
    <w:rsid w:val="5BEC7506"/>
    <w:rsid w:val="5BF352A5"/>
    <w:rsid w:val="5BF87568"/>
    <w:rsid w:val="5C02030D"/>
    <w:rsid w:val="5C02207C"/>
    <w:rsid w:val="5C037046"/>
    <w:rsid w:val="5C0D3694"/>
    <w:rsid w:val="5C13301F"/>
    <w:rsid w:val="5C1D66DF"/>
    <w:rsid w:val="5C250ABE"/>
    <w:rsid w:val="5C3953B0"/>
    <w:rsid w:val="5C3D1C65"/>
    <w:rsid w:val="5C49558A"/>
    <w:rsid w:val="5C6F4632"/>
    <w:rsid w:val="5C7C3948"/>
    <w:rsid w:val="5CA86503"/>
    <w:rsid w:val="5CAD2A10"/>
    <w:rsid w:val="5CAD6132"/>
    <w:rsid w:val="5CB86E88"/>
    <w:rsid w:val="5CC95B37"/>
    <w:rsid w:val="5CDA5743"/>
    <w:rsid w:val="5CE0366C"/>
    <w:rsid w:val="5CE53377"/>
    <w:rsid w:val="5CFA0320"/>
    <w:rsid w:val="5CFC7BEC"/>
    <w:rsid w:val="5D10637D"/>
    <w:rsid w:val="5D190F94"/>
    <w:rsid w:val="5D2C5CEA"/>
    <w:rsid w:val="5D901810"/>
    <w:rsid w:val="5D916BB6"/>
    <w:rsid w:val="5DA424B0"/>
    <w:rsid w:val="5DB501CC"/>
    <w:rsid w:val="5DBA4654"/>
    <w:rsid w:val="5DDE6FA2"/>
    <w:rsid w:val="5DEF748E"/>
    <w:rsid w:val="5E0324CA"/>
    <w:rsid w:val="5E0F33C9"/>
    <w:rsid w:val="5E1C2512"/>
    <w:rsid w:val="5E1D3452"/>
    <w:rsid w:val="5E40232F"/>
    <w:rsid w:val="5E501C75"/>
    <w:rsid w:val="5E607025"/>
    <w:rsid w:val="5E6C4478"/>
    <w:rsid w:val="5E6E09E2"/>
    <w:rsid w:val="5E6F4F70"/>
    <w:rsid w:val="5E757053"/>
    <w:rsid w:val="5E7C0E8F"/>
    <w:rsid w:val="5E7C31CE"/>
    <w:rsid w:val="5E82081A"/>
    <w:rsid w:val="5EA82C7F"/>
    <w:rsid w:val="5EF231C3"/>
    <w:rsid w:val="5F0277E7"/>
    <w:rsid w:val="5F390348"/>
    <w:rsid w:val="5F3B384B"/>
    <w:rsid w:val="5F3C1DC1"/>
    <w:rsid w:val="5F3C33CA"/>
    <w:rsid w:val="5F457D51"/>
    <w:rsid w:val="5F4A27E1"/>
    <w:rsid w:val="5F5D3F07"/>
    <w:rsid w:val="5F693096"/>
    <w:rsid w:val="5F75230D"/>
    <w:rsid w:val="5FAC26D8"/>
    <w:rsid w:val="5FC248D2"/>
    <w:rsid w:val="5FD27242"/>
    <w:rsid w:val="5FEA016C"/>
    <w:rsid w:val="5FEB5654"/>
    <w:rsid w:val="5FF838E9"/>
    <w:rsid w:val="5FFD5B08"/>
    <w:rsid w:val="60157D3B"/>
    <w:rsid w:val="60195438"/>
    <w:rsid w:val="601F7341"/>
    <w:rsid w:val="60275C02"/>
    <w:rsid w:val="60352E21"/>
    <w:rsid w:val="6037422F"/>
    <w:rsid w:val="603E4206"/>
    <w:rsid w:val="60441AFF"/>
    <w:rsid w:val="604C5113"/>
    <w:rsid w:val="605807A0"/>
    <w:rsid w:val="605B3923"/>
    <w:rsid w:val="607025C3"/>
    <w:rsid w:val="60762691"/>
    <w:rsid w:val="608B03AD"/>
    <w:rsid w:val="60A77A19"/>
    <w:rsid w:val="60A972A5"/>
    <w:rsid w:val="60B552B6"/>
    <w:rsid w:val="60B62D38"/>
    <w:rsid w:val="60CF16E3"/>
    <w:rsid w:val="60F3284E"/>
    <w:rsid w:val="610F3E83"/>
    <w:rsid w:val="61110B62"/>
    <w:rsid w:val="6112620F"/>
    <w:rsid w:val="613E4B35"/>
    <w:rsid w:val="61457046"/>
    <w:rsid w:val="61495B2A"/>
    <w:rsid w:val="614D118E"/>
    <w:rsid w:val="61635707"/>
    <w:rsid w:val="616F1347"/>
    <w:rsid w:val="617F1DCB"/>
    <w:rsid w:val="61905628"/>
    <w:rsid w:val="61A61EC5"/>
    <w:rsid w:val="61AC454A"/>
    <w:rsid w:val="61AE32D0"/>
    <w:rsid w:val="61BA4745"/>
    <w:rsid w:val="61BB2FB7"/>
    <w:rsid w:val="61CB0AD4"/>
    <w:rsid w:val="61EE150B"/>
    <w:rsid w:val="61F447CD"/>
    <w:rsid w:val="61FC3E67"/>
    <w:rsid w:val="62224451"/>
    <w:rsid w:val="62525270"/>
    <w:rsid w:val="625C5EA4"/>
    <w:rsid w:val="625F30F4"/>
    <w:rsid w:val="62670500"/>
    <w:rsid w:val="626B2EC1"/>
    <w:rsid w:val="629B511B"/>
    <w:rsid w:val="629C4972"/>
    <w:rsid w:val="629F3EDD"/>
    <w:rsid w:val="62A20231"/>
    <w:rsid w:val="62A40365"/>
    <w:rsid w:val="62A62DEF"/>
    <w:rsid w:val="62AA446C"/>
    <w:rsid w:val="62CE77CA"/>
    <w:rsid w:val="62D06F3F"/>
    <w:rsid w:val="62D91738"/>
    <w:rsid w:val="62DE3973"/>
    <w:rsid w:val="62E63A28"/>
    <w:rsid w:val="62E815FD"/>
    <w:rsid w:val="62F80142"/>
    <w:rsid w:val="62FB040C"/>
    <w:rsid w:val="63112768"/>
    <w:rsid w:val="63175C6B"/>
    <w:rsid w:val="63226798"/>
    <w:rsid w:val="63253DB6"/>
    <w:rsid w:val="63263F07"/>
    <w:rsid w:val="63273562"/>
    <w:rsid w:val="6338672F"/>
    <w:rsid w:val="633E53CE"/>
    <w:rsid w:val="6356111E"/>
    <w:rsid w:val="63783BC0"/>
    <w:rsid w:val="63793840"/>
    <w:rsid w:val="63852ED6"/>
    <w:rsid w:val="638B4595"/>
    <w:rsid w:val="63AA05D7"/>
    <w:rsid w:val="63AC1E56"/>
    <w:rsid w:val="63BD12FD"/>
    <w:rsid w:val="63BD3030"/>
    <w:rsid w:val="63C807B5"/>
    <w:rsid w:val="63C817D9"/>
    <w:rsid w:val="63CE6D19"/>
    <w:rsid w:val="63EE362D"/>
    <w:rsid w:val="63F6668D"/>
    <w:rsid w:val="640667EE"/>
    <w:rsid w:val="64095DB8"/>
    <w:rsid w:val="6423797E"/>
    <w:rsid w:val="643519F5"/>
    <w:rsid w:val="64561F2A"/>
    <w:rsid w:val="645D5138"/>
    <w:rsid w:val="64622CCB"/>
    <w:rsid w:val="646903C9"/>
    <w:rsid w:val="64821AF4"/>
    <w:rsid w:val="6492430D"/>
    <w:rsid w:val="64926507"/>
    <w:rsid w:val="649350A9"/>
    <w:rsid w:val="64A720EB"/>
    <w:rsid w:val="64B73FD1"/>
    <w:rsid w:val="64C2705A"/>
    <w:rsid w:val="64C54D23"/>
    <w:rsid w:val="64C612E4"/>
    <w:rsid w:val="64CA1A25"/>
    <w:rsid w:val="64D9314A"/>
    <w:rsid w:val="64EA6203"/>
    <w:rsid w:val="65035AA2"/>
    <w:rsid w:val="6512103F"/>
    <w:rsid w:val="65127C52"/>
    <w:rsid w:val="651673BB"/>
    <w:rsid w:val="651C5FBE"/>
    <w:rsid w:val="65210F97"/>
    <w:rsid w:val="65397F9E"/>
    <w:rsid w:val="654E47F3"/>
    <w:rsid w:val="65522BA6"/>
    <w:rsid w:val="65632737"/>
    <w:rsid w:val="65657B68"/>
    <w:rsid w:val="656E3B71"/>
    <w:rsid w:val="657E4305"/>
    <w:rsid w:val="65854C77"/>
    <w:rsid w:val="658D32AB"/>
    <w:rsid w:val="65A550CF"/>
    <w:rsid w:val="65A575D6"/>
    <w:rsid w:val="65BD50D7"/>
    <w:rsid w:val="65C76908"/>
    <w:rsid w:val="65D920A6"/>
    <w:rsid w:val="65E34DCD"/>
    <w:rsid w:val="65EB3645"/>
    <w:rsid w:val="65ED2746"/>
    <w:rsid w:val="65F519D6"/>
    <w:rsid w:val="65F638AB"/>
    <w:rsid w:val="660E127B"/>
    <w:rsid w:val="661B7593"/>
    <w:rsid w:val="66576031"/>
    <w:rsid w:val="6671662E"/>
    <w:rsid w:val="6679478A"/>
    <w:rsid w:val="66826704"/>
    <w:rsid w:val="668C3F5D"/>
    <w:rsid w:val="668D4301"/>
    <w:rsid w:val="66A26D22"/>
    <w:rsid w:val="66C145A2"/>
    <w:rsid w:val="66C901CA"/>
    <w:rsid w:val="66E35DDB"/>
    <w:rsid w:val="66E36B2A"/>
    <w:rsid w:val="66E47FD9"/>
    <w:rsid w:val="67026690"/>
    <w:rsid w:val="670E13CB"/>
    <w:rsid w:val="671A1755"/>
    <w:rsid w:val="67246844"/>
    <w:rsid w:val="67264F7C"/>
    <w:rsid w:val="672E1867"/>
    <w:rsid w:val="673C3EEB"/>
    <w:rsid w:val="67435ABD"/>
    <w:rsid w:val="67475E59"/>
    <w:rsid w:val="674A3201"/>
    <w:rsid w:val="674C1F87"/>
    <w:rsid w:val="67517D06"/>
    <w:rsid w:val="67550D1C"/>
    <w:rsid w:val="6764762E"/>
    <w:rsid w:val="67923391"/>
    <w:rsid w:val="679348FA"/>
    <w:rsid w:val="67962FFB"/>
    <w:rsid w:val="67BB3DD9"/>
    <w:rsid w:val="67C279C8"/>
    <w:rsid w:val="67C43D60"/>
    <w:rsid w:val="67EE7592"/>
    <w:rsid w:val="67F729B8"/>
    <w:rsid w:val="67F87EA2"/>
    <w:rsid w:val="68005784"/>
    <w:rsid w:val="68034B93"/>
    <w:rsid w:val="68101209"/>
    <w:rsid w:val="68114E60"/>
    <w:rsid w:val="681921CD"/>
    <w:rsid w:val="68200156"/>
    <w:rsid w:val="68272C9C"/>
    <w:rsid w:val="682C7077"/>
    <w:rsid w:val="6842328F"/>
    <w:rsid w:val="68482B0A"/>
    <w:rsid w:val="685B2144"/>
    <w:rsid w:val="685F1512"/>
    <w:rsid w:val="687142E8"/>
    <w:rsid w:val="687F09E7"/>
    <w:rsid w:val="688757DB"/>
    <w:rsid w:val="689C1986"/>
    <w:rsid w:val="68A33D9C"/>
    <w:rsid w:val="68B824DE"/>
    <w:rsid w:val="68BE1A6E"/>
    <w:rsid w:val="68CA01FA"/>
    <w:rsid w:val="68D06D38"/>
    <w:rsid w:val="68D77790"/>
    <w:rsid w:val="68F26678"/>
    <w:rsid w:val="68FC1C5F"/>
    <w:rsid w:val="69162878"/>
    <w:rsid w:val="69175656"/>
    <w:rsid w:val="69182864"/>
    <w:rsid w:val="69205385"/>
    <w:rsid w:val="692D6C1A"/>
    <w:rsid w:val="693E1080"/>
    <w:rsid w:val="69405E5B"/>
    <w:rsid w:val="694420C2"/>
    <w:rsid w:val="69565FFF"/>
    <w:rsid w:val="69632D9E"/>
    <w:rsid w:val="69633542"/>
    <w:rsid w:val="6968192D"/>
    <w:rsid w:val="696D3286"/>
    <w:rsid w:val="69791297"/>
    <w:rsid w:val="697F0794"/>
    <w:rsid w:val="6985167E"/>
    <w:rsid w:val="6996556D"/>
    <w:rsid w:val="69BE55AF"/>
    <w:rsid w:val="69C8489A"/>
    <w:rsid w:val="69D61631"/>
    <w:rsid w:val="69E64074"/>
    <w:rsid w:val="69E92E2D"/>
    <w:rsid w:val="69F16143"/>
    <w:rsid w:val="69F369E3"/>
    <w:rsid w:val="69F50030"/>
    <w:rsid w:val="69FA07A5"/>
    <w:rsid w:val="69FC3E0C"/>
    <w:rsid w:val="69FD72F2"/>
    <w:rsid w:val="6A06041A"/>
    <w:rsid w:val="6A143694"/>
    <w:rsid w:val="6A1824CD"/>
    <w:rsid w:val="6A1E3383"/>
    <w:rsid w:val="6A294004"/>
    <w:rsid w:val="6A29763C"/>
    <w:rsid w:val="6A3613C0"/>
    <w:rsid w:val="6A4864D0"/>
    <w:rsid w:val="6A4E5DF8"/>
    <w:rsid w:val="6A610168"/>
    <w:rsid w:val="6A7C2A22"/>
    <w:rsid w:val="6A82754B"/>
    <w:rsid w:val="6A8E36F5"/>
    <w:rsid w:val="6A922EC6"/>
    <w:rsid w:val="6AA1223D"/>
    <w:rsid w:val="6AB91C24"/>
    <w:rsid w:val="6AD63D3F"/>
    <w:rsid w:val="6AD65CCF"/>
    <w:rsid w:val="6AEA147C"/>
    <w:rsid w:val="6AEA1934"/>
    <w:rsid w:val="6AEC1573"/>
    <w:rsid w:val="6AEE5E05"/>
    <w:rsid w:val="6B0346E7"/>
    <w:rsid w:val="6B1728A1"/>
    <w:rsid w:val="6B1946A7"/>
    <w:rsid w:val="6B1D1948"/>
    <w:rsid w:val="6B223851"/>
    <w:rsid w:val="6B25347D"/>
    <w:rsid w:val="6B2A4171"/>
    <w:rsid w:val="6B4034CF"/>
    <w:rsid w:val="6B54530C"/>
    <w:rsid w:val="6B6453B9"/>
    <w:rsid w:val="6B75365C"/>
    <w:rsid w:val="6B7632DB"/>
    <w:rsid w:val="6B771839"/>
    <w:rsid w:val="6B887CE5"/>
    <w:rsid w:val="6B903E85"/>
    <w:rsid w:val="6B932E5F"/>
    <w:rsid w:val="6BA505A7"/>
    <w:rsid w:val="6BB40BC2"/>
    <w:rsid w:val="6BB931DF"/>
    <w:rsid w:val="6BBA1B4A"/>
    <w:rsid w:val="6BBB3287"/>
    <w:rsid w:val="6BBC4607"/>
    <w:rsid w:val="6BBE0B1E"/>
    <w:rsid w:val="6BC936FF"/>
    <w:rsid w:val="6BD95825"/>
    <w:rsid w:val="6BDE1A06"/>
    <w:rsid w:val="6BDF1DE1"/>
    <w:rsid w:val="6BEE421F"/>
    <w:rsid w:val="6BF10A27"/>
    <w:rsid w:val="6BF902CF"/>
    <w:rsid w:val="6C030BFA"/>
    <w:rsid w:val="6C0C1250"/>
    <w:rsid w:val="6C2675BB"/>
    <w:rsid w:val="6C313A0F"/>
    <w:rsid w:val="6C3641BE"/>
    <w:rsid w:val="6C592BCB"/>
    <w:rsid w:val="6C612E16"/>
    <w:rsid w:val="6C694950"/>
    <w:rsid w:val="6C6A15EA"/>
    <w:rsid w:val="6C6E28A9"/>
    <w:rsid w:val="6C8C2E23"/>
    <w:rsid w:val="6C8F7431"/>
    <w:rsid w:val="6C90182A"/>
    <w:rsid w:val="6C9D3702"/>
    <w:rsid w:val="6CAC5423"/>
    <w:rsid w:val="6CBC61AE"/>
    <w:rsid w:val="6CCA3E91"/>
    <w:rsid w:val="6CCE130E"/>
    <w:rsid w:val="6CDA52B0"/>
    <w:rsid w:val="6CDC3EA7"/>
    <w:rsid w:val="6CDE03EB"/>
    <w:rsid w:val="6D05506C"/>
    <w:rsid w:val="6D11171A"/>
    <w:rsid w:val="6D124381"/>
    <w:rsid w:val="6D231284"/>
    <w:rsid w:val="6D357DB9"/>
    <w:rsid w:val="6D450054"/>
    <w:rsid w:val="6D616277"/>
    <w:rsid w:val="6D814635"/>
    <w:rsid w:val="6D9013CC"/>
    <w:rsid w:val="6DA04EEA"/>
    <w:rsid w:val="6DA3058D"/>
    <w:rsid w:val="6DA438F0"/>
    <w:rsid w:val="6DA944F5"/>
    <w:rsid w:val="6DAB36EB"/>
    <w:rsid w:val="6DB6160C"/>
    <w:rsid w:val="6DB66A0D"/>
    <w:rsid w:val="6DC618A6"/>
    <w:rsid w:val="6DCE6EAF"/>
    <w:rsid w:val="6DD048FC"/>
    <w:rsid w:val="6DD540BF"/>
    <w:rsid w:val="6DD65AFF"/>
    <w:rsid w:val="6DED4CA1"/>
    <w:rsid w:val="6DEF227E"/>
    <w:rsid w:val="6DF523F6"/>
    <w:rsid w:val="6DFF739D"/>
    <w:rsid w:val="6E050B67"/>
    <w:rsid w:val="6E086F66"/>
    <w:rsid w:val="6E0913EC"/>
    <w:rsid w:val="6E2241BE"/>
    <w:rsid w:val="6E2A146D"/>
    <w:rsid w:val="6E2E3854"/>
    <w:rsid w:val="6E4F3D89"/>
    <w:rsid w:val="6E53498E"/>
    <w:rsid w:val="6E66012B"/>
    <w:rsid w:val="6E6C7AA0"/>
    <w:rsid w:val="6E7C1493"/>
    <w:rsid w:val="6E7F2A71"/>
    <w:rsid w:val="6E811FDA"/>
    <w:rsid w:val="6E915992"/>
    <w:rsid w:val="6E9D2044"/>
    <w:rsid w:val="6EA50F15"/>
    <w:rsid w:val="6EB476C4"/>
    <w:rsid w:val="6EBE2492"/>
    <w:rsid w:val="6EC1593F"/>
    <w:rsid w:val="6ED1305E"/>
    <w:rsid w:val="6EDE17E0"/>
    <w:rsid w:val="6EE82C83"/>
    <w:rsid w:val="6EE90704"/>
    <w:rsid w:val="6EEF2254"/>
    <w:rsid w:val="6EFA7864"/>
    <w:rsid w:val="6EFD73A5"/>
    <w:rsid w:val="6F0539A6"/>
    <w:rsid w:val="6F383B88"/>
    <w:rsid w:val="6F412990"/>
    <w:rsid w:val="6F474A8C"/>
    <w:rsid w:val="6F540AA2"/>
    <w:rsid w:val="6F601915"/>
    <w:rsid w:val="6F697D59"/>
    <w:rsid w:val="6F6F71B5"/>
    <w:rsid w:val="6F77126D"/>
    <w:rsid w:val="6F8C3791"/>
    <w:rsid w:val="6F9738C2"/>
    <w:rsid w:val="6FA14630"/>
    <w:rsid w:val="6FA37B33"/>
    <w:rsid w:val="6FFB4DFD"/>
    <w:rsid w:val="6FFE593C"/>
    <w:rsid w:val="701C1FAC"/>
    <w:rsid w:val="702303EB"/>
    <w:rsid w:val="70237187"/>
    <w:rsid w:val="702451B0"/>
    <w:rsid w:val="702D5518"/>
    <w:rsid w:val="703219A0"/>
    <w:rsid w:val="704A7047"/>
    <w:rsid w:val="70643C03"/>
    <w:rsid w:val="70A72EB1"/>
    <w:rsid w:val="70BB3E83"/>
    <w:rsid w:val="70C670B1"/>
    <w:rsid w:val="70DE5132"/>
    <w:rsid w:val="70EE2FB8"/>
    <w:rsid w:val="70FD20DA"/>
    <w:rsid w:val="710E2608"/>
    <w:rsid w:val="7119331C"/>
    <w:rsid w:val="712431F4"/>
    <w:rsid w:val="71264CDC"/>
    <w:rsid w:val="7140496D"/>
    <w:rsid w:val="71452241"/>
    <w:rsid w:val="714D5970"/>
    <w:rsid w:val="71573238"/>
    <w:rsid w:val="7165689A"/>
    <w:rsid w:val="71894262"/>
    <w:rsid w:val="718C6759"/>
    <w:rsid w:val="7190210A"/>
    <w:rsid w:val="71993FC1"/>
    <w:rsid w:val="719A7D51"/>
    <w:rsid w:val="719B128A"/>
    <w:rsid w:val="71A01B77"/>
    <w:rsid w:val="71A175F8"/>
    <w:rsid w:val="71B23116"/>
    <w:rsid w:val="71B319BA"/>
    <w:rsid w:val="71B40050"/>
    <w:rsid w:val="71C07724"/>
    <w:rsid w:val="71C145EA"/>
    <w:rsid w:val="71C90A02"/>
    <w:rsid w:val="71CB52EA"/>
    <w:rsid w:val="71DC0659"/>
    <w:rsid w:val="71E06A73"/>
    <w:rsid w:val="71E13C65"/>
    <w:rsid w:val="71E75B6E"/>
    <w:rsid w:val="71EE714E"/>
    <w:rsid w:val="71FA350A"/>
    <w:rsid w:val="720D4729"/>
    <w:rsid w:val="720F48FD"/>
    <w:rsid w:val="721169B3"/>
    <w:rsid w:val="72232150"/>
    <w:rsid w:val="72307267"/>
    <w:rsid w:val="72483321"/>
    <w:rsid w:val="72552FA5"/>
    <w:rsid w:val="72652BB9"/>
    <w:rsid w:val="72737951"/>
    <w:rsid w:val="727A2FAA"/>
    <w:rsid w:val="727B0509"/>
    <w:rsid w:val="72942480"/>
    <w:rsid w:val="72A37BC8"/>
    <w:rsid w:val="72B53C3D"/>
    <w:rsid w:val="72C07A50"/>
    <w:rsid w:val="72C5466F"/>
    <w:rsid w:val="72CC57A1"/>
    <w:rsid w:val="72F3745A"/>
    <w:rsid w:val="72F65D2C"/>
    <w:rsid w:val="72FD3662"/>
    <w:rsid w:val="73050544"/>
    <w:rsid w:val="73187F99"/>
    <w:rsid w:val="732267F0"/>
    <w:rsid w:val="7328200E"/>
    <w:rsid w:val="73284F8B"/>
    <w:rsid w:val="733B519B"/>
    <w:rsid w:val="733D11B4"/>
    <w:rsid w:val="734D0939"/>
    <w:rsid w:val="734E2D38"/>
    <w:rsid w:val="73516DE4"/>
    <w:rsid w:val="73591D88"/>
    <w:rsid w:val="73715BC1"/>
    <w:rsid w:val="739742C6"/>
    <w:rsid w:val="73AF515A"/>
    <w:rsid w:val="73C26792"/>
    <w:rsid w:val="73DB1D15"/>
    <w:rsid w:val="73E00E2F"/>
    <w:rsid w:val="73E6177E"/>
    <w:rsid w:val="73ED060B"/>
    <w:rsid w:val="73ED2A40"/>
    <w:rsid w:val="73F80DD1"/>
    <w:rsid w:val="73FB42AA"/>
    <w:rsid w:val="74044E1F"/>
    <w:rsid w:val="740C3A26"/>
    <w:rsid w:val="74106478"/>
    <w:rsid w:val="74450ED1"/>
    <w:rsid w:val="7445564D"/>
    <w:rsid w:val="744E5F5D"/>
    <w:rsid w:val="745A55F3"/>
    <w:rsid w:val="74651405"/>
    <w:rsid w:val="748F004B"/>
    <w:rsid w:val="7496104D"/>
    <w:rsid w:val="74AD75FB"/>
    <w:rsid w:val="74B320AE"/>
    <w:rsid w:val="74B63DAF"/>
    <w:rsid w:val="74B64688"/>
    <w:rsid w:val="74BA308E"/>
    <w:rsid w:val="74CD4814"/>
    <w:rsid w:val="74D237C3"/>
    <w:rsid w:val="74D92B23"/>
    <w:rsid w:val="74E2351A"/>
    <w:rsid w:val="74E62461"/>
    <w:rsid w:val="74F457F1"/>
    <w:rsid w:val="74F53273"/>
    <w:rsid w:val="74F80974"/>
    <w:rsid w:val="74FE790A"/>
    <w:rsid w:val="7503477E"/>
    <w:rsid w:val="75084492"/>
    <w:rsid w:val="75173427"/>
    <w:rsid w:val="7519017E"/>
    <w:rsid w:val="753005DD"/>
    <w:rsid w:val="753B1FBD"/>
    <w:rsid w:val="755C3A77"/>
    <w:rsid w:val="75616F8A"/>
    <w:rsid w:val="756F0C08"/>
    <w:rsid w:val="7571465F"/>
    <w:rsid w:val="75744B64"/>
    <w:rsid w:val="758D4D20"/>
    <w:rsid w:val="75994E74"/>
    <w:rsid w:val="75A3300B"/>
    <w:rsid w:val="75AF12F7"/>
    <w:rsid w:val="75D76001"/>
    <w:rsid w:val="75D86D84"/>
    <w:rsid w:val="75DE31F0"/>
    <w:rsid w:val="75DE41BE"/>
    <w:rsid w:val="76005923"/>
    <w:rsid w:val="76030EA2"/>
    <w:rsid w:val="7603432A"/>
    <w:rsid w:val="76047BAD"/>
    <w:rsid w:val="76155C3E"/>
    <w:rsid w:val="76392605"/>
    <w:rsid w:val="76393E5C"/>
    <w:rsid w:val="764543D4"/>
    <w:rsid w:val="764E2530"/>
    <w:rsid w:val="765213A8"/>
    <w:rsid w:val="765508B1"/>
    <w:rsid w:val="76577984"/>
    <w:rsid w:val="7662296E"/>
    <w:rsid w:val="766765CC"/>
    <w:rsid w:val="766F145A"/>
    <w:rsid w:val="76851400"/>
    <w:rsid w:val="7686548E"/>
    <w:rsid w:val="76875D04"/>
    <w:rsid w:val="76931A1A"/>
    <w:rsid w:val="76A66F98"/>
    <w:rsid w:val="76AD6D41"/>
    <w:rsid w:val="76B94E2F"/>
    <w:rsid w:val="76E946C4"/>
    <w:rsid w:val="76F8393D"/>
    <w:rsid w:val="77020DFD"/>
    <w:rsid w:val="77033C1E"/>
    <w:rsid w:val="770E5AE1"/>
    <w:rsid w:val="771A0593"/>
    <w:rsid w:val="77313771"/>
    <w:rsid w:val="77343C5C"/>
    <w:rsid w:val="77441AC1"/>
    <w:rsid w:val="775E6B64"/>
    <w:rsid w:val="775F57A8"/>
    <w:rsid w:val="77651D97"/>
    <w:rsid w:val="777C3234"/>
    <w:rsid w:val="777C6D05"/>
    <w:rsid w:val="7782001E"/>
    <w:rsid w:val="778238A1"/>
    <w:rsid w:val="77831323"/>
    <w:rsid w:val="77966CBE"/>
    <w:rsid w:val="779910D4"/>
    <w:rsid w:val="77A83DB4"/>
    <w:rsid w:val="77B50218"/>
    <w:rsid w:val="77CC02B0"/>
    <w:rsid w:val="77CC2A1C"/>
    <w:rsid w:val="77E83245"/>
    <w:rsid w:val="780A1564"/>
    <w:rsid w:val="780C7F82"/>
    <w:rsid w:val="78150891"/>
    <w:rsid w:val="781A4D19"/>
    <w:rsid w:val="78237733"/>
    <w:rsid w:val="782D04B7"/>
    <w:rsid w:val="782D3002"/>
    <w:rsid w:val="783B4A7B"/>
    <w:rsid w:val="784D1FAB"/>
    <w:rsid w:val="7854146A"/>
    <w:rsid w:val="78585BB9"/>
    <w:rsid w:val="78667397"/>
    <w:rsid w:val="787231A9"/>
    <w:rsid w:val="78870436"/>
    <w:rsid w:val="78906192"/>
    <w:rsid w:val="789D5466"/>
    <w:rsid w:val="78C642A1"/>
    <w:rsid w:val="78DD2859"/>
    <w:rsid w:val="78F03E12"/>
    <w:rsid w:val="78F65981"/>
    <w:rsid w:val="78FD0B8F"/>
    <w:rsid w:val="790F0AA9"/>
    <w:rsid w:val="79115E77"/>
    <w:rsid w:val="7918055D"/>
    <w:rsid w:val="79286AE5"/>
    <w:rsid w:val="793122E3"/>
    <w:rsid w:val="793876EF"/>
    <w:rsid w:val="79474486"/>
    <w:rsid w:val="7969597F"/>
    <w:rsid w:val="79753CD1"/>
    <w:rsid w:val="798745F5"/>
    <w:rsid w:val="798C1332"/>
    <w:rsid w:val="798F1127"/>
    <w:rsid w:val="799257FF"/>
    <w:rsid w:val="799573B9"/>
    <w:rsid w:val="799C7C78"/>
    <w:rsid w:val="79B009B3"/>
    <w:rsid w:val="79C11BD2"/>
    <w:rsid w:val="79D447CF"/>
    <w:rsid w:val="79E14685"/>
    <w:rsid w:val="79E37306"/>
    <w:rsid w:val="79E425DA"/>
    <w:rsid w:val="79F55A9C"/>
    <w:rsid w:val="79F9737C"/>
    <w:rsid w:val="79FD0732"/>
    <w:rsid w:val="7A2463F3"/>
    <w:rsid w:val="7A355666"/>
    <w:rsid w:val="7A4259A3"/>
    <w:rsid w:val="7A4E23E4"/>
    <w:rsid w:val="7A5955C8"/>
    <w:rsid w:val="7A5B7B1C"/>
    <w:rsid w:val="7A6300D6"/>
    <w:rsid w:val="7A6C65EA"/>
    <w:rsid w:val="7A6D2D01"/>
    <w:rsid w:val="7A7B0110"/>
    <w:rsid w:val="7A897628"/>
    <w:rsid w:val="7A931644"/>
    <w:rsid w:val="7A9F24BA"/>
    <w:rsid w:val="7AA82DC9"/>
    <w:rsid w:val="7ABB6566"/>
    <w:rsid w:val="7AC313F4"/>
    <w:rsid w:val="7AC871CF"/>
    <w:rsid w:val="7AD14365"/>
    <w:rsid w:val="7AD44F12"/>
    <w:rsid w:val="7B081DCA"/>
    <w:rsid w:val="7B0968E0"/>
    <w:rsid w:val="7B0F10F0"/>
    <w:rsid w:val="7B1173C7"/>
    <w:rsid w:val="7B2D6C87"/>
    <w:rsid w:val="7B30782A"/>
    <w:rsid w:val="7B3D7E48"/>
    <w:rsid w:val="7B5B1151"/>
    <w:rsid w:val="7B746D85"/>
    <w:rsid w:val="7B777F9E"/>
    <w:rsid w:val="7B816B76"/>
    <w:rsid w:val="7B8827CC"/>
    <w:rsid w:val="7B92119F"/>
    <w:rsid w:val="7B993EDA"/>
    <w:rsid w:val="7BA61C5C"/>
    <w:rsid w:val="7BBB198C"/>
    <w:rsid w:val="7BBD0713"/>
    <w:rsid w:val="7BD328B6"/>
    <w:rsid w:val="7BDE0F2D"/>
    <w:rsid w:val="7BDF14F5"/>
    <w:rsid w:val="7BE40C62"/>
    <w:rsid w:val="7BEC59DF"/>
    <w:rsid w:val="7BF11A61"/>
    <w:rsid w:val="7BF21DD9"/>
    <w:rsid w:val="7BFA6EF3"/>
    <w:rsid w:val="7BFA7D17"/>
    <w:rsid w:val="7C035C1F"/>
    <w:rsid w:val="7C0F43EC"/>
    <w:rsid w:val="7C101800"/>
    <w:rsid w:val="7C106ACE"/>
    <w:rsid w:val="7C106E98"/>
    <w:rsid w:val="7C345547"/>
    <w:rsid w:val="7C42096C"/>
    <w:rsid w:val="7C5B34E7"/>
    <w:rsid w:val="7C6E2228"/>
    <w:rsid w:val="7C720396"/>
    <w:rsid w:val="7CA61AE3"/>
    <w:rsid w:val="7CAF571D"/>
    <w:rsid w:val="7CB0319E"/>
    <w:rsid w:val="7CB40E2B"/>
    <w:rsid w:val="7CBF7F35"/>
    <w:rsid w:val="7CD868E1"/>
    <w:rsid w:val="7CDD6772"/>
    <w:rsid w:val="7CEC27A0"/>
    <w:rsid w:val="7CF4298E"/>
    <w:rsid w:val="7CF71341"/>
    <w:rsid w:val="7D0564AB"/>
    <w:rsid w:val="7D0719AF"/>
    <w:rsid w:val="7D1A6DE6"/>
    <w:rsid w:val="7D2034B1"/>
    <w:rsid w:val="7D3F55F6"/>
    <w:rsid w:val="7D6A5729"/>
    <w:rsid w:val="7D6C7155"/>
    <w:rsid w:val="7D713527"/>
    <w:rsid w:val="7D741CD4"/>
    <w:rsid w:val="7D857EFB"/>
    <w:rsid w:val="7D921593"/>
    <w:rsid w:val="7D94638F"/>
    <w:rsid w:val="7D946CD5"/>
    <w:rsid w:val="7D964715"/>
    <w:rsid w:val="7DAB6B13"/>
    <w:rsid w:val="7DBD69CC"/>
    <w:rsid w:val="7DC777E7"/>
    <w:rsid w:val="7DD222DC"/>
    <w:rsid w:val="7DD70A02"/>
    <w:rsid w:val="7DE11312"/>
    <w:rsid w:val="7DE24586"/>
    <w:rsid w:val="7DE53E24"/>
    <w:rsid w:val="7DE82BBD"/>
    <w:rsid w:val="7DF50E39"/>
    <w:rsid w:val="7DF713BE"/>
    <w:rsid w:val="7DFF668D"/>
    <w:rsid w:val="7E027A4D"/>
    <w:rsid w:val="7E0312EA"/>
    <w:rsid w:val="7E034959"/>
    <w:rsid w:val="7E095116"/>
    <w:rsid w:val="7E18726D"/>
    <w:rsid w:val="7E4851A4"/>
    <w:rsid w:val="7E566D52"/>
    <w:rsid w:val="7E586995"/>
    <w:rsid w:val="7E7C5B64"/>
    <w:rsid w:val="7E8D4CAE"/>
    <w:rsid w:val="7E932CEC"/>
    <w:rsid w:val="7EB32135"/>
    <w:rsid w:val="7EB94E6E"/>
    <w:rsid w:val="7EC21C85"/>
    <w:rsid w:val="7EC627E1"/>
    <w:rsid w:val="7ECA14C8"/>
    <w:rsid w:val="7ECC345A"/>
    <w:rsid w:val="7ED53CA2"/>
    <w:rsid w:val="7ED92D68"/>
    <w:rsid w:val="7EE06CB6"/>
    <w:rsid w:val="7EE86B0A"/>
    <w:rsid w:val="7EF42104"/>
    <w:rsid w:val="7F093C21"/>
    <w:rsid w:val="7F0C37F3"/>
    <w:rsid w:val="7F2256AB"/>
    <w:rsid w:val="7F4831CC"/>
    <w:rsid w:val="7F5A30FD"/>
    <w:rsid w:val="7F617B4A"/>
    <w:rsid w:val="7F6C712E"/>
    <w:rsid w:val="7F7F78F9"/>
    <w:rsid w:val="7F83334E"/>
    <w:rsid w:val="7F8C4BD0"/>
    <w:rsid w:val="7F945039"/>
    <w:rsid w:val="7FA71BE6"/>
    <w:rsid w:val="7FB3235C"/>
    <w:rsid w:val="7FD44481"/>
    <w:rsid w:val="7FDD48E8"/>
    <w:rsid w:val="7FF66F9D"/>
    <w:rsid w:val="7FFA74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qFormat="1" w:unhideWhenUsed="0" w:uiPriority="99" w:semiHidden="0" w:name="Normal Indent"/>
    <w:lsdException w:uiPriority="99" w:name="footnote text" w:locked="1"/>
    <w:lsdException w:uiPriority="99" w:semiHidden="0" w:name="annotation text" w:locked="1"/>
    <w:lsdException w:qFormat="1" w:unhideWhenUsed="0" w:uiPriority="99" w:semiHidden="0" w:name="header" w:locked="1"/>
    <w:lsdException w:qFormat="1" w:unhideWhenUsed="0" w:uiPriority="99" w:semiHidden="0" w:name="footer" w:locked="1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99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/>
      <w:spacing w:after="80"/>
      <w:ind w:firstLine="420"/>
    </w:pPr>
    <w:rPr>
      <w:rFonts w:ascii="Arial" w:hAnsi="Arial"/>
      <w:kern w:val="0"/>
      <w:sz w:val="24"/>
      <w:szCs w:val="20"/>
    </w:rPr>
  </w:style>
  <w:style w:type="paragraph" w:styleId="6">
    <w:name w:val="Document Map"/>
    <w:basedOn w:val="1"/>
    <w:link w:val="21"/>
    <w:qFormat/>
    <w:uiPriority w:val="99"/>
    <w:rPr>
      <w:rFonts w:ascii="宋体"/>
      <w:sz w:val="16"/>
      <w:szCs w:val="16"/>
    </w:rPr>
  </w:style>
  <w:style w:type="paragraph" w:styleId="7">
    <w:name w:val="annotation text"/>
    <w:basedOn w:val="1"/>
    <w:unhideWhenUsed/>
    <w:locked/>
    <w:uiPriority w:val="99"/>
    <w:pPr>
      <w:jc w:val="left"/>
    </w:pPr>
  </w:style>
  <w:style w:type="paragraph" w:styleId="8">
    <w:name w:val="toc 3"/>
    <w:basedOn w:val="1"/>
    <w:next w:val="1"/>
    <w:qFormat/>
    <w:uiPriority w:val="99"/>
    <w:pPr>
      <w:ind w:left="840" w:leftChars="400"/>
    </w:pPr>
  </w:style>
  <w:style w:type="paragraph" w:styleId="9">
    <w:name w:val="Date"/>
    <w:basedOn w:val="1"/>
    <w:next w:val="1"/>
    <w:link w:val="22"/>
    <w:qFormat/>
    <w:uiPriority w:val="99"/>
    <w:pPr>
      <w:ind w:left="100" w:leftChars="2500"/>
    </w:pPr>
  </w:style>
  <w:style w:type="paragraph" w:styleId="10">
    <w:name w:val="footer"/>
    <w:basedOn w:val="1"/>
    <w:link w:val="23"/>
    <w:qFormat/>
    <w:lock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4"/>
    <w:qFormat/>
    <w:lock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99"/>
  </w:style>
  <w:style w:type="paragraph" w:styleId="13">
    <w:name w:val="toc 2"/>
    <w:basedOn w:val="1"/>
    <w:next w:val="1"/>
    <w:qFormat/>
    <w:uiPriority w:val="99"/>
    <w:pPr>
      <w:ind w:left="420" w:leftChars="200"/>
    </w:pPr>
  </w:style>
  <w:style w:type="character" w:styleId="15">
    <w:name w:val="Hyperlink"/>
    <w:basedOn w:val="14"/>
    <w:qFormat/>
    <w:uiPriority w:val="99"/>
    <w:rPr>
      <w:rFonts w:cs="Times New Roman"/>
      <w:color w:val="0000FF"/>
      <w:u w:val="single"/>
    </w:rPr>
  </w:style>
  <w:style w:type="table" w:styleId="17">
    <w:name w:val="Table Grid"/>
    <w:basedOn w:val="16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ing 1 Char"/>
    <w:basedOn w:val="14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Heading 2 Char"/>
    <w:basedOn w:val="14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Heading 3 Char"/>
    <w:basedOn w:val="14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1">
    <w:name w:val="Document Map Char"/>
    <w:basedOn w:val="14"/>
    <w:link w:val="6"/>
    <w:semiHidden/>
    <w:qFormat/>
    <w:locked/>
    <w:uiPriority w:val="99"/>
    <w:rPr>
      <w:rFonts w:ascii="宋体" w:eastAsia="宋体" w:cs="Times New Roman"/>
      <w:sz w:val="16"/>
      <w:szCs w:val="16"/>
    </w:rPr>
  </w:style>
  <w:style w:type="character" w:customStyle="1" w:styleId="22">
    <w:name w:val="Date Char"/>
    <w:basedOn w:val="14"/>
    <w:link w:val="9"/>
    <w:semiHidden/>
    <w:qFormat/>
    <w:locked/>
    <w:uiPriority w:val="99"/>
    <w:rPr>
      <w:rFonts w:cs="Times New Roman"/>
    </w:rPr>
  </w:style>
  <w:style w:type="character" w:customStyle="1" w:styleId="23">
    <w:name w:val="Footer Char"/>
    <w:basedOn w:val="14"/>
    <w:link w:val="10"/>
    <w:semiHidden/>
    <w:qFormat/>
    <w:locked/>
    <w:uiPriority w:val="99"/>
    <w:rPr>
      <w:rFonts w:ascii="Calibri" w:hAnsi="Calibri" w:cs="Times New Roman"/>
      <w:sz w:val="18"/>
      <w:szCs w:val="18"/>
    </w:rPr>
  </w:style>
  <w:style w:type="character" w:customStyle="1" w:styleId="24">
    <w:name w:val="Header Char"/>
    <w:basedOn w:val="14"/>
    <w:link w:val="11"/>
    <w:semiHidden/>
    <w:qFormat/>
    <w:locked/>
    <w:uiPriority w:val="99"/>
    <w:rPr>
      <w:rFonts w:ascii="Calibri" w:hAnsi="Calibri" w:cs="Times New Roman"/>
      <w:sz w:val="18"/>
      <w:szCs w:val="18"/>
    </w:rPr>
  </w:style>
  <w:style w:type="paragraph" w:customStyle="1" w:styleId="2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17</Pages>
  <Words>1364</Words>
  <Characters>7779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2015-08-04T07:15:00Z</dcterms:created>
  <dc:creator>administrator</dc:creator>
  <cp:lastModifiedBy>Administrator</cp:lastModifiedBy>
  <dcterms:modified xsi:type="dcterms:W3CDTF">2016-11-11T09:00:23Z</dcterms:modified>
  <dc:title>THINK前端接口规范</dc:title>
  <cp:revision>1094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