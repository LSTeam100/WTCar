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Uton</w:t>
      </w:r>
      <w:r>
        <w:rPr>
          <w:rFonts w:hint="eastAsia"/>
          <w:b/>
          <w:sz w:val="48"/>
          <w:szCs w:val="48"/>
          <w:lang w:val="en-US" w:eastAsia="zh-CN"/>
        </w:rPr>
        <w:t>Car</w:t>
      </w:r>
      <w:r>
        <w:rPr>
          <w:rFonts w:hint="eastAsia"/>
          <w:b/>
          <w:sz w:val="48"/>
          <w:szCs w:val="48"/>
        </w:rPr>
        <w:t>接口规范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V1.0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修订历史记录</w:t>
      </w:r>
    </w:p>
    <w:tbl>
      <w:tblPr>
        <w:tblStyle w:val="1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39"/>
        <w:gridCol w:w="3022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239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022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2016/05/08</w:t>
            </w:r>
          </w:p>
        </w:tc>
        <w:tc>
          <w:tcPr>
            <w:tcW w:w="123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3022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HUNTER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022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目录</w:t>
      </w:r>
    </w:p>
    <w:p>
      <w:pPr>
        <w:jc w:val="center"/>
        <w:rPr>
          <w:b/>
          <w:sz w:val="24"/>
          <w:szCs w:val="24"/>
        </w:rPr>
      </w:pPr>
    </w:p>
    <w:p>
      <w:pPr>
        <w:pStyle w:val="12"/>
        <w:tabs>
          <w:tab w:val="right" w:leader="dot" w:pos="8306"/>
        </w:tabs>
      </w:pPr>
      <w:r>
        <w:rPr>
          <w:rFonts w:ascii="宋体" w:hAnsi="宋体"/>
          <w:b/>
          <w:sz w:val="48"/>
          <w:szCs w:val="48"/>
        </w:rPr>
        <w:fldChar w:fldCharType="begin"/>
      </w:r>
      <w:r>
        <w:rPr>
          <w:rFonts w:ascii="宋体" w:hAnsi="宋体"/>
          <w:b/>
          <w:sz w:val="48"/>
          <w:szCs w:val="48"/>
        </w:rPr>
        <w:instrText xml:space="preserve"> TOC \o "1-3" \h \z \u </w:instrText>
      </w:r>
      <w:r>
        <w:rPr>
          <w:rFonts w:ascii="宋体" w:hAnsi="宋体"/>
          <w:b/>
          <w:sz w:val="48"/>
          <w:szCs w:val="48"/>
        </w:rPr>
        <w:fldChar w:fldCharType="separate"/>
      </w: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_Toc2981 </w:instrText>
      </w:r>
      <w:r>
        <w:rPr>
          <w:rFonts w:ascii="宋体" w:hAnsi="宋体"/>
          <w:b/>
          <w:szCs w:val="48"/>
        </w:rPr>
        <w:fldChar w:fldCharType="separate"/>
      </w:r>
      <w:r>
        <w:rPr>
          <w:rFonts w:hint="default" w:cs="Times New Roman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_Toc2981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_Toc17034 </w:instrText>
      </w:r>
      <w:r>
        <w:rPr>
          <w:rFonts w:ascii="宋体" w:hAnsi="宋体"/>
          <w:b/>
          <w:szCs w:val="48"/>
        </w:rPr>
        <w:fldChar w:fldCharType="separate"/>
      </w:r>
      <w:r>
        <w:t>1.1.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_Toc17034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_Toc26449 </w:instrText>
      </w:r>
      <w:r>
        <w:rPr>
          <w:rFonts w:ascii="宋体" w:hAnsi="宋体"/>
          <w:b/>
          <w:szCs w:val="48"/>
        </w:rPr>
        <w:fldChar w:fldCharType="separate"/>
      </w:r>
      <w:r>
        <w:rPr>
          <w:rFonts w:hint="default" w:cs="Times New Roman"/>
        </w:rPr>
        <w:t xml:space="preserve">1.2. </w:t>
      </w:r>
      <w:r>
        <w:rPr>
          <w:rFonts w:hint="eastAsia"/>
        </w:rPr>
        <w:t>术语和定义</w:t>
      </w:r>
      <w:r>
        <w:tab/>
      </w:r>
      <w:r>
        <w:fldChar w:fldCharType="begin"/>
      </w:r>
      <w:r>
        <w:instrText xml:space="preserve"> PAGEREF _Toc26449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_Toc17801 </w:instrText>
      </w:r>
      <w:r>
        <w:rPr>
          <w:rFonts w:ascii="宋体" w:hAnsi="宋体"/>
          <w:b/>
          <w:szCs w:val="48"/>
        </w:rPr>
        <w:fldChar w:fldCharType="separate"/>
      </w:r>
      <w:r>
        <w:t>1.3.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_Toc17801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_Toc2659 </w:instrText>
      </w:r>
      <w:r>
        <w:rPr>
          <w:rFonts w:ascii="宋体" w:hAnsi="宋体"/>
          <w:b/>
          <w:szCs w:val="48"/>
        </w:rPr>
        <w:fldChar w:fldCharType="separate"/>
      </w:r>
      <w:r>
        <w:t>1.4.</w:t>
      </w:r>
      <w:r>
        <w:rPr>
          <w:rFonts w:hint="eastAsia"/>
        </w:rPr>
        <w:t>特殊记号格式说明</w:t>
      </w:r>
      <w:r>
        <w:tab/>
      </w:r>
      <w:r>
        <w:fldChar w:fldCharType="begin"/>
      </w:r>
      <w:r>
        <w:instrText xml:space="preserve"> PAGEREF _Toc2659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_Toc3522 </w:instrText>
      </w:r>
      <w:r>
        <w:rPr>
          <w:rFonts w:ascii="宋体" w:hAnsi="宋体"/>
          <w:b/>
          <w:szCs w:val="48"/>
        </w:rPr>
        <w:fldChar w:fldCharType="separate"/>
      </w:r>
      <w:r>
        <w:t>2.</w:t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_Toc3522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_Toc31890 </w:instrText>
      </w:r>
      <w:r>
        <w:rPr>
          <w:rFonts w:ascii="宋体" w:hAnsi="宋体"/>
          <w:b/>
          <w:szCs w:val="48"/>
        </w:rPr>
        <w:fldChar w:fldCharType="separate"/>
      </w:r>
      <w:r>
        <w:t>2.1.</w:t>
      </w:r>
      <w:r>
        <w:rPr>
          <w:rFonts w:hint="eastAsia"/>
        </w:rPr>
        <w:t>接入方式</w:t>
      </w:r>
      <w:r>
        <w:tab/>
      </w:r>
      <w:r>
        <w:fldChar w:fldCharType="begin"/>
      </w:r>
      <w:r>
        <w:instrText xml:space="preserve"> PAGEREF _Toc31890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_Toc14667 </w:instrText>
      </w:r>
      <w:r>
        <w:rPr>
          <w:rFonts w:ascii="宋体" w:hAnsi="宋体"/>
          <w:b/>
          <w:szCs w:val="48"/>
        </w:rPr>
        <w:fldChar w:fldCharType="separate"/>
      </w:r>
      <w:r>
        <w:t>2.2.</w:t>
      </w:r>
      <w:r>
        <w:rPr>
          <w:rFonts w:hint="eastAsia"/>
        </w:rPr>
        <w:t>公共消息</w:t>
      </w:r>
      <w:r>
        <w:tab/>
      </w:r>
      <w:r>
        <w:fldChar w:fldCharType="begin"/>
      </w:r>
      <w:r>
        <w:instrText xml:space="preserve"> PAGEREF _Toc14667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_Toc19407 </w:instrText>
      </w:r>
      <w:r>
        <w:rPr>
          <w:rFonts w:ascii="宋体" w:hAnsi="宋体"/>
          <w:b/>
          <w:szCs w:val="48"/>
        </w:rPr>
        <w:fldChar w:fldCharType="separate"/>
      </w:r>
      <w:r>
        <w:t>2.3.Uton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_Toc19407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_Toc19881 </w:instrText>
      </w:r>
      <w:r>
        <w:rPr>
          <w:rFonts w:ascii="宋体" w:hAnsi="宋体"/>
          <w:b/>
          <w:szCs w:val="48"/>
        </w:rPr>
        <w:fldChar w:fldCharType="separate"/>
      </w:r>
      <w:r>
        <w:t>2.3.1.</w:t>
      </w:r>
      <w:r>
        <w:rPr>
          <w:rFonts w:hint="eastAsia"/>
          <w:lang w:eastAsia="zh-CN"/>
        </w:rPr>
        <w:t>账户</w:t>
      </w:r>
      <w:r>
        <w:rPr>
          <w:rFonts w:hint="eastAsia"/>
        </w:rPr>
        <w:t>登录</w:t>
      </w:r>
      <w:r>
        <w:tab/>
      </w:r>
      <w:r>
        <w:fldChar w:fldCharType="begin"/>
      </w:r>
      <w:r>
        <w:instrText xml:space="preserve"> PAGEREF _Toc19881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_Toc8602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eastAsia="zh-CN"/>
        </w:rPr>
        <w:t>获取验证码</w:t>
      </w:r>
      <w:r>
        <w:tab/>
      </w:r>
      <w:r>
        <w:fldChar w:fldCharType="begin"/>
      </w:r>
      <w:r>
        <w:instrText xml:space="preserve"> PAGEREF _Toc8602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_Toc18490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eastAsia="zh-CN"/>
        </w:rPr>
        <w:t>账户注册</w:t>
      </w:r>
      <w:r>
        <w:tab/>
      </w:r>
      <w:r>
        <w:fldChar w:fldCharType="begin"/>
      </w:r>
      <w:r>
        <w:instrText xml:space="preserve"> PAGEREF _Toc18490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_Toc8241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eastAsia="zh-CN"/>
        </w:rPr>
        <w:t>忘记密码</w:t>
      </w:r>
      <w:r>
        <w:tab/>
      </w:r>
      <w:r>
        <w:fldChar w:fldCharType="begin"/>
      </w:r>
      <w:r>
        <w:instrText xml:space="preserve"> PAGEREF _Toc8241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_Toc23351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eastAsia="zh-CN"/>
        </w:rPr>
        <w:t>退出登录</w:t>
      </w:r>
      <w:r>
        <w:tab/>
      </w:r>
      <w:r>
        <w:fldChar w:fldCharType="begin"/>
      </w:r>
      <w:r>
        <w:instrText xml:space="preserve"> PAGEREF _Toc23351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_Toc11794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eastAsia="zh-CN"/>
        </w:rPr>
        <w:t>检查用户是否存在</w:t>
      </w:r>
      <w:r>
        <w:tab/>
      </w:r>
      <w:r>
        <w:fldChar w:fldCharType="begin"/>
      </w:r>
      <w:r>
        <w:instrText xml:space="preserve"> PAGEREF _Toc11794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_Toc936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eastAsia="zh-CN"/>
        </w:rPr>
        <w:t>校验验证码</w:t>
      </w:r>
      <w:r>
        <w:tab/>
      </w:r>
      <w:r>
        <w:fldChar w:fldCharType="begin"/>
      </w:r>
      <w:r>
        <w:instrText xml:space="preserve"> PAGEREF _Toc936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_Toc19106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eastAsia="zh-CN"/>
        </w:rPr>
        <w:t>申请配资</w:t>
      </w:r>
      <w:r>
        <w:tab/>
      </w:r>
      <w:r>
        <w:fldChar w:fldCharType="begin"/>
      </w:r>
      <w:r>
        <w:instrText xml:space="preserve"> PAGEREF _Toc19106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_Toc18419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eastAsia="zh-CN"/>
        </w:rPr>
        <w:t>获取配资列表</w:t>
      </w:r>
      <w:r>
        <w:tab/>
      </w:r>
      <w:r>
        <w:fldChar w:fldCharType="begin"/>
      </w:r>
      <w:r>
        <w:instrText xml:space="preserve"> PAGEREF _Toc18419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_Toc7415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eastAsia="zh-CN"/>
        </w:rPr>
        <w:t>获取地区</w:t>
      </w:r>
      <w:r>
        <w:tab/>
      </w:r>
      <w:r>
        <w:fldChar w:fldCharType="begin"/>
      </w:r>
      <w:r>
        <w:instrText xml:space="preserve"> PAGEREF _Toc7415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_Toc11250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10</w:t>
      </w:r>
      <w:r>
        <w:t>.</w:t>
      </w:r>
      <w:r>
        <w:rPr>
          <w:rFonts w:hint="eastAsia"/>
          <w:lang w:eastAsia="zh-CN"/>
        </w:rPr>
        <w:t>实名认证</w:t>
      </w:r>
      <w:r>
        <w:tab/>
      </w:r>
      <w:r>
        <w:fldChar w:fldCharType="begin"/>
      </w:r>
      <w:r>
        <w:instrText xml:space="preserve"> PAGEREF _Toc11250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_Toc13853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11</w:t>
      </w:r>
      <w:r>
        <w:t>.</w:t>
      </w:r>
      <w:r>
        <w:rPr>
          <w:rFonts w:hint="eastAsia"/>
          <w:lang w:eastAsia="zh-CN"/>
        </w:rPr>
        <w:t>是否实名认证</w:t>
      </w:r>
      <w:r>
        <w:tab/>
      </w:r>
      <w:r>
        <w:fldChar w:fldCharType="begin"/>
      </w:r>
      <w:r>
        <w:instrText xml:space="preserve"> PAGEREF _Toc13853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_Toc3766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12</w:t>
      </w:r>
      <w:r>
        <w:t>.</w:t>
      </w:r>
      <w:r>
        <w:rPr>
          <w:rFonts w:hint="eastAsia"/>
          <w:lang w:eastAsia="zh-CN"/>
        </w:rPr>
        <w:t>是否绑定银行卡</w:t>
      </w:r>
      <w:r>
        <w:tab/>
      </w:r>
      <w:r>
        <w:fldChar w:fldCharType="begin"/>
      </w:r>
      <w:r>
        <w:instrText xml:space="preserve"> PAGEREF _Toc3766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_Toc2635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13</w:t>
      </w:r>
      <w:r>
        <w:t>.</w:t>
      </w:r>
      <w:r>
        <w:rPr>
          <w:rFonts w:hint="eastAsia"/>
          <w:lang w:eastAsia="zh-CN"/>
        </w:rPr>
        <w:t>绑定银行卡</w:t>
      </w:r>
      <w:r>
        <w:tab/>
      </w:r>
      <w:r>
        <w:fldChar w:fldCharType="begin"/>
      </w:r>
      <w:r>
        <w:instrText xml:space="preserve"> PAGEREF _Toc2635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_Toc1888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14</w:t>
      </w:r>
      <w:r>
        <w:t>.</w:t>
      </w:r>
      <w:r>
        <w:rPr>
          <w:rFonts w:hint="eastAsia"/>
          <w:lang w:eastAsia="zh-CN"/>
        </w:rPr>
        <w:t>删除银行卡</w:t>
      </w:r>
      <w:r>
        <w:tab/>
      </w:r>
      <w:r>
        <w:fldChar w:fldCharType="begin"/>
      </w:r>
      <w:r>
        <w:instrText xml:space="preserve"> PAGEREF _Toc1888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_Toc217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eastAsia="zh-CN"/>
        </w:rPr>
        <w:t>获取银行卡信息</w:t>
      </w:r>
      <w:r>
        <w:tab/>
      </w:r>
      <w:r>
        <w:fldChar w:fldCharType="begin"/>
      </w:r>
      <w:r>
        <w:instrText xml:space="preserve"> PAGEREF _Toc217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_Toc16818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16</w:t>
      </w:r>
      <w:r>
        <w:t>.</w:t>
      </w:r>
      <w:r>
        <w:rPr>
          <w:rFonts w:hint="eastAsia"/>
          <w:lang w:eastAsia="zh-CN"/>
        </w:rPr>
        <w:t>获取轮播图</w:t>
      </w:r>
      <w:r>
        <w:tab/>
      </w:r>
      <w:r>
        <w:fldChar w:fldCharType="begin"/>
      </w:r>
      <w:r>
        <w:instrText xml:space="preserve"> PAGEREF _Toc16818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_Toc14602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17</w:t>
      </w:r>
      <w:r>
        <w:t>.</w:t>
      </w:r>
      <w:r>
        <w:rPr>
          <w:rFonts w:hint="eastAsia"/>
          <w:lang w:eastAsia="zh-CN"/>
        </w:rPr>
        <w:t>车系第一级</w:t>
      </w:r>
      <w:r>
        <w:tab/>
      </w:r>
      <w:r>
        <w:fldChar w:fldCharType="begin"/>
      </w:r>
      <w:r>
        <w:instrText xml:space="preserve"> PAGEREF _Toc14602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_Toc8268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18</w:t>
      </w:r>
      <w:r>
        <w:t>.</w:t>
      </w:r>
      <w:r>
        <w:rPr>
          <w:rFonts w:hint="eastAsia"/>
          <w:lang w:eastAsia="zh-CN"/>
        </w:rPr>
        <w:t>车系第二级</w:t>
      </w:r>
      <w:r>
        <w:tab/>
      </w:r>
      <w:r>
        <w:fldChar w:fldCharType="begin"/>
      </w:r>
      <w:r>
        <w:instrText xml:space="preserve"> PAGEREF _Toc8268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_Toc20950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19</w:t>
      </w:r>
      <w:r>
        <w:t>.</w:t>
      </w:r>
      <w:r>
        <w:rPr>
          <w:rFonts w:hint="eastAsia"/>
          <w:lang w:eastAsia="zh-CN"/>
        </w:rPr>
        <w:t>车系第三级</w:t>
      </w:r>
      <w:r>
        <w:tab/>
      </w:r>
      <w:r>
        <w:fldChar w:fldCharType="begin"/>
      </w:r>
      <w:r>
        <w:instrText xml:space="preserve"> PAGEREF _Toc20950 </w:instrText>
      </w:r>
      <w:r>
        <w:fldChar w:fldCharType="separate"/>
      </w:r>
      <w:r>
        <w:t>15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_Toc22962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20</w:t>
      </w:r>
      <w:r>
        <w:t>.</w:t>
      </w:r>
      <w:r>
        <w:rPr>
          <w:rFonts w:hint="eastAsia"/>
          <w:lang w:eastAsia="zh-CN"/>
        </w:rPr>
        <w:t>设置支付密码</w:t>
      </w:r>
      <w:r>
        <w:tab/>
      </w:r>
      <w:r>
        <w:fldChar w:fldCharType="begin"/>
      </w:r>
      <w:r>
        <w:instrText xml:space="preserve"> PAGEREF _Toc22962 </w:instrText>
      </w:r>
      <w:r>
        <w:fldChar w:fldCharType="separate"/>
      </w:r>
      <w:r>
        <w:t>15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_Toc13663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21</w:t>
      </w:r>
      <w:r>
        <w:t>.</w:t>
      </w:r>
      <w:r>
        <w:rPr>
          <w:rFonts w:hint="eastAsia"/>
          <w:lang w:eastAsia="zh-CN"/>
        </w:rPr>
        <w:t>修改支付密码</w:t>
      </w:r>
      <w:r>
        <w:tab/>
      </w:r>
      <w:r>
        <w:fldChar w:fldCharType="begin"/>
      </w:r>
      <w:r>
        <w:instrText xml:space="preserve"> PAGEREF _Toc13663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_Toc11911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22</w:t>
      </w:r>
      <w:r>
        <w:t>.</w:t>
      </w:r>
      <w:r>
        <w:rPr>
          <w:rFonts w:hint="eastAsia"/>
          <w:lang w:eastAsia="zh-CN"/>
        </w:rPr>
        <w:t>忘记支付密码</w:t>
      </w:r>
      <w:r>
        <w:tab/>
      </w:r>
      <w:r>
        <w:fldChar w:fldCharType="begin"/>
      </w:r>
      <w:r>
        <w:instrText xml:space="preserve"> PAGEREF _Toc11911 </w:instrText>
      </w:r>
      <w:r>
        <w:fldChar w:fldCharType="separate"/>
      </w:r>
      <w:r>
        <w:t>16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_Toc11446 </w:instrText>
      </w:r>
      <w:r>
        <w:rPr>
          <w:rFonts w:ascii="宋体" w:hAnsi="宋体"/>
          <w:b/>
          <w:szCs w:val="48"/>
        </w:rPr>
        <w:fldChar w:fldCharType="separate"/>
      </w:r>
      <w:r>
        <w:rPr>
          <w:strike w:val="0"/>
          <w:dstrike w:val="0"/>
        </w:rPr>
        <w:t>2.3.</w:t>
      </w:r>
      <w:r>
        <w:rPr>
          <w:rFonts w:hint="eastAsia"/>
          <w:strike w:val="0"/>
          <w:dstrike w:val="0"/>
          <w:lang w:val="en-US" w:eastAsia="zh-CN"/>
        </w:rPr>
        <w:t>23</w:t>
      </w:r>
      <w:r>
        <w:rPr>
          <w:strike w:val="0"/>
          <w:dstrike w:val="0"/>
        </w:rPr>
        <w:t>.</w:t>
      </w:r>
      <w:r>
        <w:rPr>
          <w:rFonts w:hint="eastAsia"/>
          <w:strike w:val="0"/>
          <w:dstrike w:val="0"/>
          <w:lang w:eastAsia="zh-CN"/>
        </w:rPr>
        <w:t>支付明细</w:t>
      </w:r>
      <w:r>
        <w:tab/>
      </w:r>
      <w:r>
        <w:fldChar w:fldCharType="begin"/>
      </w:r>
      <w:r>
        <w:instrText xml:space="preserve"> PAGEREF _Toc11446 </w:instrText>
      </w:r>
      <w:r>
        <w:fldChar w:fldCharType="separate"/>
      </w:r>
      <w:r>
        <w:t>17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_Toc2723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24</w:t>
      </w:r>
      <w:r>
        <w:t>.</w:t>
      </w:r>
      <w:r>
        <w:rPr>
          <w:rFonts w:hint="eastAsia"/>
          <w:lang w:eastAsia="zh-CN"/>
        </w:rPr>
        <w:t>获取待支付列表</w:t>
      </w:r>
      <w:r>
        <w:tab/>
      </w:r>
      <w:r>
        <w:fldChar w:fldCharType="begin"/>
      </w:r>
      <w:r>
        <w:instrText xml:space="preserve"> PAGEREF _Toc2723 </w:instrText>
      </w:r>
      <w:r>
        <w:fldChar w:fldCharType="separate"/>
      </w:r>
      <w:r>
        <w:t>18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_Toc26392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获取已支付列表</w:t>
      </w:r>
      <w:r>
        <w:tab/>
      </w:r>
      <w:r>
        <w:fldChar w:fldCharType="begin"/>
      </w:r>
      <w:r>
        <w:instrText xml:space="preserve"> PAGEREF _Toc26392 </w:instrText>
      </w:r>
      <w:r>
        <w:fldChar w:fldCharType="separate"/>
      </w:r>
      <w:r>
        <w:t>19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_Toc12280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26</w:t>
      </w:r>
      <w:r>
        <w:t>.</w:t>
      </w:r>
      <w:r>
        <w:rPr>
          <w:rFonts w:hint="eastAsia"/>
          <w:lang w:eastAsia="zh-CN"/>
        </w:rPr>
        <w:t>是否设置支付密码</w:t>
      </w:r>
      <w:r>
        <w:tab/>
      </w:r>
      <w:r>
        <w:fldChar w:fldCharType="begin"/>
      </w:r>
      <w:r>
        <w:instrText xml:space="preserve"> PAGEREF _Toc12280 </w:instrText>
      </w:r>
      <w:r>
        <w:fldChar w:fldCharType="separate"/>
      </w:r>
      <w:r>
        <w:t>20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_Toc14287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27</w:t>
      </w:r>
      <w:r>
        <w:t>.</w:t>
      </w:r>
      <w:r>
        <w:rPr>
          <w:rFonts w:hint="eastAsia"/>
          <w:lang w:val="en-US" w:eastAsia="zh-CN"/>
        </w:rPr>
        <w:t>POS收款</w:t>
      </w:r>
      <w:r>
        <w:tab/>
      </w:r>
      <w:r>
        <w:fldChar w:fldCharType="begin"/>
      </w:r>
      <w:r>
        <w:instrText xml:space="preserve"> PAGEREF _Toc14287 </w:instrText>
      </w:r>
      <w:r>
        <w:fldChar w:fldCharType="separate"/>
      </w:r>
      <w:r>
        <w:t>20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_Toc16724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28</w:t>
      </w:r>
      <w:r>
        <w:t>.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POS机信息</w:t>
      </w:r>
      <w:r>
        <w:tab/>
      </w:r>
      <w:r>
        <w:fldChar w:fldCharType="begin"/>
      </w:r>
      <w:r>
        <w:instrText xml:space="preserve"> PAGEREF _Toc16724 </w:instrText>
      </w:r>
      <w:r>
        <w:fldChar w:fldCharType="separate"/>
      </w:r>
      <w:r>
        <w:t>21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_Toc10328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29</w:t>
      </w:r>
      <w:r>
        <w:t>.</w:t>
      </w:r>
      <w:r>
        <w:rPr>
          <w:rFonts w:hint="eastAsia"/>
          <w:lang w:eastAsia="zh-CN"/>
        </w:rPr>
        <w:t>领取</w:t>
      </w:r>
      <w:r>
        <w:rPr>
          <w:rFonts w:hint="eastAsia"/>
          <w:lang w:val="en-US" w:eastAsia="zh-CN"/>
        </w:rPr>
        <w:t>POS机</w:t>
      </w:r>
      <w:r>
        <w:tab/>
      </w:r>
      <w:r>
        <w:fldChar w:fldCharType="begin"/>
      </w:r>
      <w:r>
        <w:instrText xml:space="preserve"> PAGEREF _Toc10328 </w:instrText>
      </w:r>
      <w:r>
        <w:fldChar w:fldCharType="separate"/>
      </w:r>
      <w:r>
        <w:t>22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_Toc29830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30</w:t>
      </w:r>
      <w:r>
        <w:t>.</w:t>
      </w:r>
      <w:r>
        <w:rPr>
          <w:rFonts w:hint="eastAsia"/>
          <w:lang w:eastAsia="zh-CN"/>
        </w:rPr>
        <w:t>开通</w:t>
      </w:r>
      <w:r>
        <w:rPr>
          <w:rFonts w:hint="eastAsia"/>
          <w:lang w:val="en-US" w:eastAsia="zh-CN"/>
        </w:rPr>
        <w:t>POS机</w:t>
      </w:r>
      <w:r>
        <w:tab/>
      </w:r>
      <w:r>
        <w:fldChar w:fldCharType="begin"/>
      </w:r>
      <w:r>
        <w:instrText xml:space="preserve"> PAGEREF _Toc29830 </w:instrText>
      </w:r>
      <w:r>
        <w:fldChar w:fldCharType="separate"/>
      </w:r>
      <w:r>
        <w:t>22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_Toc10366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31</w:t>
      </w:r>
      <w:r>
        <w:t>.</w:t>
      </w: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POS机登录密码</w:t>
      </w:r>
      <w:r>
        <w:tab/>
      </w:r>
      <w:r>
        <w:fldChar w:fldCharType="begin"/>
      </w:r>
      <w:r>
        <w:instrText xml:space="preserve"> PAGEREF _Toc10366 </w:instrText>
      </w:r>
      <w:r>
        <w:fldChar w:fldCharType="separate"/>
      </w:r>
      <w:r>
        <w:t>23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_Toc11898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32</w:t>
      </w:r>
      <w:r>
        <w:t>.</w:t>
      </w:r>
      <w:r>
        <w:rPr>
          <w:rFonts w:hint="eastAsia"/>
          <w:lang w:eastAsia="zh-CN"/>
        </w:rPr>
        <w:t>发布车辆</w:t>
      </w:r>
      <w:r>
        <w:tab/>
      </w:r>
      <w:r>
        <w:fldChar w:fldCharType="begin"/>
      </w:r>
      <w:r>
        <w:instrText xml:space="preserve"> PAGEREF _Toc11898 </w:instrText>
      </w:r>
      <w:r>
        <w:fldChar w:fldCharType="separate"/>
      </w:r>
      <w:r>
        <w:t>23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_Toc13451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33</w:t>
      </w:r>
      <w:r>
        <w:t>.</w:t>
      </w:r>
      <w:r>
        <w:rPr>
          <w:rFonts w:hint="eastAsia"/>
          <w:lang w:eastAsia="zh-CN"/>
        </w:rPr>
        <w:t>提交车辆上架审核</w:t>
      </w:r>
      <w:r>
        <w:tab/>
      </w:r>
      <w:r>
        <w:fldChar w:fldCharType="begin"/>
      </w:r>
      <w:r>
        <w:instrText xml:space="preserve"> PAGEREF _Toc13451 </w:instrText>
      </w:r>
      <w:r>
        <w:fldChar w:fldCharType="separate"/>
      </w:r>
      <w:r>
        <w:t>24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_Toc8505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34</w:t>
      </w:r>
      <w:r>
        <w:t>.</w:t>
      </w:r>
      <w:r>
        <w:rPr>
          <w:rFonts w:hint="eastAsia"/>
          <w:lang w:eastAsia="zh-CN"/>
        </w:rPr>
        <w:t>在售商品下架</w:t>
      </w:r>
      <w:r>
        <w:tab/>
      </w:r>
      <w:r>
        <w:fldChar w:fldCharType="begin"/>
      </w:r>
      <w:r>
        <w:instrText xml:space="preserve"> PAGEREF _Toc8505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_Toc18878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在售商品售出</w:t>
      </w:r>
      <w:r>
        <w:tab/>
      </w:r>
      <w:r>
        <w:fldChar w:fldCharType="begin"/>
      </w:r>
      <w:r>
        <w:instrText xml:space="preserve"> PAGEREF _Toc18878 </w:instrText>
      </w:r>
      <w:r>
        <w:fldChar w:fldCharType="separate"/>
      </w:r>
      <w:r>
        <w:t>25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_Toc759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商品删除</w:t>
      </w:r>
      <w:r>
        <w:tab/>
      </w:r>
      <w:r>
        <w:fldChar w:fldCharType="begin"/>
      </w:r>
      <w:r>
        <w:instrText xml:space="preserve"> PAGEREF _Toc759 </w:instrText>
      </w:r>
      <w:r>
        <w:fldChar w:fldCharType="separate"/>
      </w:r>
      <w:r>
        <w:t>26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_Toc927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36</w:t>
      </w:r>
      <w:r>
        <w:t>.</w:t>
      </w:r>
      <w:r>
        <w:rPr>
          <w:rFonts w:hint="eastAsia"/>
          <w:lang w:eastAsia="zh-CN"/>
        </w:rPr>
        <w:t>在售列表</w:t>
      </w:r>
      <w:r>
        <w:tab/>
      </w:r>
      <w:r>
        <w:fldChar w:fldCharType="begin"/>
      </w:r>
      <w:r>
        <w:instrText xml:space="preserve"> PAGEREF _Toc927 </w:instrText>
      </w:r>
      <w:r>
        <w:fldChar w:fldCharType="separate"/>
      </w:r>
      <w:r>
        <w:t>26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_Toc28315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37</w:t>
      </w:r>
      <w:r>
        <w:t>.</w:t>
      </w:r>
      <w:r>
        <w:rPr>
          <w:rFonts w:hint="eastAsia"/>
          <w:lang w:eastAsia="zh-CN"/>
        </w:rPr>
        <w:t>已售列表</w:t>
      </w:r>
      <w:r>
        <w:tab/>
      </w:r>
      <w:r>
        <w:fldChar w:fldCharType="begin"/>
      </w:r>
      <w:r>
        <w:instrText xml:space="preserve"> PAGEREF _Toc28315 </w:instrText>
      </w:r>
      <w:r>
        <w:fldChar w:fldCharType="separate"/>
      </w:r>
      <w:r>
        <w:t>27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_Toc20729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38</w:t>
      </w:r>
      <w:r>
        <w:t>.</w:t>
      </w:r>
      <w:r>
        <w:rPr>
          <w:rFonts w:hint="eastAsia"/>
          <w:lang w:eastAsia="zh-CN"/>
        </w:rPr>
        <w:t>未上架列表</w:t>
      </w:r>
      <w:r>
        <w:tab/>
      </w:r>
      <w:r>
        <w:fldChar w:fldCharType="begin"/>
      </w:r>
      <w:r>
        <w:instrText xml:space="preserve"> PAGEREF _Toc20729 </w:instrText>
      </w:r>
      <w:r>
        <w:fldChar w:fldCharType="separate"/>
      </w:r>
      <w:r>
        <w:t>28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_Toc16732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39</w:t>
      </w:r>
      <w:r>
        <w:t>.</w:t>
      </w:r>
      <w:r>
        <w:rPr>
          <w:rFonts w:hint="eastAsia"/>
          <w:lang w:eastAsia="zh-CN"/>
        </w:rPr>
        <w:t>获取车辆详情</w:t>
      </w:r>
      <w:r>
        <w:tab/>
      </w:r>
      <w:r>
        <w:fldChar w:fldCharType="begin"/>
      </w:r>
      <w:r>
        <w:instrText xml:space="preserve"> PAGEREF _Toc16732 </w:instrText>
      </w:r>
      <w:r>
        <w:fldChar w:fldCharType="separate"/>
      </w:r>
      <w:r>
        <w:t>29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_Toc25970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40</w:t>
      </w:r>
      <w:r>
        <w:t>.</w:t>
      </w:r>
      <w:r>
        <w:rPr>
          <w:rFonts w:hint="eastAsia"/>
          <w:lang w:eastAsia="zh-CN"/>
        </w:rPr>
        <w:t>获取店铺信息</w:t>
      </w:r>
      <w:r>
        <w:tab/>
      </w:r>
      <w:r>
        <w:fldChar w:fldCharType="begin"/>
      </w:r>
      <w:r>
        <w:instrText xml:space="preserve"> PAGEREF _Toc25970 </w:instrText>
      </w:r>
      <w:r>
        <w:fldChar w:fldCharType="separate"/>
      </w:r>
      <w:r>
        <w:t>30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_Toc9829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41</w:t>
      </w:r>
      <w:r>
        <w:t>.</w:t>
      </w:r>
      <w:r>
        <w:rPr>
          <w:rFonts w:hint="eastAsia"/>
          <w:lang w:eastAsia="zh-CN"/>
        </w:rPr>
        <w:t>修改店铺信息</w:t>
      </w:r>
      <w:r>
        <w:tab/>
      </w:r>
      <w:r>
        <w:fldChar w:fldCharType="begin"/>
      </w:r>
      <w:r>
        <w:instrText xml:space="preserve"> PAGEREF _Toc9829 </w:instrText>
      </w:r>
      <w:r>
        <w:fldChar w:fldCharType="separate"/>
      </w:r>
      <w:r>
        <w:t>31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_Toc29982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42</w:t>
      </w:r>
      <w:r>
        <w:t>.</w:t>
      </w:r>
      <w:r>
        <w:rPr>
          <w:rFonts w:hint="eastAsia"/>
          <w:lang w:eastAsia="zh-CN"/>
        </w:rPr>
        <w:t>修改主账户秘钥</w:t>
      </w:r>
      <w:r>
        <w:tab/>
      </w:r>
      <w:r>
        <w:fldChar w:fldCharType="begin"/>
      </w:r>
      <w:r>
        <w:instrText xml:space="preserve"> PAGEREF _Toc29982 </w:instrText>
      </w:r>
      <w:r>
        <w:fldChar w:fldCharType="separate"/>
      </w:r>
      <w:r>
        <w:t>31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_Toc18604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43</w:t>
      </w:r>
      <w:r>
        <w:t>.</w:t>
      </w:r>
      <w:r>
        <w:rPr>
          <w:rFonts w:hint="eastAsia"/>
          <w:lang w:eastAsia="zh-CN"/>
        </w:rPr>
        <w:t>新增子账户</w:t>
      </w:r>
      <w:r>
        <w:tab/>
      </w:r>
      <w:r>
        <w:fldChar w:fldCharType="begin"/>
      </w:r>
      <w:r>
        <w:instrText xml:space="preserve"> PAGEREF _Toc18604 </w:instrText>
      </w:r>
      <w:r>
        <w:fldChar w:fldCharType="separate"/>
      </w:r>
      <w:r>
        <w:t>32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_Toc29062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44</w:t>
      </w:r>
      <w:r>
        <w:t>.</w:t>
      </w:r>
      <w:r>
        <w:rPr>
          <w:rFonts w:hint="eastAsia"/>
          <w:lang w:eastAsia="zh-CN"/>
        </w:rPr>
        <w:t>子账户登录</w:t>
      </w:r>
      <w:r>
        <w:tab/>
      </w:r>
      <w:r>
        <w:fldChar w:fldCharType="begin"/>
      </w:r>
      <w:r>
        <w:instrText xml:space="preserve"> PAGEREF _Toc29062 </w:instrText>
      </w:r>
      <w:r>
        <w:fldChar w:fldCharType="separate"/>
      </w:r>
      <w:r>
        <w:t>33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_Toc9303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45</w:t>
      </w:r>
      <w:r>
        <w:t>.</w:t>
      </w:r>
      <w:r>
        <w:rPr>
          <w:rFonts w:hint="eastAsia"/>
          <w:lang w:eastAsia="zh-CN"/>
        </w:rPr>
        <w:t>修改子账户</w:t>
      </w:r>
      <w:r>
        <w:tab/>
      </w:r>
      <w:r>
        <w:fldChar w:fldCharType="begin"/>
      </w:r>
      <w:r>
        <w:instrText xml:space="preserve"> PAGEREF _Toc9303 </w:instrText>
      </w:r>
      <w:r>
        <w:fldChar w:fldCharType="separate"/>
      </w:r>
      <w:r>
        <w:t>33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_Toc31731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删除子账户</w:t>
      </w:r>
      <w:r>
        <w:tab/>
      </w:r>
      <w:r>
        <w:fldChar w:fldCharType="begin"/>
      </w:r>
      <w:r>
        <w:instrText xml:space="preserve"> PAGEREF _Toc31731 </w:instrText>
      </w:r>
      <w:r>
        <w:fldChar w:fldCharType="separate"/>
      </w:r>
      <w:r>
        <w:t>34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_Toc31843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子账户列表</w:t>
      </w:r>
      <w:r>
        <w:tab/>
      </w:r>
      <w:r>
        <w:fldChar w:fldCharType="begin"/>
      </w:r>
      <w:r>
        <w:instrText xml:space="preserve"> PAGEREF _Toc31843 </w:instrText>
      </w:r>
      <w:r>
        <w:fldChar w:fldCharType="separate"/>
      </w:r>
      <w:r>
        <w:t>34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_Toc7932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47</w:t>
      </w:r>
      <w:r>
        <w:t>.</w:t>
      </w:r>
      <w:r>
        <w:rPr>
          <w:rFonts w:hint="eastAsia"/>
          <w:lang w:eastAsia="zh-CN"/>
        </w:rPr>
        <w:t>图片上传</w:t>
      </w:r>
      <w:r>
        <w:tab/>
      </w:r>
      <w:r>
        <w:fldChar w:fldCharType="begin"/>
      </w:r>
      <w:r>
        <w:instrText xml:space="preserve"> PAGEREF _Toc7932 </w:instrText>
      </w:r>
      <w:r>
        <w:fldChar w:fldCharType="separate"/>
      </w:r>
      <w:r>
        <w:t>35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_Toc24168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48</w:t>
      </w:r>
      <w:r>
        <w:t>.</w:t>
      </w:r>
      <w:r>
        <w:rPr>
          <w:rFonts w:hint="eastAsia"/>
          <w:lang w:eastAsia="zh-CN"/>
        </w:rPr>
        <w:t>获取用户基本信息</w:t>
      </w:r>
      <w:r>
        <w:tab/>
      </w:r>
      <w:r>
        <w:fldChar w:fldCharType="begin"/>
      </w:r>
      <w:r>
        <w:instrText xml:space="preserve"> PAGEREF _Toc24168 </w:instrText>
      </w:r>
      <w:r>
        <w:fldChar w:fldCharType="separate"/>
      </w:r>
      <w:r>
        <w:t>36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_Toc12717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49</w:t>
      </w:r>
      <w:r>
        <w:t>.</w:t>
      </w:r>
      <w:r>
        <w:rPr>
          <w:rFonts w:hint="eastAsia"/>
          <w:lang w:eastAsia="zh-CN"/>
        </w:rPr>
        <w:t>申请商家认证</w:t>
      </w:r>
      <w:r>
        <w:tab/>
      </w:r>
      <w:r>
        <w:fldChar w:fldCharType="begin"/>
      </w:r>
      <w:r>
        <w:instrText xml:space="preserve"> PAGEREF _Toc12717 </w:instrText>
      </w:r>
      <w:r>
        <w:fldChar w:fldCharType="separate"/>
      </w:r>
      <w:r>
        <w:t>36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_Toc11702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50</w:t>
      </w:r>
      <w:r>
        <w:t>.</w:t>
      </w:r>
      <w:r>
        <w:rPr>
          <w:rFonts w:hint="eastAsia"/>
          <w:lang w:eastAsia="zh-CN"/>
        </w:rPr>
        <w:t>商家申请提现</w:t>
      </w:r>
      <w:r>
        <w:tab/>
      </w:r>
      <w:r>
        <w:fldChar w:fldCharType="begin"/>
      </w:r>
      <w:r>
        <w:instrText xml:space="preserve"> PAGEREF _Toc11702 </w:instrText>
      </w:r>
      <w:r>
        <w:fldChar w:fldCharType="separate"/>
      </w:r>
      <w:r>
        <w:t>37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宋体" w:hAnsi="宋体"/>
          <w:b/>
          <w:szCs w:val="48"/>
        </w:rPr>
        <w:fldChar w:fldCharType="begin"/>
      </w:r>
      <w:r>
        <w:rPr>
          <w:rFonts w:ascii="宋体" w:hAnsi="宋体"/>
          <w:b/>
          <w:szCs w:val="48"/>
        </w:rPr>
        <w:instrText xml:space="preserve"> HYPERLINK \l _Toc6336 </w:instrText>
      </w:r>
      <w:r>
        <w:rPr>
          <w:rFonts w:ascii="宋体" w:hAnsi="宋体"/>
          <w:b/>
          <w:szCs w:val="48"/>
        </w:rPr>
        <w:fldChar w:fldCharType="separate"/>
      </w:r>
      <w:r>
        <w:t>2.3.</w:t>
      </w:r>
      <w:r>
        <w:rPr>
          <w:rFonts w:hint="eastAsia"/>
          <w:lang w:val="en-US" w:eastAsia="zh-CN"/>
        </w:rPr>
        <w:t>51</w:t>
      </w:r>
      <w:r>
        <w:t>.</w:t>
      </w:r>
      <w:r>
        <w:rPr>
          <w:rFonts w:hint="eastAsia"/>
          <w:lang w:eastAsia="zh-CN"/>
        </w:rPr>
        <w:t>商家提现列表</w:t>
      </w:r>
      <w:r>
        <w:tab/>
      </w:r>
      <w:r>
        <w:fldChar w:fldCharType="begin"/>
      </w:r>
      <w:r>
        <w:instrText xml:space="preserve"> PAGEREF _Toc6336 </w:instrText>
      </w:r>
      <w:r>
        <w:fldChar w:fldCharType="separate"/>
      </w:r>
      <w:r>
        <w:t>37</w:t>
      </w:r>
      <w:r>
        <w:fldChar w:fldCharType="end"/>
      </w:r>
      <w:r>
        <w:rPr>
          <w:rFonts w:ascii="宋体" w:hAnsi="宋体"/>
          <w:b/>
          <w:szCs w:val="48"/>
        </w:rPr>
        <w:fldChar w:fldCharType="end"/>
      </w:r>
    </w:p>
    <w:p>
      <w:pPr>
        <w:jc w:val="center"/>
        <w:rPr>
          <w:rFonts w:ascii="宋体"/>
          <w:b/>
          <w:sz w:val="48"/>
          <w:szCs w:val="48"/>
        </w:rPr>
      </w:pPr>
      <w:r>
        <w:rPr>
          <w:rFonts w:ascii="宋体" w:hAnsi="宋体"/>
          <w:b/>
          <w:szCs w:val="48"/>
        </w:rPr>
        <w:fldChar w:fldCharType="end"/>
      </w:r>
    </w:p>
    <w:p>
      <w:pPr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</w:pPr>
      <w:bookmarkStart w:id="0" w:name="_Toc2981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17034"/>
      <w:r>
        <w:t>1.1.</w:t>
      </w:r>
      <w:r>
        <w:rPr>
          <w:rFonts w:hint="eastAsia"/>
        </w:rPr>
        <w:t>编写目的</w:t>
      </w:r>
      <w:bookmarkEnd w:id="1"/>
    </w:p>
    <w:p>
      <w:r>
        <w:rPr>
          <w:rFonts w:hint="eastAsia"/>
        </w:rPr>
        <w:t>定义</w:t>
      </w:r>
      <w:r>
        <w:t>Uton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前端与后端的交互方式</w:t>
      </w:r>
    </w:p>
    <w:p>
      <w:pPr>
        <w:pStyle w:val="3"/>
        <w:numPr>
          <w:ilvl w:val="1"/>
          <w:numId w:val="1"/>
        </w:numPr>
      </w:pPr>
      <w:bookmarkStart w:id="2" w:name="_Toc375662233"/>
      <w:bookmarkStart w:id="3" w:name="_Toc375231547"/>
      <w:bookmarkStart w:id="4" w:name="_Toc408912914"/>
      <w:bookmarkStart w:id="5" w:name="_Toc244158288"/>
      <w:bookmarkStart w:id="6" w:name="_Toc375228040"/>
      <w:bookmarkStart w:id="7" w:name="_Toc375759111"/>
      <w:bookmarkStart w:id="8" w:name="_Toc375228360"/>
      <w:bookmarkStart w:id="9" w:name="_Toc375228823"/>
      <w:bookmarkStart w:id="10" w:name="_Toc375662123"/>
      <w:bookmarkStart w:id="11" w:name="_Toc375228200"/>
      <w:bookmarkStart w:id="12" w:name="_Toc368295478"/>
      <w:bookmarkStart w:id="13" w:name="_Toc380666847"/>
      <w:bookmarkStart w:id="14" w:name="_Toc26449"/>
      <w:r>
        <w:rPr>
          <w:rFonts w:hint="eastAsia"/>
        </w:rPr>
        <w:t>术语和定义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</w:pPr>
      <w:bookmarkStart w:id="15" w:name="_Toc17801"/>
      <w:r>
        <w:t>1.3.</w:t>
      </w:r>
      <w:r>
        <w:rPr>
          <w:rFonts w:hint="eastAsia"/>
        </w:rPr>
        <w:t>参考资料</w:t>
      </w:r>
      <w:bookmarkEnd w:id="15"/>
    </w:p>
    <w:p>
      <w:pPr>
        <w:pStyle w:val="3"/>
      </w:pPr>
      <w:bookmarkStart w:id="16" w:name="_Toc2659"/>
      <w:r>
        <w:t>1.4.</w:t>
      </w:r>
      <w:r>
        <w:rPr>
          <w:rFonts w:hint="eastAsia"/>
        </w:rPr>
        <w:t>特殊记号格式说明</w:t>
      </w:r>
      <w:bookmarkEnd w:id="16"/>
    </w:p>
    <w:p>
      <w:r>
        <w:rPr>
          <w:rFonts w:hint="eastAsia"/>
        </w:rPr>
        <w:t>本文档暂未使用特殊记号格式</w:t>
      </w:r>
    </w:p>
    <w:p>
      <w:pPr>
        <w:pStyle w:val="2"/>
      </w:pPr>
      <w:bookmarkStart w:id="17" w:name="_Toc3522"/>
      <w:r>
        <w:t>2.</w:t>
      </w:r>
      <w:r>
        <w:rPr>
          <w:rFonts w:hint="eastAsia"/>
        </w:rPr>
        <w:t>接口设计</w:t>
      </w:r>
      <w:bookmarkEnd w:id="17"/>
    </w:p>
    <w:p>
      <w:pPr>
        <w:pStyle w:val="3"/>
      </w:pPr>
      <w:bookmarkStart w:id="18" w:name="_Toc31890"/>
      <w:r>
        <w:t>2.1.</w:t>
      </w:r>
      <w:r>
        <w:rPr>
          <w:rFonts w:hint="eastAsia"/>
        </w:rPr>
        <w:t>接入方式</w:t>
      </w:r>
      <w:bookmarkEnd w:id="18"/>
    </w:p>
    <w:p>
      <w:pPr>
        <w:rPr>
          <w:rFonts w:ascii="宋体"/>
          <w:szCs w:val="24"/>
        </w:rPr>
      </w:pPr>
      <w:r>
        <w:rPr>
          <w:rFonts w:hint="eastAsia" w:ascii="宋体"/>
          <w:szCs w:val="24"/>
        </w:rPr>
        <w:t>交互接口统一为基于</w:t>
      </w:r>
      <w:r>
        <w:rPr>
          <w:rFonts w:ascii="宋体"/>
          <w:szCs w:val="24"/>
        </w:rPr>
        <w:t>JSON</w:t>
      </w:r>
      <w:r>
        <w:rPr>
          <w:rFonts w:hint="eastAsia" w:ascii="宋体"/>
          <w:szCs w:val="24"/>
        </w:rPr>
        <w:t>的</w:t>
      </w:r>
      <w:r>
        <w:rPr>
          <w:rFonts w:ascii="宋体"/>
          <w:szCs w:val="24"/>
        </w:rPr>
        <w:t>REST</w:t>
      </w:r>
      <w:r>
        <w:rPr>
          <w:rFonts w:hint="eastAsia" w:ascii="宋体"/>
          <w:szCs w:val="24"/>
        </w:rPr>
        <w:t>接口。</w:t>
      </w:r>
    </w:p>
    <w:p>
      <w:pPr>
        <w:pStyle w:val="3"/>
      </w:pPr>
      <w:bookmarkStart w:id="19" w:name="_Toc14667"/>
      <w:r>
        <w:t>2.2.</w:t>
      </w:r>
      <w:r>
        <w:rPr>
          <w:rFonts w:hint="eastAsia"/>
        </w:rPr>
        <w:t>公共消息</w:t>
      </w:r>
      <w:bookmarkEnd w:id="1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retCode</w:t>
            </w:r>
          </w:p>
        </w:tc>
        <w:tc>
          <w:tcPr>
            <w:tcW w:w="3000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String(Required)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响应码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retMsg</w:t>
            </w:r>
          </w:p>
        </w:tc>
        <w:tc>
          <w:tcPr>
            <w:tcW w:w="3000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String (Required)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</w:pPr>
            <w:r>
              <w:rPr>
                <w:rFonts w:hint="eastAsia"/>
              </w:rPr>
              <w:t>响应消息</w:t>
            </w:r>
          </w:p>
        </w:tc>
      </w:tr>
    </w:tbl>
    <w:p>
      <w:pPr>
        <w:pStyle w:val="3"/>
      </w:pPr>
      <w:bookmarkStart w:id="20" w:name="_Toc19407"/>
      <w:r>
        <w:t>2.3.Uton</w:t>
      </w:r>
      <w:r>
        <w:rPr>
          <w:rFonts w:hint="eastAsia"/>
          <w:lang w:val="en-US" w:eastAsia="zh-CN"/>
        </w:rPr>
        <w:t>Car</w:t>
      </w:r>
      <w:r>
        <w:rPr>
          <w:rFonts w:hint="eastAsia"/>
        </w:rPr>
        <w:t>服务接口</w:t>
      </w:r>
      <w:bookmarkEnd w:id="20"/>
    </w:p>
    <w:p>
      <w:pPr>
        <w:pStyle w:val="4"/>
      </w:pPr>
      <w:bookmarkStart w:id="21" w:name="_Toc19881"/>
      <w:r>
        <w:t>2.3.1.</w:t>
      </w:r>
      <w:r>
        <w:rPr>
          <w:rFonts w:hint="eastAsia"/>
          <w:lang w:eastAsia="zh-CN"/>
        </w:rPr>
        <w:t>账户</w:t>
      </w:r>
      <w:r>
        <w:rPr>
          <w:rFonts w:hint="eastAsia"/>
        </w:rPr>
        <w:t>登录</w:t>
      </w:r>
      <w:bookmarkEnd w:id="2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账户</w:t>
            </w:r>
            <w:r>
              <w:rPr>
                <w:rFonts w:hint="eastAsia" w:ascii="宋体"/>
                <w:szCs w:val="24"/>
              </w:rPr>
              <w:t>登录。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accountPassword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"account": "15102373847",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"accountPassword": "123456" 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875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{"token": "e2a35029-f777-48e7-ae21-665f8b68569b"},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22" w:name="_Toc8602"/>
      <w:r>
        <w:t>2.3.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eastAsia="zh-CN"/>
        </w:rPr>
        <w:t>获取验证码</w:t>
      </w:r>
      <w:bookmarkEnd w:id="2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reqValidationCode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获取验证码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登录账号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"account": "15102373847"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3" w:name="_Toc18490"/>
      <w:r>
        <w:t>2.3.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eastAsia="zh-CN"/>
        </w:rPr>
        <w:t>账户注册</w:t>
      </w:r>
      <w:bookmarkEnd w:id="2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register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账户注册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accountType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accountPassword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"accountType"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</w:rPr>
              <w:t>accountPassword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12345678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code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1234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4" w:name="_Toc8241"/>
      <w:r>
        <w:t>2.3.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eastAsia="zh-CN"/>
        </w:rPr>
        <w:t>忘记密码</w:t>
      </w:r>
      <w:bookmarkEnd w:id="2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forget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忘记密码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</w:tcPr>
          <w:p>
            <w:pPr>
              <w:pStyle w:val="5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手机验证码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</w:rPr>
              <w:t>"passWord"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code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1234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5" w:name="_Toc23351"/>
      <w:r>
        <w:t>2.3.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eastAsia="zh-CN"/>
        </w:rPr>
        <w:t>退出登录</w:t>
      </w:r>
      <w:bookmarkEnd w:id="2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logout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 w:ascii="宋体"/>
                <w:szCs w:val="24"/>
                <w:lang w:eastAsia="zh-CN"/>
              </w:rPr>
              <w:t>退出登录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6" w:name="_Toc11794"/>
      <w:r>
        <w:t>2.3.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eastAsia="zh-CN"/>
        </w:rPr>
        <w:t>检查用户是否存在</w:t>
      </w:r>
      <w:bookmarkEnd w:id="2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isAccountExist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检查用户是否存在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7" w:name="_Toc936"/>
      <w:r>
        <w:t>2.3.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eastAsia="zh-CN"/>
        </w:rPr>
        <w:t>校验验证码</w:t>
      </w:r>
      <w:bookmarkEnd w:id="2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checkCode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校验验证码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</w:rPr>
              <w:t>account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"account": "15102373847"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code</w:t>
            </w:r>
            <w:r>
              <w:rPr>
                <w:rFonts w:hint="eastAsia"/>
                <w:szCs w:val="21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2456</w:t>
            </w:r>
            <w:r>
              <w:rPr>
                <w:rFonts w:hint="eastAsia"/>
                <w:szCs w:val="21"/>
              </w:rPr>
              <w:t>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/>
    <w:p>
      <w:pPr>
        <w:pStyle w:val="4"/>
      </w:pPr>
      <w:bookmarkStart w:id="28" w:name="_Toc19106"/>
      <w:r>
        <w:t>2.3.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eastAsia="zh-CN"/>
        </w:rPr>
        <w:t>申请配资</w:t>
      </w:r>
      <w:bookmarkEnd w:id="28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applyFunds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申请配资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amount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  <w:r>
              <w:rPr>
                <w:rFonts w:hint="eastAsia"/>
                <w:lang w:eastAsia="zh-CN"/>
              </w:rPr>
              <w:t>配资金额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{   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 "</w:t>
            </w:r>
            <w:r>
              <w:rPr>
                <w:rFonts w:hint="eastAsia"/>
                <w:szCs w:val="21"/>
                <w:lang w:val="en-US" w:eastAsia="zh-CN"/>
              </w:rPr>
              <w:t>amount</w:t>
            </w:r>
            <w:r>
              <w:rPr>
                <w:rFonts w:hint="eastAsia"/>
                <w:szCs w:val="21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100.00</w:t>
            </w:r>
            <w:r>
              <w:rPr>
                <w:rFonts w:hint="eastAsia"/>
                <w:szCs w:val="21"/>
              </w:rPr>
              <w:t>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29" w:name="_Toc18419"/>
      <w:r>
        <w:t>2.3.</w:t>
      </w:r>
      <w:r>
        <w:rPr>
          <w:rFonts w:hint="eastAsia"/>
          <w:lang w:val="en-US" w:eastAsia="zh-CN"/>
        </w:rPr>
        <w:t>9</w:t>
      </w:r>
      <w:r>
        <w:t>.</w:t>
      </w:r>
      <w:r>
        <w:rPr>
          <w:rFonts w:hint="eastAsia"/>
          <w:lang w:eastAsia="zh-CN"/>
        </w:rPr>
        <w:t>获取配资列表</w:t>
      </w:r>
      <w:bookmarkEnd w:id="2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getApplyFundsList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申请配资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b/>
                <w:color w:val="FFFFFF" w:themeColor="background1"/>
                <w:shd w:val="clear" w:color="FFFFFF" w:fill="D9D9D9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b/>
                <w:color w:val="FFFFFF" w:themeColor="background1"/>
                <w:shd w:val="clear" w:color="FFFFFF" w:fill="D9D9D9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"amount": "100.00",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"status":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"2016-11-10 19:12:21"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0" w:name="_Toc7415"/>
      <w:r>
        <w:t>2.3.</w:t>
      </w:r>
      <w:r>
        <w:rPr>
          <w:rFonts w:hint="eastAsia"/>
          <w:lang w:val="en-US" w:eastAsia="zh-CN"/>
        </w:rPr>
        <w:t>9</w:t>
      </w:r>
      <w:r>
        <w:t>.</w:t>
      </w:r>
      <w:commentRangeStart w:id="0"/>
      <w:r>
        <w:rPr>
          <w:rFonts w:hint="eastAsia"/>
          <w:lang w:eastAsia="zh-CN"/>
        </w:rPr>
        <w:t>获取地区</w:t>
      </w:r>
      <w:commentRangeEnd w:id="0"/>
      <w:bookmarkEnd w:id="30"/>
      <w:r>
        <w:commentReference w:id="0"/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areaInfo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.do?pid=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获取地区</w:t>
            </w:r>
            <w:r>
              <w:rPr>
                <w:rFonts w:hint="eastAsia"/>
                <w:lang w:val="en-US" w:eastAsia="zh-CN"/>
              </w:rPr>
              <w:t>(第一级pid为空  第二级pid为点击值id)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b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  <w:t>父级id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111,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"name": "北京"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1" w:name="_Toc11250"/>
      <w:r>
        <w:t>2.3.</w:t>
      </w:r>
      <w:r>
        <w:rPr>
          <w:rFonts w:hint="eastAsia"/>
          <w:lang w:val="en-US" w:eastAsia="zh-CN"/>
        </w:rPr>
        <w:t>10</w:t>
      </w:r>
      <w:r>
        <w:t>.</w:t>
      </w:r>
      <w:r>
        <w:rPr>
          <w:rFonts w:hint="eastAsia"/>
          <w:lang w:eastAsia="zh-CN"/>
        </w:rPr>
        <w:t>实名认证</w:t>
      </w:r>
      <w:bookmarkEnd w:id="3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idcardverify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实名认证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idcard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eastAsia="宋体"/>
                <w:b/>
                <w:color w:val="FFFFFF" w:themeColor="background1"/>
                <w:shd w:val="clear" w:color="FFFFFF" w:fill="D9D9D9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eastAsia="宋体"/>
                <w:b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realName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真实姓名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idcard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xxxxxxx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realName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付润鑫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 xml:space="preserve">  "data": 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2" w:name="_Toc13853"/>
      <w:r>
        <w:t>2.3.</w:t>
      </w:r>
      <w:r>
        <w:rPr>
          <w:rFonts w:hint="eastAsia"/>
          <w:lang w:val="en-US" w:eastAsia="zh-CN"/>
        </w:rPr>
        <w:t>11</w:t>
      </w:r>
      <w:r>
        <w:t>.</w:t>
      </w:r>
      <w:r>
        <w:rPr>
          <w:rFonts w:hint="eastAsia"/>
          <w:lang w:eastAsia="zh-CN"/>
        </w:rPr>
        <w:t>是否实名认证</w:t>
      </w:r>
      <w:bookmarkEnd w:id="3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isIdcardverify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是否实名认证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{"data":{"isVerify":2},"retCode":"0000","retMsg":"操作成功"}</w:t>
            </w:r>
          </w:p>
        </w:tc>
      </w:tr>
    </w:tbl>
    <w:p>
      <w:pPr>
        <w:pStyle w:val="4"/>
      </w:pPr>
      <w:bookmarkStart w:id="33" w:name="_Toc3766"/>
      <w:r>
        <w:t>2.3.</w:t>
      </w:r>
      <w:r>
        <w:rPr>
          <w:rFonts w:hint="eastAsia"/>
          <w:lang w:val="en-US" w:eastAsia="zh-CN"/>
        </w:rPr>
        <w:t>12</w:t>
      </w:r>
      <w:r>
        <w:t>.</w:t>
      </w:r>
      <w:r>
        <w:rPr>
          <w:rFonts w:hint="eastAsia"/>
          <w:lang w:eastAsia="zh-CN"/>
        </w:rPr>
        <w:t>是否绑定银行卡</w:t>
      </w:r>
      <w:bookmarkEnd w:id="3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isIdcardverify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是否绑定银行卡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{"data":{"isVerify":2},"retCode":"0000","retMsg":"操作成功"}</w:t>
            </w:r>
          </w:p>
        </w:tc>
      </w:tr>
    </w:tbl>
    <w:p>
      <w:pPr>
        <w:pStyle w:val="4"/>
      </w:pPr>
      <w:bookmarkStart w:id="34" w:name="_Toc2635"/>
      <w:r>
        <w:t>2.3.</w:t>
      </w:r>
      <w:r>
        <w:rPr>
          <w:rFonts w:hint="eastAsia"/>
          <w:lang w:val="en-US" w:eastAsia="zh-CN"/>
        </w:rPr>
        <w:t>13</w:t>
      </w:r>
      <w:r>
        <w:t>.</w:t>
      </w:r>
      <w:r>
        <w:rPr>
          <w:rFonts w:hint="eastAsia"/>
          <w:lang w:eastAsia="zh-CN"/>
        </w:rPr>
        <w:t>绑定银行卡</w:t>
      </w:r>
      <w:bookmarkEnd w:id="3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bindBankCard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绑定银行卡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bankcard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openedBank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开户行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bankcard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xxxxxxx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openedBank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北京银行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bookmarkStart w:id="35" w:name="_Toc1888"/>
      <w:r>
        <w:t>2.3.</w:t>
      </w:r>
      <w:r>
        <w:rPr>
          <w:rFonts w:hint="eastAsia"/>
          <w:lang w:val="en-US" w:eastAsia="zh-CN"/>
        </w:rPr>
        <w:t>14</w:t>
      </w:r>
      <w:r>
        <w:t>.</w:t>
      </w:r>
      <w:r>
        <w:rPr>
          <w:rFonts w:hint="eastAsia"/>
          <w:lang w:eastAsia="zh-CN"/>
        </w:rPr>
        <w:t>删除银行卡</w:t>
      </w:r>
      <w:bookmarkEnd w:id="3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delBankCard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删除银行卡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bookmarkStart w:id="36" w:name="_Toc217"/>
      <w:r>
        <w:t>2.3.</w:t>
      </w:r>
      <w:r>
        <w:rPr>
          <w:rFonts w:hint="eastAsia"/>
          <w:lang w:val="en-US" w:eastAsia="zh-CN"/>
        </w:rPr>
        <w:t>15</w:t>
      </w:r>
      <w:r>
        <w:t>.</w:t>
      </w:r>
      <w:r>
        <w:rPr>
          <w:rFonts w:hint="eastAsia"/>
          <w:lang w:eastAsia="zh-CN"/>
        </w:rPr>
        <w:t>获取银行卡信息</w:t>
      </w:r>
      <w:bookmarkEnd w:id="3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getBankCardInfo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获取银行卡信息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"bankNum": "xxxxxx",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”openedBank”: ”北京银行”,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”realName”: ”付润鑫”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7" w:name="_Toc16818"/>
      <w:r>
        <w:t>2.3.</w:t>
      </w:r>
      <w:r>
        <w:rPr>
          <w:rFonts w:hint="eastAsia"/>
          <w:lang w:val="en-US" w:eastAsia="zh-CN"/>
        </w:rPr>
        <w:t>16</w:t>
      </w:r>
      <w:r>
        <w:t>.</w:t>
      </w:r>
      <w:r>
        <w:rPr>
          <w:rFonts w:hint="eastAsia"/>
          <w:lang w:eastAsia="zh-CN"/>
        </w:rPr>
        <w:t>获取轮播图</w:t>
      </w:r>
      <w:bookmarkEnd w:id="3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banners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获取轮播图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"clickurl": "http://www.baidu.com",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"2016-11-09 17:55:46",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"picurl": "http://123.56.236.206/group1/M00/00/26/ZciRxlfFbhKAUaMqAABH8ZzaKe8480.jpg",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"sortnum":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"title": "测试1",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null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"clickurl": "http://www.baidu.com",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"2016-11-09 17:56:17",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"picurl": "http://123.56.236.206/group1/M00/00/2D/ZciRxlfYwYqAXncCAAHObtJxbNs12.blob",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"sortnum": 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"title": "测试2",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null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38" w:name="_Toc14602"/>
      <w:r>
        <w:t>2.3.</w:t>
      </w:r>
      <w:r>
        <w:rPr>
          <w:rFonts w:hint="eastAsia"/>
          <w:lang w:val="en-US" w:eastAsia="zh-CN"/>
        </w:rPr>
        <w:t>17</w:t>
      </w:r>
      <w:r>
        <w:t>.</w:t>
      </w:r>
      <w:r>
        <w:rPr>
          <w:rFonts w:hint="eastAsia"/>
          <w:lang w:eastAsia="zh-CN"/>
        </w:rPr>
        <w:t>车系第一级</w:t>
      </w:r>
      <w:bookmarkEnd w:id="38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carBrand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数据太多，暂不显示</w:t>
            </w:r>
          </w:p>
        </w:tc>
      </w:tr>
    </w:tbl>
    <w:p>
      <w:pPr>
        <w:pStyle w:val="4"/>
      </w:pPr>
      <w:bookmarkStart w:id="39" w:name="_Toc8268"/>
      <w:r>
        <w:t>2.3.</w:t>
      </w:r>
      <w:r>
        <w:rPr>
          <w:rFonts w:hint="eastAsia"/>
          <w:lang w:val="en-US" w:eastAsia="zh-CN"/>
        </w:rPr>
        <w:t>18</w:t>
      </w:r>
      <w:r>
        <w:t>.</w:t>
      </w:r>
      <w:r>
        <w:rPr>
          <w:rFonts w:hint="eastAsia"/>
          <w:lang w:eastAsia="zh-CN"/>
        </w:rPr>
        <w:t>车系第二级</w:t>
      </w:r>
      <w:bookmarkEnd w:id="3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carType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父级ID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"id":1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数据太多，暂不显示</w:t>
            </w:r>
          </w:p>
        </w:tc>
      </w:tr>
    </w:tbl>
    <w:p>
      <w:pPr>
        <w:pStyle w:val="4"/>
      </w:pPr>
      <w:bookmarkStart w:id="40" w:name="_Toc20950"/>
      <w:r>
        <w:t>2.3.</w:t>
      </w:r>
      <w:r>
        <w:rPr>
          <w:rFonts w:hint="eastAsia"/>
          <w:lang w:val="en-US" w:eastAsia="zh-CN"/>
        </w:rPr>
        <w:t>19</w:t>
      </w:r>
      <w:r>
        <w:t>.</w:t>
      </w:r>
      <w:r>
        <w:rPr>
          <w:rFonts w:hint="eastAsia"/>
          <w:lang w:eastAsia="zh-CN"/>
        </w:rPr>
        <w:t>车系第三级</w:t>
      </w:r>
      <w:bookmarkEnd w:id="40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carModel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父级ID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"id":1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数据太多，暂不显示</w:t>
            </w:r>
          </w:p>
        </w:tc>
      </w:tr>
    </w:tbl>
    <w:p>
      <w:pPr>
        <w:pStyle w:val="4"/>
      </w:pPr>
      <w:bookmarkStart w:id="41" w:name="_Toc22962"/>
      <w:r>
        <w:t>2.3.</w:t>
      </w:r>
      <w:r>
        <w:rPr>
          <w:rFonts w:hint="eastAsia"/>
          <w:lang w:val="en-US" w:eastAsia="zh-CN"/>
        </w:rPr>
        <w:t>20</w:t>
      </w:r>
      <w:r>
        <w:t>.</w:t>
      </w:r>
      <w:r>
        <w:rPr>
          <w:rFonts w:hint="eastAsia"/>
          <w:lang w:eastAsia="zh-CN"/>
        </w:rPr>
        <w:t>设置支付密码</w:t>
      </w:r>
      <w:bookmarkEnd w:id="4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setPayPwd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设置支付密码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支付密码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"payPassword":"123456"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bookmarkStart w:id="42" w:name="_Toc13663"/>
      <w:r>
        <w:t>2.3.</w:t>
      </w:r>
      <w:r>
        <w:rPr>
          <w:rFonts w:hint="eastAsia"/>
          <w:lang w:val="en-US" w:eastAsia="zh-CN"/>
        </w:rPr>
        <w:t>21</w:t>
      </w:r>
      <w:r>
        <w:t>.</w:t>
      </w:r>
      <w:r>
        <w:rPr>
          <w:rFonts w:hint="eastAsia"/>
          <w:lang w:eastAsia="zh-CN"/>
        </w:rPr>
        <w:t>修改支付密码</w:t>
      </w:r>
      <w:bookmarkEnd w:id="4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修改支付密码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nwPayPassword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新支付密码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原支付密码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"payPassword":"123456",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"nwPayPassword</w:t>
            </w:r>
            <w:bookmarkStart w:id="75" w:name="_GoBack"/>
            <w:bookmarkEnd w:id="75"/>
            <w:r>
              <w:rPr>
                <w:rFonts w:hint="eastAsia"/>
                <w:szCs w:val="21"/>
                <w:lang w:val="en-US" w:eastAsia="zh-CN"/>
              </w:rPr>
              <w:t>":"123456"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</w:pPr>
      <w:bookmarkStart w:id="43" w:name="_Toc11911"/>
      <w:r>
        <w:t>2.3.</w:t>
      </w:r>
      <w:r>
        <w:rPr>
          <w:rFonts w:hint="eastAsia"/>
          <w:lang w:val="en-US" w:eastAsia="zh-CN"/>
        </w:rPr>
        <w:t>22</w:t>
      </w:r>
      <w:r>
        <w:t>.</w:t>
      </w:r>
      <w:r>
        <w:rPr>
          <w:rFonts w:hint="eastAsia"/>
          <w:lang w:eastAsia="zh-CN"/>
        </w:rPr>
        <w:t>忘记支付密码</w:t>
      </w:r>
      <w:bookmarkEnd w:id="4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forgetPayPwd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车系第一级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Code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payPassword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原支付密码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"payPassword":"123456",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"code":"1234"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/>
                <w:szCs w:val="21"/>
              </w:rPr>
              <w:t>,"retCode":"0000","retMsg":"操作成功"}</w:t>
            </w:r>
          </w:p>
        </w:tc>
      </w:tr>
    </w:tbl>
    <w:p>
      <w:pPr>
        <w:pStyle w:val="4"/>
        <w:rPr>
          <w:strike w:val="0"/>
          <w:dstrike w:val="0"/>
        </w:rPr>
      </w:pPr>
      <w:bookmarkStart w:id="44" w:name="_Toc11446"/>
      <w:r>
        <w:rPr>
          <w:strike w:val="0"/>
          <w:dstrike w:val="0"/>
        </w:rPr>
        <w:t>2.3.</w:t>
      </w:r>
      <w:r>
        <w:rPr>
          <w:rFonts w:hint="eastAsia"/>
          <w:strike w:val="0"/>
          <w:dstrike w:val="0"/>
          <w:lang w:val="en-US" w:eastAsia="zh-CN"/>
        </w:rPr>
        <w:t>23</w:t>
      </w:r>
      <w:r>
        <w:rPr>
          <w:strike w:val="0"/>
          <w:dstrike w:val="0"/>
        </w:rPr>
        <w:t>.</w:t>
      </w:r>
      <w:r>
        <w:rPr>
          <w:rFonts w:hint="eastAsia"/>
          <w:strike w:val="0"/>
          <w:dstrike w:val="0"/>
          <w:lang w:eastAsia="zh-CN"/>
        </w:rPr>
        <w:t>支付明细</w:t>
      </w:r>
      <w:bookmarkEnd w:id="4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payDetail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eastAsia="zh-CN"/>
              </w:rPr>
            </w:pPr>
            <w:r>
              <w:rPr>
                <w:rFonts w:hint="eastAsia" w:ascii="宋体"/>
                <w:szCs w:val="24"/>
                <w:lang w:eastAsia="zh-CN"/>
              </w:rPr>
              <w:t>支付明细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Pos收款单id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"id":"1"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"amount": 88.00,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"payDetails": [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"amount": 7.00,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"createTime": "2016-10-31 17:25:47",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"id": 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"payTime": "2016-10-31 17:25:45",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"pid": 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"updateTime": "2016-10-31 17:25:49"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"amount": 3.00,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"createTime": "2016-10-31 17:26:01",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"id": 2,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"payTime": "2016-10-31 17:25:59",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"pid": 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"updateTime": "2016-10-31 17:26:03"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],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"status": 2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45" w:name="_Toc2723"/>
      <w:r>
        <w:t>2.3.</w:t>
      </w:r>
      <w:r>
        <w:rPr>
          <w:rFonts w:hint="eastAsia"/>
          <w:lang w:val="en-US" w:eastAsia="zh-CN"/>
        </w:rPr>
        <w:t>24</w:t>
      </w:r>
      <w:r>
        <w:t>.</w:t>
      </w:r>
      <w:r>
        <w:rPr>
          <w:rFonts w:hint="eastAsia"/>
          <w:lang w:eastAsia="zh-CN"/>
        </w:rPr>
        <w:t>获取待支付列表</w:t>
      </w:r>
      <w:bookmarkEnd w:id="4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getToPayList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获取待支付列表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"amount": 0.00,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"2016-11-08 12:32:00",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3,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"orderPrice": 100.89,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"payBarCode": "699200",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"payBarCodePicPath": "null/group1/M00/00/5C/ZciRxlghVUCAdn6TAABMhVr1INM866.png",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"payTime": "2016-11-08 12:32:00",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"productId":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"receiptType":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"status": 2,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"summitTime": "2016-11-08 12:32:00",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"2016-11-08 12:32:00"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46" w:name="_Toc26392"/>
      <w:r>
        <w:t>2.3.</w:t>
      </w:r>
      <w:r>
        <w:rPr>
          <w:rFonts w:hint="eastAsia"/>
          <w:lang w:val="en-US" w:eastAsia="zh-CN"/>
        </w:rPr>
        <w:t>25</w:t>
      </w:r>
      <w:r>
        <w:t>.</w:t>
      </w:r>
      <w:r>
        <w:rPr>
          <w:rFonts w:hint="eastAsia"/>
          <w:lang w:eastAsia="zh-CN"/>
        </w:rPr>
        <w:t>获取已支付列表</w:t>
      </w:r>
      <w:bookmarkEnd w:id="4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getPayedList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获取已支付列表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"data": [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{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"amount": 100.89,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"createTime": "2016-11-08 20:41:00",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"id": 18,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"orderPrice": 100.89,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"payBarCode": "168228",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"payBarCodePicPath": "http://123.56.236.206/group1/M00/00/5C/ZciRxlghx9yAPtppAABMhWuqBGc585.png",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"payTime": "2016-11-08 20:41:00",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"posId":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"productId":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"receiptType": 1,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"status": 3,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"summitTime": "2016-11-08 20:41:00",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"updateTime": "2016-11-08 20:41:00"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}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],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"retCode": "0000",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4"/>
      </w:pPr>
      <w:bookmarkStart w:id="47" w:name="_Toc12280"/>
      <w:r>
        <w:t>2.3.</w:t>
      </w:r>
      <w:r>
        <w:rPr>
          <w:rFonts w:hint="eastAsia"/>
          <w:lang w:val="en-US" w:eastAsia="zh-CN"/>
        </w:rPr>
        <w:t>26</w:t>
      </w:r>
      <w:r>
        <w:t>.</w:t>
      </w:r>
      <w:r>
        <w:rPr>
          <w:rFonts w:hint="eastAsia"/>
          <w:lang w:eastAsia="zh-CN"/>
        </w:rPr>
        <w:t>是否设置支付密码</w:t>
      </w:r>
      <w:bookmarkEnd w:id="4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isSetPayPwd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是否设置支付密码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{"data":{"isSetPayPwd":2},"retCode":"0000","retMsg":"操作成功"}</w:t>
            </w:r>
          </w:p>
        </w:tc>
      </w:tr>
    </w:tbl>
    <w:p>
      <w:pPr>
        <w:pStyle w:val="4"/>
      </w:pPr>
      <w:bookmarkStart w:id="48" w:name="_Toc14287"/>
      <w:r>
        <w:t>2.3.</w:t>
      </w:r>
      <w:r>
        <w:rPr>
          <w:rFonts w:hint="eastAsia"/>
          <w:lang w:val="en-US" w:eastAsia="zh-CN"/>
        </w:rPr>
        <w:t>27</w:t>
      </w:r>
      <w:r>
        <w:t>.</w:t>
      </w:r>
      <w:r>
        <w:rPr>
          <w:rFonts w:hint="eastAsia"/>
          <w:lang w:val="en-US" w:eastAsia="zh-CN"/>
        </w:rPr>
        <w:t>POS收款</w:t>
      </w:r>
      <w:bookmarkEnd w:id="48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posPay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val="en-US" w:eastAsia="zh-CN"/>
              </w:rPr>
              <w:t>POS收款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productId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orderPrice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BigDecimal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收款金额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productId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:1,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orderPrice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:100.89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"amount": 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"createTime": "2016-11-10 21:04:52",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"id": 19,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"orderPrice": 100.89,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"payBarCode": "568280",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"payBarCodePicPath": "http://123.56.236.206/group1/M00/00/5D/ZciRxlgkcHSALqpyAABMhd4IXJ0809.png",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"payTime": "2016-11-10 21:04:52",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"posId":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"productId":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"receiptType":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"status": 2,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"summitTime": "2016-11-10 21:04:52",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"updateTime": "2016-11-10 21:04:52"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49" w:name="_Toc16724"/>
      <w:r>
        <w:t>2.3.</w:t>
      </w:r>
      <w:r>
        <w:rPr>
          <w:rFonts w:hint="eastAsia"/>
          <w:lang w:val="en-US" w:eastAsia="zh-CN"/>
        </w:rPr>
        <w:t>28</w:t>
      </w:r>
      <w:r>
        <w:t>.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POS机信息</w:t>
      </w:r>
      <w:bookmarkEnd w:id="4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getPosInfo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val="en-US" w:eastAsia="zh-CN"/>
              </w:rPr>
              <w:t>POS机信息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"accountId":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"applySatus": 3,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"createTime": "2016-10-28 15:10",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"id":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"openStatus":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"posLoginAccount": "651888",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"posSn": "js9322",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"updateTime": "2016-11-04 21:11"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/>
    <w:p>
      <w:pPr>
        <w:pStyle w:val="4"/>
      </w:pPr>
      <w:bookmarkStart w:id="50" w:name="_Toc10328"/>
      <w:r>
        <w:t>2.3.</w:t>
      </w:r>
      <w:r>
        <w:rPr>
          <w:rFonts w:hint="eastAsia"/>
          <w:lang w:val="en-US" w:eastAsia="zh-CN"/>
        </w:rPr>
        <w:t>29</w:t>
      </w:r>
      <w:r>
        <w:t>.</w:t>
      </w:r>
      <w:r>
        <w:rPr>
          <w:rFonts w:hint="eastAsia"/>
          <w:lang w:eastAsia="zh-CN"/>
        </w:rPr>
        <w:t>领取</w:t>
      </w:r>
      <w:r>
        <w:rPr>
          <w:rFonts w:hint="eastAsia"/>
          <w:lang w:val="en-US" w:eastAsia="zh-CN"/>
        </w:rPr>
        <w:t>POS机</w:t>
      </w:r>
      <w:bookmarkEnd w:id="50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receivePos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领取</w:t>
            </w:r>
            <w:r>
              <w:rPr>
                <w:rFonts w:hint="eastAsia"/>
                <w:lang w:val="en-US" w:eastAsia="zh-CN"/>
              </w:rPr>
              <w:t>POS机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{"data":"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领取审核信息提交</w:t>
            </w:r>
            <w:r>
              <w:rPr>
                <w:rFonts w:hint="eastAsia" w:eastAsia="宋体"/>
                <w:szCs w:val="21"/>
                <w:lang w:val="en-US" w:eastAsia="zh-CN"/>
              </w:rPr>
              <w:t>","retCode":"0000","retMsg":"操作成功"}</w:t>
            </w:r>
          </w:p>
        </w:tc>
      </w:tr>
    </w:tbl>
    <w:p>
      <w:pPr>
        <w:pStyle w:val="4"/>
      </w:pPr>
      <w:bookmarkStart w:id="51" w:name="_Toc29830"/>
      <w:r>
        <w:t>2.3.</w:t>
      </w:r>
      <w:r>
        <w:rPr>
          <w:rFonts w:hint="eastAsia"/>
          <w:lang w:val="en-US" w:eastAsia="zh-CN"/>
        </w:rPr>
        <w:t>30</w:t>
      </w:r>
      <w:r>
        <w:t>.</w:t>
      </w:r>
      <w:r>
        <w:rPr>
          <w:rFonts w:hint="eastAsia"/>
          <w:lang w:eastAsia="zh-CN"/>
        </w:rPr>
        <w:t>开通</w:t>
      </w:r>
      <w:r>
        <w:rPr>
          <w:rFonts w:hint="eastAsia"/>
          <w:lang w:val="en-US" w:eastAsia="zh-CN"/>
        </w:rPr>
        <w:t>POS机</w:t>
      </w:r>
      <w:bookmarkEnd w:id="5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openPos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开通</w:t>
            </w:r>
            <w:r>
              <w:rPr>
                <w:rFonts w:hint="eastAsia"/>
                <w:lang w:val="en-US" w:eastAsia="zh-CN"/>
              </w:rPr>
              <w:t>POS机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posLoginPasswd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Pos机登录密码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posLoginPasswd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/>
    <w:p>
      <w:pPr>
        <w:pStyle w:val="4"/>
      </w:pPr>
      <w:bookmarkStart w:id="52" w:name="_Toc10366"/>
      <w:r>
        <w:t>2.3.</w:t>
      </w:r>
      <w:r>
        <w:rPr>
          <w:rFonts w:hint="eastAsia"/>
          <w:lang w:val="en-US" w:eastAsia="zh-CN"/>
        </w:rPr>
        <w:t>31</w:t>
      </w:r>
      <w:r>
        <w:t>.</w:t>
      </w: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POS机登录密码</w:t>
      </w:r>
      <w:bookmarkEnd w:id="5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upPosPwd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val="en-US" w:eastAsia="zh-CN"/>
              </w:rPr>
              <w:t>POS机登录密码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newPosLoginPasswd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Pos机新登录密码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posLoginPasswd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Pos机登录密码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newPosLoginPasswd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posLoginPasswd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123456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3" w:name="_Toc11898"/>
      <w:r>
        <w:t>2.3.</w:t>
      </w:r>
      <w:r>
        <w:rPr>
          <w:rFonts w:hint="eastAsia"/>
          <w:lang w:val="en-US" w:eastAsia="zh-CN"/>
        </w:rPr>
        <w:t>32</w:t>
      </w:r>
      <w:r>
        <w:t>.</w:t>
      </w:r>
      <w:r>
        <w:rPr>
          <w:rFonts w:hint="eastAsia"/>
          <w:lang w:eastAsia="zh-CN"/>
        </w:rPr>
        <w:t>发布车辆</w:t>
      </w:r>
      <w:bookmarkEnd w:id="5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publishCar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发布车辆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cBrand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cModel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cType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Stirng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车辆车系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city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所在城市中文值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firstUpTime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首次上牌时间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miles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公里数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picList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List&lt;String&gt;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图片访问路径列表（不包括主图）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price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productDescr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车辆描述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province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所在省份中文值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headerPic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主图访问地址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"cBrand":"奥迪",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"cModel":"奥迪A3",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"cType":"2014款 Sportback 35TFSI 进取型",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"city": "吉林",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"firstUpTime": "2016-11-10 16:52:41",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"headerPic": "http://123.56.236.206/group1/M00/00/28/ZciRxlfPfdKATN4OAAHa-3VnIdc289.jpg",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"miles": 1000,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"picList": [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"http://123.56.236.206/group1/M00/00/28/ZciRxlfPfdKATN4OAAHa-3VnIdc289.jpg"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"http://123.56.236.206/group1/M00/00/28/ZciRxlfPfdKATN4OAAHa-3VnIdc289.jpg",</w:t>
            </w:r>
          </w:p>
          <w:p>
            <w:p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"http://123.56.236.206/group1/M00/00/28/ZciRxlfPfdKATN4OAAHa-3VnIdc289.jpg"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"price": "19800",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"productDescr": "个人二手车",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"province": "吉林"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4" w:name="_Toc13451"/>
      <w:r>
        <w:t>2.3.</w:t>
      </w:r>
      <w:r>
        <w:rPr>
          <w:rFonts w:hint="eastAsia"/>
          <w:lang w:val="en-US" w:eastAsia="zh-CN"/>
        </w:rPr>
        <w:t>33</w:t>
      </w:r>
      <w:r>
        <w:t>.</w:t>
      </w:r>
      <w:r>
        <w:rPr>
          <w:rFonts w:hint="eastAsia"/>
          <w:lang w:eastAsia="zh-CN"/>
        </w:rPr>
        <w:t>提交车辆上架审核</w:t>
      </w:r>
      <w:bookmarkEnd w:id="5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onShelf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提交车辆上架审核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5" w:name="_Toc8505"/>
      <w:r>
        <w:t>2.3.</w:t>
      </w:r>
      <w:r>
        <w:rPr>
          <w:rFonts w:hint="eastAsia"/>
          <w:lang w:val="en-US" w:eastAsia="zh-CN"/>
        </w:rPr>
        <w:t>34</w:t>
      </w:r>
      <w:r>
        <w:t>.</w:t>
      </w:r>
      <w:r>
        <w:rPr>
          <w:rFonts w:hint="eastAsia"/>
          <w:lang w:eastAsia="zh-CN"/>
        </w:rPr>
        <w:t>在售商品下架</w:t>
      </w:r>
      <w:bookmarkEnd w:id="5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offShelf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在售商品下架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6" w:name="_Toc18878"/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在售商品售出</w:t>
      </w:r>
      <w:bookmarkEnd w:id="5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saled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在售商品售出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7" w:name="_Toc759"/>
      <w:r>
        <w:t>2.3.</w:t>
      </w:r>
      <w:r>
        <w:rPr>
          <w:rFonts w:hint="eastAsia"/>
          <w:lang w:val="en-US" w:eastAsia="zh-CN"/>
        </w:rPr>
        <w:t>35</w:t>
      </w:r>
      <w:r>
        <w:t>.</w:t>
      </w:r>
      <w:r>
        <w:rPr>
          <w:rFonts w:hint="eastAsia"/>
          <w:lang w:eastAsia="zh-CN"/>
        </w:rPr>
        <w:t>商品删除</w:t>
      </w:r>
      <w:bookmarkEnd w:id="5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prodcutDel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商品删除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</w:t>
            </w:r>
            <w:r>
              <w:rPr>
                <w:rFonts w:hint="eastAsia"/>
                <w:szCs w:val="21"/>
                <w:lang w:val="en-US" w:eastAsia="zh-CN"/>
              </w:rPr>
              <w:t>null</w:t>
            </w:r>
            <w:r>
              <w:rPr>
                <w:rFonts w:hint="eastAsia" w:eastAsia="宋体"/>
                <w:szCs w:val="21"/>
                <w:lang w:val="en-US" w:eastAsia="zh-CN"/>
              </w:rPr>
              <w:t>,"retCode":"0000","retMsg":"操作成功"}</w:t>
            </w:r>
          </w:p>
        </w:tc>
      </w:tr>
    </w:tbl>
    <w:p>
      <w:pPr>
        <w:pStyle w:val="4"/>
      </w:pPr>
      <w:bookmarkStart w:id="58" w:name="_Toc927"/>
      <w:r>
        <w:t>2.3.</w:t>
      </w:r>
      <w:r>
        <w:rPr>
          <w:rFonts w:hint="eastAsia"/>
          <w:lang w:val="en-US" w:eastAsia="zh-CN"/>
        </w:rPr>
        <w:t>36</w:t>
      </w:r>
      <w:r>
        <w:t>.</w:t>
      </w:r>
      <w:commentRangeStart w:id="1"/>
      <w:r>
        <w:rPr>
          <w:rFonts w:hint="eastAsia"/>
          <w:lang w:eastAsia="zh-CN"/>
        </w:rPr>
        <w:t>在售列表</w:t>
      </w:r>
      <w:commentRangeEnd w:id="1"/>
      <w:bookmarkEnd w:id="58"/>
      <w:r>
        <w:commentReference w:id="1"/>
      </w:r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onSaleList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在售列表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curPage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pageSize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一页多少条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"curPage": 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"pageSize": 10,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"browseNumTimes": null,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"productName": "奥迪A3 2014款 Sportback 35TFSI 进取型",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"saledDays": 1,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"telNumTimes": null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59" w:name="_Toc28315"/>
      <w:r>
        <w:t>2.3.</w:t>
      </w:r>
      <w:r>
        <w:rPr>
          <w:rFonts w:hint="eastAsia"/>
          <w:lang w:val="en-US" w:eastAsia="zh-CN"/>
        </w:rPr>
        <w:t>37</w:t>
      </w:r>
      <w:r>
        <w:t>.</w:t>
      </w:r>
      <w:r>
        <w:rPr>
          <w:rFonts w:hint="eastAsia"/>
          <w:lang w:eastAsia="zh-CN"/>
        </w:rPr>
        <w:t>已售列表</w:t>
      </w:r>
      <w:bookmarkEnd w:id="5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saledList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curPage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pageSize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一页多少条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"curPage": 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"pageSize": 10,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"productName": "奥迪A3 2014款 Sportback 35TFSI 进取型"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60" w:name="_Toc20729"/>
      <w:r>
        <w:t>2.3.</w:t>
      </w:r>
      <w:r>
        <w:rPr>
          <w:rFonts w:hint="eastAsia"/>
          <w:lang w:val="en-US" w:eastAsia="zh-CN"/>
        </w:rPr>
        <w:t>38</w:t>
      </w:r>
      <w:r>
        <w:t>.</w:t>
      </w:r>
      <w:r>
        <w:rPr>
          <w:rFonts w:hint="eastAsia"/>
          <w:lang w:eastAsia="zh-CN"/>
        </w:rPr>
        <w:t>未上架列表</w:t>
      </w:r>
      <w:bookmarkEnd w:id="60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offShelfList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curPage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pageSize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一页多少条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"curPage": 0,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"pageSize": 10,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"productName": "奥迪A3 2014款 Sportback 35TFSI 进取型"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61" w:name="_Toc16732"/>
      <w:r>
        <w:t>2.3.</w:t>
      </w:r>
      <w:r>
        <w:rPr>
          <w:rFonts w:hint="eastAsia"/>
          <w:lang w:val="en-US" w:eastAsia="zh-CN"/>
        </w:rPr>
        <w:t>39</w:t>
      </w:r>
      <w:r>
        <w:t>.</w:t>
      </w:r>
      <w:r>
        <w:rPr>
          <w:rFonts w:hint="eastAsia"/>
          <w:lang w:eastAsia="zh-CN"/>
        </w:rPr>
        <w:t>获取车辆详情</w:t>
      </w:r>
      <w:bookmarkEnd w:id="6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carDetail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商品id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"id": 7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"firstUpTime": "2016-11-10",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"id": 7,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"price": "19800.00",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"primaryPicUrl":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"http://123.56.236.206/group1/M00/00/28/ZciRxlfPfdKATN4OAAHa-3VnIdc289.jpg"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"productName": "奥迪A3 2014款 Sportback 35TFSI 进取型"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62" w:name="_Toc25970"/>
      <w:r>
        <w:t>2.3.</w:t>
      </w:r>
      <w:r>
        <w:rPr>
          <w:rFonts w:hint="eastAsia"/>
          <w:lang w:val="en-US" w:eastAsia="zh-CN"/>
        </w:rPr>
        <w:t>40</w:t>
      </w:r>
      <w:r>
        <w:t>.</w:t>
      </w:r>
      <w:r>
        <w:rPr>
          <w:rFonts w:hint="eastAsia"/>
          <w:lang w:eastAsia="zh-CN"/>
        </w:rPr>
        <w:t>获取店铺信息</w:t>
      </w:r>
      <w:bookmarkEnd w:id="6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getStoreInfo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已售列表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8"/>
        <w:gridCol w:w="300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300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4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00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"merchantAddress":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"merchantDescr":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"merchantImagePath":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"merchantName":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"mobile": "15102373847",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"nick": "兵兵"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63" w:name="_Toc9829"/>
      <w:r>
        <w:t>2.3.</w:t>
      </w:r>
      <w:r>
        <w:rPr>
          <w:rFonts w:hint="eastAsia"/>
          <w:lang w:val="en-US" w:eastAsia="zh-CN"/>
        </w:rPr>
        <w:t>41</w:t>
      </w:r>
      <w:r>
        <w:t>.</w:t>
      </w:r>
      <w:r>
        <w:rPr>
          <w:rFonts w:hint="eastAsia"/>
          <w:lang w:eastAsia="zh-CN"/>
        </w:rPr>
        <w:t>修改店铺信息</w:t>
      </w:r>
      <w:bookmarkEnd w:id="6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upStoreInfo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修改店铺信息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lightGray"/>
                <w:u w:val="none"/>
              </w:rPr>
              <w:t>merchantAddress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merchantDescr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merchantImagePath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店招图访问地址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merchantName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nick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/>
                <w:color w:val="000000" w:themeColor="text1"/>
                <w:szCs w:val="21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headportraitpath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province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店铺所在省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  <w:t>city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店铺所在市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"merchantDescr": "</w:t>
            </w:r>
            <w:r>
              <w:rPr>
                <w:rFonts w:hint="eastAsia"/>
                <w:szCs w:val="21"/>
                <w:lang w:val="en-US" w:eastAsia="zh-CN"/>
              </w:rPr>
              <w:t>高端二手车行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"merchantImagePath": "</w:t>
            </w:r>
            <w:r>
              <w:rPr>
                <w:rFonts w:hint="eastAsia"/>
                <w:szCs w:val="21"/>
                <w:lang w:val="en-US" w:eastAsia="zh-CN"/>
              </w:rPr>
              <w:t>http://www.baidu.com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"merchantName": "</w:t>
            </w:r>
            <w:r>
              <w:rPr>
                <w:rFonts w:hint="eastAsia"/>
                <w:szCs w:val="21"/>
                <w:lang w:val="en-US" w:eastAsia="zh-CN"/>
              </w:rPr>
              <w:t>吉林二手车行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"mobile":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"nick": "</w:t>
            </w:r>
            <w:r>
              <w:rPr>
                <w:rFonts w:hint="eastAsia"/>
                <w:szCs w:val="21"/>
                <w:lang w:val="en-US" w:eastAsia="zh-CN"/>
              </w:rPr>
              <w:t>刚刚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"headportraitpath": "</w:t>
            </w:r>
            <w:r>
              <w:rPr>
                <w:rFonts w:hint="eastAsia"/>
                <w:szCs w:val="21"/>
                <w:lang w:val="en-US" w:eastAsia="zh-CN"/>
              </w:rPr>
              <w:t>http://www.baidu.com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"province": "</w:t>
            </w:r>
            <w:r>
              <w:rPr>
                <w:rFonts w:hint="eastAsia"/>
                <w:szCs w:val="21"/>
                <w:lang w:val="en-US" w:eastAsia="zh-CN"/>
              </w:rPr>
              <w:t>吉林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"city": "</w:t>
            </w:r>
            <w:r>
              <w:rPr>
                <w:rFonts w:hint="eastAsia"/>
                <w:szCs w:val="21"/>
                <w:lang w:val="en-US" w:eastAsia="zh-CN"/>
              </w:rPr>
              <w:t>吉林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64" w:name="_Toc29982"/>
      <w:r>
        <w:t>2.3.</w:t>
      </w:r>
      <w:r>
        <w:rPr>
          <w:rFonts w:hint="eastAsia"/>
          <w:lang w:val="en-US" w:eastAsia="zh-CN"/>
        </w:rPr>
        <w:t>42</w:t>
      </w:r>
      <w:r>
        <w:t>.</w:t>
      </w:r>
      <w:r>
        <w:rPr>
          <w:rFonts w:hint="eastAsia"/>
          <w:lang w:eastAsia="zh-CN"/>
        </w:rPr>
        <w:t>修改主账户秘钥</w:t>
      </w:r>
      <w:bookmarkEnd w:id="6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upSubLoginKey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修改主账户秘钥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</w:rPr>
              <w:t>accountKey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当前秘钥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none"/>
              </w:rPr>
              <w:t>nwAccountKey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新秘钥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</w:rPr>
              <w:t>accountKey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abcd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none"/>
              </w:rPr>
              <w:t>nwAccountKey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abcde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65" w:name="_Toc18604"/>
      <w:r>
        <w:t>2.3.</w:t>
      </w:r>
      <w:r>
        <w:rPr>
          <w:rFonts w:hint="eastAsia"/>
          <w:lang w:val="en-US" w:eastAsia="zh-CN"/>
        </w:rPr>
        <w:t>43</w:t>
      </w:r>
      <w:r>
        <w:t>.</w:t>
      </w:r>
      <w:r>
        <w:rPr>
          <w:rFonts w:hint="eastAsia"/>
          <w:lang w:eastAsia="zh-CN"/>
        </w:rPr>
        <w:t>新增子账户</w:t>
      </w:r>
      <w:bookmarkEnd w:id="65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addSubUser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新增子账户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子账户姓名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付润鑫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/>
    <w:p>
      <w:pPr>
        <w:pStyle w:val="4"/>
      </w:pPr>
      <w:bookmarkStart w:id="66" w:name="_Toc29062"/>
      <w:r>
        <w:t>2.3.</w:t>
      </w:r>
      <w:r>
        <w:rPr>
          <w:rFonts w:hint="eastAsia"/>
          <w:lang w:val="en-US" w:eastAsia="zh-CN"/>
        </w:rPr>
        <w:t>44</w:t>
      </w:r>
      <w:r>
        <w:t>.</w:t>
      </w:r>
      <w:r>
        <w:rPr>
          <w:rFonts w:hint="eastAsia"/>
          <w:lang w:eastAsia="zh-CN"/>
        </w:rPr>
        <w:t>子账户登录</w:t>
      </w:r>
      <w:bookmarkEnd w:id="66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subLogin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子账户登录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accountKey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主账户秘钥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acount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主账户登录名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子账户登录手机号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accountKey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1111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acount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15102373847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{"data":{"subToken":"a84e0520-7774-4fa8-af82-043003ec260c"},"retCode":"0000","retMsg":"操作成功"}</w:t>
            </w:r>
          </w:p>
        </w:tc>
      </w:tr>
    </w:tbl>
    <w:p/>
    <w:p>
      <w:pPr>
        <w:pStyle w:val="4"/>
      </w:pPr>
      <w:bookmarkStart w:id="67" w:name="_Toc9303"/>
      <w:r>
        <w:t>2.3.</w:t>
      </w:r>
      <w:r>
        <w:rPr>
          <w:rFonts w:hint="eastAsia"/>
          <w:lang w:val="en-US" w:eastAsia="zh-CN"/>
        </w:rPr>
        <w:t>45</w:t>
      </w:r>
      <w:r>
        <w:t>.</w:t>
      </w:r>
      <w:r>
        <w:rPr>
          <w:rFonts w:hint="eastAsia"/>
          <w:lang w:eastAsia="zh-CN"/>
        </w:rPr>
        <w:t>修改子账户</w:t>
      </w:r>
      <w:bookmarkEnd w:id="67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upSubUser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修改子账户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Consolas"/>
                <w:color w:val="000000" w:themeColor="text1"/>
                <w:sz w:val="22"/>
                <w:highlight w:val="white"/>
                <w:u w:val="none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子账户主键id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childAccountMobile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18801171093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childAccountName</w:t>
            </w:r>
            <w:r>
              <w:rPr>
                <w:rFonts w:hint="eastAsia" w:eastAsia="宋体"/>
                <w:szCs w:val="21"/>
                <w:lang w:val="en-US" w:eastAsia="zh-CN"/>
              </w:rPr>
              <w:t>": "</w:t>
            </w:r>
            <w:r>
              <w:rPr>
                <w:rFonts w:hint="eastAsia"/>
                <w:szCs w:val="21"/>
                <w:lang w:val="en-US" w:eastAsia="zh-CN"/>
              </w:rPr>
              <w:t>hunter</w:t>
            </w:r>
            <w:r>
              <w:rPr>
                <w:rFonts w:hint="eastAsia" w:eastAsia="宋体"/>
                <w:szCs w:val="21"/>
                <w:lang w:val="en-US" w:eastAsia="zh-CN"/>
              </w:rPr>
              <w:t>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:2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>
      <w:pPr>
        <w:pStyle w:val="4"/>
      </w:pPr>
      <w:bookmarkStart w:id="68" w:name="_Toc31731"/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删除子账户</w:t>
      </w:r>
      <w:bookmarkEnd w:id="68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delSubUser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删除子账户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int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子账户主键id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/>
                <w:color w:val="0000C0"/>
                <w:sz w:val="22"/>
                <w:highlight w:val="white"/>
                <w:lang w:val="en-US" w:eastAsia="zh-CN"/>
              </w:rPr>
              <w:t>id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:1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/>
    <w:p>
      <w:pPr>
        <w:pStyle w:val="4"/>
      </w:pPr>
      <w:bookmarkStart w:id="69" w:name="_Toc31843"/>
      <w:r>
        <w:t>2.3.</w:t>
      </w:r>
      <w:r>
        <w:rPr>
          <w:rFonts w:hint="eastAsia"/>
          <w:lang w:val="en-US" w:eastAsia="zh-CN"/>
        </w:rPr>
        <w:t>46</w:t>
      </w:r>
      <w:r>
        <w:t>.</w:t>
      </w:r>
      <w:r>
        <w:rPr>
          <w:rFonts w:hint="eastAsia"/>
          <w:lang w:eastAsia="zh-CN"/>
        </w:rPr>
        <w:t>子账户列表</w:t>
      </w:r>
      <w:bookmarkEnd w:id="69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subUserList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"childAccountMobile": "13381330023",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"childAccountName": "张三",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"id": 1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70" w:name="_Toc7932"/>
      <w:r>
        <w:t>2.3.</w:t>
      </w:r>
      <w:r>
        <w:rPr>
          <w:rFonts w:hint="eastAsia"/>
          <w:lang w:val="en-US" w:eastAsia="zh-CN"/>
        </w:rPr>
        <w:t>47</w:t>
      </w:r>
      <w:r>
        <w:t>.</w:t>
      </w:r>
      <w:r>
        <w:rPr>
          <w:rFonts w:hint="eastAsia"/>
          <w:lang w:eastAsia="zh-CN"/>
        </w:rPr>
        <w:t>图片上传</w:t>
      </w:r>
      <w:bookmarkEnd w:id="70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upload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</w:rPr>
              <w:t>MultipartFile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图片对象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"data":"</w:t>
            </w:r>
            <w:r>
              <w:rPr>
                <w:rFonts w:hint="eastAsia"/>
                <w:szCs w:val="21"/>
                <w:lang w:val="en-US" w:eastAsia="zh-CN"/>
              </w:rPr>
              <w:t>http://www.baidu.com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71" w:name="_Toc24168"/>
      <w:r>
        <w:t>2.3.</w:t>
      </w:r>
      <w:r>
        <w:rPr>
          <w:rFonts w:hint="eastAsia"/>
          <w:lang w:val="en-US" w:eastAsia="zh-CN"/>
        </w:rPr>
        <w:t>48</w:t>
      </w:r>
      <w:r>
        <w:t>.</w:t>
      </w:r>
      <w:r>
        <w:rPr>
          <w:rFonts w:hint="eastAsia"/>
          <w:lang w:eastAsia="zh-CN"/>
        </w:rPr>
        <w:t>获取用户基本信息</w:t>
      </w:r>
      <w:bookmarkEnd w:id="71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getUserInfo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2"/>
                <w:highlight w:val="whit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子账户列表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"headPortraitPath": "http://www.baidu.com",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"merchantAddress": "",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"merchantDescr": "高端二手车行",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"merchantName": "吉林二手车行",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"mobile": "18801171093",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"realName": "程兵"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},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pStyle w:val="4"/>
      </w:pPr>
      <w:bookmarkStart w:id="72" w:name="_Toc12717"/>
      <w:r>
        <w:t>2.3.</w:t>
      </w:r>
      <w:r>
        <w:rPr>
          <w:rFonts w:hint="eastAsia"/>
          <w:lang w:val="en-US" w:eastAsia="zh-CN"/>
        </w:rPr>
        <w:t>49</w:t>
      </w:r>
      <w:r>
        <w:t>.</w:t>
      </w:r>
      <w:r>
        <w:rPr>
          <w:rFonts w:hint="eastAsia"/>
          <w:lang w:eastAsia="zh-CN"/>
        </w:rPr>
        <w:t>申请商家认证</w:t>
      </w:r>
      <w:bookmarkEnd w:id="72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applyBusinessLicense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申请商家认证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licencePath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商家营业执照图片地址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"licencePath":"http://www.baidu.com"</w:t>
            </w:r>
            <w:r>
              <w:rPr>
                <w:rFonts w:hint="eastAsia" w:eastAsia="宋体"/>
                <w:szCs w:val="21"/>
                <w:lang w:val="en-US" w:eastAsia="zh-CN"/>
              </w:rPr>
              <w:tab/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{"data":null,"retCode":"0000","retMsg":"操作成功"}</w:t>
            </w:r>
          </w:p>
        </w:tc>
      </w:tr>
    </w:tbl>
    <w:p/>
    <w:p>
      <w:pPr>
        <w:pStyle w:val="4"/>
      </w:pPr>
      <w:bookmarkStart w:id="73" w:name="_Toc11702"/>
      <w:r>
        <w:t>2.3.</w:t>
      </w:r>
      <w:r>
        <w:rPr>
          <w:rFonts w:hint="eastAsia"/>
          <w:lang w:val="en-US" w:eastAsia="zh-CN"/>
        </w:rPr>
        <w:t>50</w:t>
      </w:r>
      <w:r>
        <w:t>.</w:t>
      </w:r>
      <w:r>
        <w:rPr>
          <w:rFonts w:hint="eastAsia"/>
          <w:lang w:eastAsia="zh-CN"/>
        </w:rPr>
        <w:t>商家申请提现</w:t>
      </w:r>
      <w:bookmarkEnd w:id="73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applyCash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商家申请提现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amount</w:t>
            </w: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String</w:t>
            </w: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  <w:t>提现金额</w:t>
            </w: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ascii="Consolas" w:hAnsi="Consolas" w:eastAsia="Consolas"/>
                <w:color w:val="0000C0"/>
                <w:sz w:val="22"/>
                <w:highlight w:val="white"/>
              </w:rPr>
              <w:t>amount</w:t>
            </w:r>
            <w:r>
              <w:rPr>
                <w:rFonts w:hint="eastAsia" w:eastAsia="宋体"/>
                <w:szCs w:val="21"/>
                <w:lang w:val="en-US" w:eastAsia="zh-CN"/>
              </w:rPr>
              <w:t>":"</w:t>
            </w:r>
            <w:r>
              <w:rPr>
                <w:rFonts w:hint="eastAsia"/>
                <w:szCs w:val="21"/>
                <w:lang w:val="en-US" w:eastAsia="zh-CN"/>
              </w:rPr>
              <w:t>100</w:t>
            </w:r>
            <w:r>
              <w:rPr>
                <w:rFonts w:hint="eastAsia" w:eastAsia="宋体"/>
                <w:szCs w:val="21"/>
                <w:lang w:val="en-US" w:eastAsia="zh-CN"/>
              </w:rPr>
              <w:t>"</w:t>
            </w:r>
            <w:r>
              <w:rPr>
                <w:rFonts w:hint="eastAsia" w:eastAsia="宋体"/>
                <w:szCs w:val="21"/>
                <w:lang w:val="en-US" w:eastAsia="zh-CN"/>
              </w:rPr>
              <w:tab/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{"data":null,"retCode":"0052","retMsg":"银行卡未绑定"}</w:t>
            </w:r>
          </w:p>
        </w:tc>
      </w:tr>
    </w:tbl>
    <w:p>
      <w:pPr>
        <w:pStyle w:val="4"/>
      </w:pPr>
      <w:bookmarkStart w:id="74" w:name="_Toc6336"/>
      <w:r>
        <w:t>2.3.</w:t>
      </w:r>
      <w:r>
        <w:rPr>
          <w:rFonts w:hint="eastAsia"/>
          <w:lang w:val="en-US" w:eastAsia="zh-CN"/>
        </w:rPr>
        <w:t>51</w:t>
      </w:r>
      <w:r>
        <w:t>.</w:t>
      </w:r>
      <w:r>
        <w:rPr>
          <w:rFonts w:hint="eastAsia"/>
          <w:lang w:eastAsia="zh-CN"/>
        </w:rPr>
        <w:t>商家提现列表</w:t>
      </w:r>
      <w:bookmarkEnd w:id="74"/>
    </w:p>
    <w:tbl>
      <w:tblPr>
        <w:tblStyle w:val="16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请求地址：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/carsokApi/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</w:rPr>
              <w:t>cashList</w:t>
            </w:r>
            <w:r>
              <w:rPr>
                <w:rFonts w:hint="eastAsia" w:ascii="Consolas" w:hAnsi="Consolas" w:eastAsia="Consolas"/>
                <w:color w:val="2A00FF"/>
                <w:sz w:val="22"/>
                <w:highlight w:val="white"/>
                <w:lang w:val="en-US" w:eastAsia="zh-CN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请求方式：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 w:eastAsia="宋体"/>
                <w:b/>
                <w:szCs w:val="24"/>
                <w:lang w:eastAsia="zh-CN"/>
              </w:rPr>
            </w:pPr>
            <w:r>
              <w:rPr>
                <w:rFonts w:hint="eastAsia" w:ascii="宋体"/>
                <w:b/>
                <w:szCs w:val="24"/>
                <w:lang w:eastAsia="zh-CN"/>
              </w:rPr>
              <w:t>传参方式</w:t>
            </w:r>
          </w:p>
        </w:tc>
        <w:tc>
          <w:tcPr>
            <w:tcW w:w="7513" w:type="dxa"/>
          </w:tcPr>
          <w:p>
            <w:pPr>
              <w:rPr>
                <w:rFonts w:hint="eastAsia" w:ascii="宋体" w:eastAsia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hint="eastAsia" w:ascii="宋体"/>
                <w:b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szCs w:val="24"/>
                <w:lang w:val="en-US" w:eastAsia="zh-CN"/>
              </w:rPr>
              <w:t>Token拦截</w:t>
            </w:r>
          </w:p>
        </w:tc>
        <w:tc>
          <w:tcPr>
            <w:tcW w:w="7513" w:type="dxa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返回值：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BFBFBF"/>
            <w:vAlign w:val="center"/>
          </w:tcPr>
          <w:p>
            <w:pPr>
              <w:jc w:val="right"/>
              <w:rPr>
                <w:rFonts w:ascii="宋体"/>
                <w:b/>
                <w:szCs w:val="24"/>
              </w:rPr>
            </w:pPr>
            <w:r>
              <w:rPr>
                <w:rFonts w:hint="eastAsia" w:ascii="宋体"/>
                <w:b/>
                <w:szCs w:val="24"/>
              </w:rPr>
              <w:t>说明：</w:t>
            </w:r>
          </w:p>
        </w:tc>
        <w:tc>
          <w:tcPr>
            <w:tcW w:w="7513" w:type="dxa"/>
          </w:tcPr>
          <w:p>
            <w:pPr>
              <w:rPr>
                <w:rFonts w:ascii="宋体"/>
                <w:szCs w:val="24"/>
              </w:rPr>
            </w:pPr>
            <w:r>
              <w:rPr>
                <w:rFonts w:hint="eastAsia"/>
                <w:lang w:eastAsia="zh-CN"/>
              </w:rPr>
              <w:t>商家申请提现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接口参数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0"/>
        <w:gridCol w:w="2698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2698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374" w:type="dxa"/>
            <w:shd w:val="clear" w:color="FFFFFF" w:fill="BFBFBF"/>
          </w:tcPr>
          <w:p>
            <w:pPr>
              <w:pStyle w:val="5"/>
              <w:ind w:firstLine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0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Consolas" w:hAnsi="Consolas" w:eastAsia="宋体"/>
                <w:color w:val="0000C0"/>
                <w:sz w:val="22"/>
                <w:highlight w:val="white"/>
                <w:lang w:eastAsia="zh-CN"/>
              </w:rPr>
            </w:pPr>
          </w:p>
        </w:tc>
        <w:tc>
          <w:tcPr>
            <w:tcW w:w="2698" w:type="dxa"/>
            <w:shd w:val="clear" w:color="FFFFFF" w:fill="auto"/>
            <w:textDirection w:val="lrTb"/>
            <w:vAlign w:val="top"/>
          </w:tcPr>
          <w:p>
            <w:pPr>
              <w:rPr>
                <w:rFonts w:hint="eastAsia" w:ascii="宋体"/>
                <w:szCs w:val="24"/>
                <w:lang w:val="en-US" w:eastAsia="zh-CN"/>
              </w:rPr>
            </w:pPr>
          </w:p>
        </w:tc>
        <w:tc>
          <w:tcPr>
            <w:tcW w:w="3374" w:type="dxa"/>
            <w:shd w:val="clear" w:color="FFFFFF" w:fill="auto"/>
            <w:textDirection w:val="lrTb"/>
            <w:vAlign w:val="top"/>
          </w:tcPr>
          <w:p>
            <w:pPr>
              <w:pStyle w:val="5"/>
              <w:ind w:firstLine="0" w:firstLineChars="0"/>
              <w:rPr>
                <w:rFonts w:hint="eastAsia" w:ascii="宋体" w:hAnsi="Calibri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</w:p>
    <w:tbl>
      <w:tblPr>
        <w:tblStyle w:val="1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76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</w:tbl>
    <w:p>
      <w:pPr>
        <w:rPr>
          <w:b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Response</w:t>
      </w:r>
    </w:p>
    <w:tbl>
      <w:tblPr>
        <w:tblStyle w:val="1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72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"data": [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{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"amount": "12.00",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"createTime": "2016-11-02 20:54:01",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"status": 2,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  "withdrawNum": "1111"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],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"retCode": "0000",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 xml:space="preserve">  "retMsg": "操作成功"</w:t>
            </w:r>
          </w:p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}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11-11T17:45:38Z" w:initials="A">
    <w:p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问号传参需要修改</w:t>
      </w:r>
    </w:p>
  </w:comment>
  <w:comment w:id="1" w:author="Administrator" w:date="2016-11-11T13:53:36Z" w:initials="A">
    <w:p>
      <w:pPr>
        <w:pStyle w:val="7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图片应该返回主图路径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60B"/>
    <w:multiLevelType w:val="multilevel"/>
    <w:tmpl w:val="01B826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2"/>
      <w:numFmt w:val="decimal"/>
      <w:isLgl/>
      <w:lvlText w:val="%1.%2."/>
      <w:lvlJc w:val="left"/>
      <w:pPr>
        <w:ind w:left="510" w:hanging="510"/>
      </w:pPr>
      <w:rPr>
        <w:rFonts w:hint="default" w:cs="Times New Roman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 w:cs="Times New Roman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 w:cs="Times New Roman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 w:cs="Times New Roman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 w:cs="Times New Roman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 w:cs="Times New Roman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1F7"/>
    <w:rsid w:val="00011D60"/>
    <w:rsid w:val="00012CC3"/>
    <w:rsid w:val="000237E9"/>
    <w:rsid w:val="00023F52"/>
    <w:rsid w:val="0002414C"/>
    <w:rsid w:val="00031D95"/>
    <w:rsid w:val="00033B4B"/>
    <w:rsid w:val="00041260"/>
    <w:rsid w:val="000441F2"/>
    <w:rsid w:val="00046758"/>
    <w:rsid w:val="000474FC"/>
    <w:rsid w:val="00052C39"/>
    <w:rsid w:val="00060326"/>
    <w:rsid w:val="000652A9"/>
    <w:rsid w:val="00073DB3"/>
    <w:rsid w:val="00076FEF"/>
    <w:rsid w:val="000836F4"/>
    <w:rsid w:val="0008630B"/>
    <w:rsid w:val="000948C4"/>
    <w:rsid w:val="000A34E5"/>
    <w:rsid w:val="000A5525"/>
    <w:rsid w:val="000B1854"/>
    <w:rsid w:val="000B250E"/>
    <w:rsid w:val="000B48E3"/>
    <w:rsid w:val="000C397D"/>
    <w:rsid w:val="000C733A"/>
    <w:rsid w:val="000D5B06"/>
    <w:rsid w:val="000F0A14"/>
    <w:rsid w:val="000F3A28"/>
    <w:rsid w:val="000F4B03"/>
    <w:rsid w:val="00102B30"/>
    <w:rsid w:val="00113E65"/>
    <w:rsid w:val="00115A13"/>
    <w:rsid w:val="0012448D"/>
    <w:rsid w:val="00133533"/>
    <w:rsid w:val="00135735"/>
    <w:rsid w:val="00141561"/>
    <w:rsid w:val="001502D1"/>
    <w:rsid w:val="00152F6C"/>
    <w:rsid w:val="00156929"/>
    <w:rsid w:val="0016095B"/>
    <w:rsid w:val="00170411"/>
    <w:rsid w:val="001720D6"/>
    <w:rsid w:val="00172A27"/>
    <w:rsid w:val="0017741D"/>
    <w:rsid w:val="00177964"/>
    <w:rsid w:val="00181166"/>
    <w:rsid w:val="00181F72"/>
    <w:rsid w:val="00184A20"/>
    <w:rsid w:val="00196077"/>
    <w:rsid w:val="001A0F54"/>
    <w:rsid w:val="001B2D78"/>
    <w:rsid w:val="001B2EF6"/>
    <w:rsid w:val="001B5641"/>
    <w:rsid w:val="001C0977"/>
    <w:rsid w:val="001C0C45"/>
    <w:rsid w:val="001C3CB7"/>
    <w:rsid w:val="001C4698"/>
    <w:rsid w:val="001C5B1E"/>
    <w:rsid w:val="001D1316"/>
    <w:rsid w:val="001D18DC"/>
    <w:rsid w:val="001D2D04"/>
    <w:rsid w:val="001D619C"/>
    <w:rsid w:val="001E3D30"/>
    <w:rsid w:val="001E5C0F"/>
    <w:rsid w:val="0020071B"/>
    <w:rsid w:val="00203BA8"/>
    <w:rsid w:val="002072D5"/>
    <w:rsid w:val="00212C32"/>
    <w:rsid w:val="002165CF"/>
    <w:rsid w:val="00216E0E"/>
    <w:rsid w:val="00230FBD"/>
    <w:rsid w:val="00243FDC"/>
    <w:rsid w:val="00246A0B"/>
    <w:rsid w:val="00246FE2"/>
    <w:rsid w:val="00254381"/>
    <w:rsid w:val="0025780C"/>
    <w:rsid w:val="002769C6"/>
    <w:rsid w:val="002A2369"/>
    <w:rsid w:val="002B288C"/>
    <w:rsid w:val="002B512E"/>
    <w:rsid w:val="002B6DC2"/>
    <w:rsid w:val="002C5544"/>
    <w:rsid w:val="002D0D35"/>
    <w:rsid w:val="002D2835"/>
    <w:rsid w:val="002D2921"/>
    <w:rsid w:val="002D7790"/>
    <w:rsid w:val="002E4D75"/>
    <w:rsid w:val="002F06B9"/>
    <w:rsid w:val="00303F84"/>
    <w:rsid w:val="00310716"/>
    <w:rsid w:val="00310BA9"/>
    <w:rsid w:val="00311FBA"/>
    <w:rsid w:val="00314B2B"/>
    <w:rsid w:val="00325FFD"/>
    <w:rsid w:val="003324C7"/>
    <w:rsid w:val="0033260F"/>
    <w:rsid w:val="0034087A"/>
    <w:rsid w:val="003420D7"/>
    <w:rsid w:val="00343E65"/>
    <w:rsid w:val="00346474"/>
    <w:rsid w:val="00351347"/>
    <w:rsid w:val="00351D19"/>
    <w:rsid w:val="0035316F"/>
    <w:rsid w:val="00353393"/>
    <w:rsid w:val="00353E89"/>
    <w:rsid w:val="00360B45"/>
    <w:rsid w:val="00364070"/>
    <w:rsid w:val="00384342"/>
    <w:rsid w:val="00396A2F"/>
    <w:rsid w:val="003970E5"/>
    <w:rsid w:val="00397B2F"/>
    <w:rsid w:val="003A054C"/>
    <w:rsid w:val="003A0D28"/>
    <w:rsid w:val="003A73D0"/>
    <w:rsid w:val="003B0CEA"/>
    <w:rsid w:val="003B249E"/>
    <w:rsid w:val="003C587E"/>
    <w:rsid w:val="003C59BD"/>
    <w:rsid w:val="003D0BFE"/>
    <w:rsid w:val="003D3012"/>
    <w:rsid w:val="003D4817"/>
    <w:rsid w:val="003E3F1D"/>
    <w:rsid w:val="003E476D"/>
    <w:rsid w:val="003E7983"/>
    <w:rsid w:val="003F378B"/>
    <w:rsid w:val="003F3EC2"/>
    <w:rsid w:val="0040068D"/>
    <w:rsid w:val="004024A0"/>
    <w:rsid w:val="0040323C"/>
    <w:rsid w:val="00407D28"/>
    <w:rsid w:val="00416982"/>
    <w:rsid w:val="0041698C"/>
    <w:rsid w:val="00417C5D"/>
    <w:rsid w:val="0042738D"/>
    <w:rsid w:val="00430EE6"/>
    <w:rsid w:val="004325ED"/>
    <w:rsid w:val="0044459D"/>
    <w:rsid w:val="004464AA"/>
    <w:rsid w:val="00447551"/>
    <w:rsid w:val="00451F63"/>
    <w:rsid w:val="00453D68"/>
    <w:rsid w:val="00453ED9"/>
    <w:rsid w:val="00467C32"/>
    <w:rsid w:val="004741ED"/>
    <w:rsid w:val="004A0CD0"/>
    <w:rsid w:val="004B6BFC"/>
    <w:rsid w:val="004B6E80"/>
    <w:rsid w:val="004D661D"/>
    <w:rsid w:val="004E2444"/>
    <w:rsid w:val="004E557A"/>
    <w:rsid w:val="004E7F8D"/>
    <w:rsid w:val="004F1BC2"/>
    <w:rsid w:val="00505540"/>
    <w:rsid w:val="00506A74"/>
    <w:rsid w:val="00523693"/>
    <w:rsid w:val="00530061"/>
    <w:rsid w:val="005300A3"/>
    <w:rsid w:val="00530A69"/>
    <w:rsid w:val="00532D02"/>
    <w:rsid w:val="00542482"/>
    <w:rsid w:val="00547478"/>
    <w:rsid w:val="00551246"/>
    <w:rsid w:val="00555CBE"/>
    <w:rsid w:val="00555D25"/>
    <w:rsid w:val="00556215"/>
    <w:rsid w:val="00557A2A"/>
    <w:rsid w:val="005604BB"/>
    <w:rsid w:val="00560E13"/>
    <w:rsid w:val="00563088"/>
    <w:rsid w:val="00563F0D"/>
    <w:rsid w:val="00565050"/>
    <w:rsid w:val="00572CE6"/>
    <w:rsid w:val="00573E60"/>
    <w:rsid w:val="00574CD9"/>
    <w:rsid w:val="0057559E"/>
    <w:rsid w:val="00581559"/>
    <w:rsid w:val="005866DA"/>
    <w:rsid w:val="00590F94"/>
    <w:rsid w:val="00597938"/>
    <w:rsid w:val="005A1818"/>
    <w:rsid w:val="005A3808"/>
    <w:rsid w:val="005B02FE"/>
    <w:rsid w:val="005B43F7"/>
    <w:rsid w:val="005B6915"/>
    <w:rsid w:val="005D1372"/>
    <w:rsid w:val="005D2C58"/>
    <w:rsid w:val="005D3C24"/>
    <w:rsid w:val="005F3BA3"/>
    <w:rsid w:val="005F6905"/>
    <w:rsid w:val="005F7990"/>
    <w:rsid w:val="00605C37"/>
    <w:rsid w:val="006111E8"/>
    <w:rsid w:val="006112BB"/>
    <w:rsid w:val="006123BE"/>
    <w:rsid w:val="006179B8"/>
    <w:rsid w:val="00625673"/>
    <w:rsid w:val="00626094"/>
    <w:rsid w:val="00626CAF"/>
    <w:rsid w:val="006324A8"/>
    <w:rsid w:val="006467EB"/>
    <w:rsid w:val="00657DF8"/>
    <w:rsid w:val="00661F11"/>
    <w:rsid w:val="00663E5B"/>
    <w:rsid w:val="00671AA8"/>
    <w:rsid w:val="006737EE"/>
    <w:rsid w:val="00675888"/>
    <w:rsid w:val="006916F3"/>
    <w:rsid w:val="00693006"/>
    <w:rsid w:val="006B07EB"/>
    <w:rsid w:val="006B5845"/>
    <w:rsid w:val="006C2CEC"/>
    <w:rsid w:val="006C3C99"/>
    <w:rsid w:val="006E123D"/>
    <w:rsid w:val="00703B72"/>
    <w:rsid w:val="00703DBE"/>
    <w:rsid w:val="007076C6"/>
    <w:rsid w:val="00710476"/>
    <w:rsid w:val="0071466F"/>
    <w:rsid w:val="007156D0"/>
    <w:rsid w:val="007202C4"/>
    <w:rsid w:val="00723B84"/>
    <w:rsid w:val="00724B17"/>
    <w:rsid w:val="00750428"/>
    <w:rsid w:val="007579EB"/>
    <w:rsid w:val="007639F2"/>
    <w:rsid w:val="0077632C"/>
    <w:rsid w:val="007766CF"/>
    <w:rsid w:val="00781135"/>
    <w:rsid w:val="00790F18"/>
    <w:rsid w:val="00794AA6"/>
    <w:rsid w:val="00797DEB"/>
    <w:rsid w:val="007A3AED"/>
    <w:rsid w:val="007A426D"/>
    <w:rsid w:val="007A4A41"/>
    <w:rsid w:val="007A5ECC"/>
    <w:rsid w:val="007A7955"/>
    <w:rsid w:val="007B509C"/>
    <w:rsid w:val="007B6A76"/>
    <w:rsid w:val="007D1912"/>
    <w:rsid w:val="007D7262"/>
    <w:rsid w:val="007E37C1"/>
    <w:rsid w:val="007E490C"/>
    <w:rsid w:val="007F03A9"/>
    <w:rsid w:val="007F1F59"/>
    <w:rsid w:val="008124D5"/>
    <w:rsid w:val="00812C3B"/>
    <w:rsid w:val="00833F00"/>
    <w:rsid w:val="00835084"/>
    <w:rsid w:val="00840370"/>
    <w:rsid w:val="00843EDC"/>
    <w:rsid w:val="00852158"/>
    <w:rsid w:val="008544A9"/>
    <w:rsid w:val="00856A53"/>
    <w:rsid w:val="00860A9A"/>
    <w:rsid w:val="008706B1"/>
    <w:rsid w:val="00871E3B"/>
    <w:rsid w:val="008754C4"/>
    <w:rsid w:val="0088070B"/>
    <w:rsid w:val="00881657"/>
    <w:rsid w:val="008823C7"/>
    <w:rsid w:val="00882D67"/>
    <w:rsid w:val="008943E4"/>
    <w:rsid w:val="008B6AB6"/>
    <w:rsid w:val="008C0A9E"/>
    <w:rsid w:val="008D22A3"/>
    <w:rsid w:val="008D3AB0"/>
    <w:rsid w:val="008D410A"/>
    <w:rsid w:val="008D4924"/>
    <w:rsid w:val="008E1A66"/>
    <w:rsid w:val="008E36BD"/>
    <w:rsid w:val="008E55B3"/>
    <w:rsid w:val="008E6DAA"/>
    <w:rsid w:val="008F0CB7"/>
    <w:rsid w:val="008F6226"/>
    <w:rsid w:val="0091195C"/>
    <w:rsid w:val="00911BA1"/>
    <w:rsid w:val="00916811"/>
    <w:rsid w:val="00931A0C"/>
    <w:rsid w:val="00931C46"/>
    <w:rsid w:val="0093378A"/>
    <w:rsid w:val="00951814"/>
    <w:rsid w:val="0095400B"/>
    <w:rsid w:val="00954CDC"/>
    <w:rsid w:val="00965083"/>
    <w:rsid w:val="009731D2"/>
    <w:rsid w:val="00976134"/>
    <w:rsid w:val="009764F6"/>
    <w:rsid w:val="0098428A"/>
    <w:rsid w:val="009845A4"/>
    <w:rsid w:val="009872DE"/>
    <w:rsid w:val="009914B7"/>
    <w:rsid w:val="009A1054"/>
    <w:rsid w:val="009A6D55"/>
    <w:rsid w:val="009B5838"/>
    <w:rsid w:val="009B5F97"/>
    <w:rsid w:val="009D2BCC"/>
    <w:rsid w:val="009D6BDD"/>
    <w:rsid w:val="009E3D61"/>
    <w:rsid w:val="009F745F"/>
    <w:rsid w:val="00A00725"/>
    <w:rsid w:val="00A01DEF"/>
    <w:rsid w:val="00A02D7C"/>
    <w:rsid w:val="00A06625"/>
    <w:rsid w:val="00A06E0A"/>
    <w:rsid w:val="00A15E7E"/>
    <w:rsid w:val="00A3574A"/>
    <w:rsid w:val="00A36D77"/>
    <w:rsid w:val="00A415A9"/>
    <w:rsid w:val="00A41768"/>
    <w:rsid w:val="00A43CB6"/>
    <w:rsid w:val="00A71051"/>
    <w:rsid w:val="00A73048"/>
    <w:rsid w:val="00A81552"/>
    <w:rsid w:val="00A8565A"/>
    <w:rsid w:val="00A859D9"/>
    <w:rsid w:val="00A91515"/>
    <w:rsid w:val="00A9274D"/>
    <w:rsid w:val="00A96595"/>
    <w:rsid w:val="00A96DDF"/>
    <w:rsid w:val="00AB27B8"/>
    <w:rsid w:val="00AB78B5"/>
    <w:rsid w:val="00AE3EB0"/>
    <w:rsid w:val="00AF1CCB"/>
    <w:rsid w:val="00AF30D8"/>
    <w:rsid w:val="00B01341"/>
    <w:rsid w:val="00B110E5"/>
    <w:rsid w:val="00B11E9C"/>
    <w:rsid w:val="00B242B2"/>
    <w:rsid w:val="00B3261E"/>
    <w:rsid w:val="00B379DA"/>
    <w:rsid w:val="00B4067B"/>
    <w:rsid w:val="00B416A7"/>
    <w:rsid w:val="00B50AF7"/>
    <w:rsid w:val="00B517D3"/>
    <w:rsid w:val="00B55ACA"/>
    <w:rsid w:val="00B72C63"/>
    <w:rsid w:val="00B74936"/>
    <w:rsid w:val="00B800AA"/>
    <w:rsid w:val="00B8610F"/>
    <w:rsid w:val="00B8655E"/>
    <w:rsid w:val="00BB4568"/>
    <w:rsid w:val="00BC39DB"/>
    <w:rsid w:val="00BC4317"/>
    <w:rsid w:val="00BC6F10"/>
    <w:rsid w:val="00BC7E78"/>
    <w:rsid w:val="00BE48AB"/>
    <w:rsid w:val="00BF1E14"/>
    <w:rsid w:val="00BF21A5"/>
    <w:rsid w:val="00BF2AF9"/>
    <w:rsid w:val="00C019C8"/>
    <w:rsid w:val="00C048FC"/>
    <w:rsid w:val="00C217CE"/>
    <w:rsid w:val="00C231E1"/>
    <w:rsid w:val="00C31BDB"/>
    <w:rsid w:val="00C31E93"/>
    <w:rsid w:val="00C348B2"/>
    <w:rsid w:val="00C40248"/>
    <w:rsid w:val="00C448CD"/>
    <w:rsid w:val="00C50C03"/>
    <w:rsid w:val="00C55EA2"/>
    <w:rsid w:val="00C56DE0"/>
    <w:rsid w:val="00C60CE4"/>
    <w:rsid w:val="00C64417"/>
    <w:rsid w:val="00C86DFD"/>
    <w:rsid w:val="00C9198E"/>
    <w:rsid w:val="00C93261"/>
    <w:rsid w:val="00CA2995"/>
    <w:rsid w:val="00CA4B52"/>
    <w:rsid w:val="00CA6DB6"/>
    <w:rsid w:val="00CC1754"/>
    <w:rsid w:val="00CD6289"/>
    <w:rsid w:val="00CE106E"/>
    <w:rsid w:val="00CE3A81"/>
    <w:rsid w:val="00CE50C5"/>
    <w:rsid w:val="00CE66E3"/>
    <w:rsid w:val="00CF4AEB"/>
    <w:rsid w:val="00CF4BF1"/>
    <w:rsid w:val="00D13982"/>
    <w:rsid w:val="00D1666A"/>
    <w:rsid w:val="00D21912"/>
    <w:rsid w:val="00D26B40"/>
    <w:rsid w:val="00D319A6"/>
    <w:rsid w:val="00D32780"/>
    <w:rsid w:val="00D3324D"/>
    <w:rsid w:val="00D35620"/>
    <w:rsid w:val="00D5010F"/>
    <w:rsid w:val="00D50430"/>
    <w:rsid w:val="00D53B14"/>
    <w:rsid w:val="00D615D3"/>
    <w:rsid w:val="00D742DB"/>
    <w:rsid w:val="00D80BE5"/>
    <w:rsid w:val="00D81E71"/>
    <w:rsid w:val="00D86CAB"/>
    <w:rsid w:val="00D904B4"/>
    <w:rsid w:val="00DA2086"/>
    <w:rsid w:val="00DA22F4"/>
    <w:rsid w:val="00DA23E6"/>
    <w:rsid w:val="00DB5E7D"/>
    <w:rsid w:val="00DC7FEE"/>
    <w:rsid w:val="00DD159F"/>
    <w:rsid w:val="00DD3F29"/>
    <w:rsid w:val="00DD63B2"/>
    <w:rsid w:val="00DE5750"/>
    <w:rsid w:val="00DF288B"/>
    <w:rsid w:val="00DF587A"/>
    <w:rsid w:val="00E02970"/>
    <w:rsid w:val="00E04BE3"/>
    <w:rsid w:val="00E15DF7"/>
    <w:rsid w:val="00E235BB"/>
    <w:rsid w:val="00E351D3"/>
    <w:rsid w:val="00E3615F"/>
    <w:rsid w:val="00E364B3"/>
    <w:rsid w:val="00E44B24"/>
    <w:rsid w:val="00E520DB"/>
    <w:rsid w:val="00E52454"/>
    <w:rsid w:val="00E605C4"/>
    <w:rsid w:val="00E60F2C"/>
    <w:rsid w:val="00E7042C"/>
    <w:rsid w:val="00E71806"/>
    <w:rsid w:val="00E732AF"/>
    <w:rsid w:val="00E75BBC"/>
    <w:rsid w:val="00E7637B"/>
    <w:rsid w:val="00E7722B"/>
    <w:rsid w:val="00E83429"/>
    <w:rsid w:val="00E834A9"/>
    <w:rsid w:val="00E8414C"/>
    <w:rsid w:val="00E842E9"/>
    <w:rsid w:val="00E8708B"/>
    <w:rsid w:val="00E954BA"/>
    <w:rsid w:val="00E977CB"/>
    <w:rsid w:val="00EA62B0"/>
    <w:rsid w:val="00EB2B19"/>
    <w:rsid w:val="00EB37E8"/>
    <w:rsid w:val="00EC09A2"/>
    <w:rsid w:val="00EC3FC2"/>
    <w:rsid w:val="00EC7DCC"/>
    <w:rsid w:val="00ED09BC"/>
    <w:rsid w:val="00ED3EE1"/>
    <w:rsid w:val="00EE0681"/>
    <w:rsid w:val="00EE234E"/>
    <w:rsid w:val="00EE3518"/>
    <w:rsid w:val="00EF045F"/>
    <w:rsid w:val="00EF5D0B"/>
    <w:rsid w:val="00EF6C36"/>
    <w:rsid w:val="00F034B4"/>
    <w:rsid w:val="00F044DF"/>
    <w:rsid w:val="00F102A8"/>
    <w:rsid w:val="00F1716A"/>
    <w:rsid w:val="00F1772E"/>
    <w:rsid w:val="00F245E6"/>
    <w:rsid w:val="00F32254"/>
    <w:rsid w:val="00F34562"/>
    <w:rsid w:val="00F34CFB"/>
    <w:rsid w:val="00F401A2"/>
    <w:rsid w:val="00F501A0"/>
    <w:rsid w:val="00F50E88"/>
    <w:rsid w:val="00F51114"/>
    <w:rsid w:val="00F57FD4"/>
    <w:rsid w:val="00F641E7"/>
    <w:rsid w:val="00F757CE"/>
    <w:rsid w:val="00F76BB3"/>
    <w:rsid w:val="00F8279D"/>
    <w:rsid w:val="00F8366B"/>
    <w:rsid w:val="00F93E84"/>
    <w:rsid w:val="00F9603D"/>
    <w:rsid w:val="00F965B2"/>
    <w:rsid w:val="00FA050A"/>
    <w:rsid w:val="00FA1374"/>
    <w:rsid w:val="00FA1402"/>
    <w:rsid w:val="00FA5EB0"/>
    <w:rsid w:val="00FB3443"/>
    <w:rsid w:val="00FB65AE"/>
    <w:rsid w:val="00FC1919"/>
    <w:rsid w:val="00FC245C"/>
    <w:rsid w:val="00FC711D"/>
    <w:rsid w:val="00FD540F"/>
    <w:rsid w:val="00FD6B3D"/>
    <w:rsid w:val="00FD6E1B"/>
    <w:rsid w:val="00FF6ABD"/>
    <w:rsid w:val="0106151D"/>
    <w:rsid w:val="010C6ED8"/>
    <w:rsid w:val="010D7084"/>
    <w:rsid w:val="012446CF"/>
    <w:rsid w:val="01316C81"/>
    <w:rsid w:val="0138268E"/>
    <w:rsid w:val="01450A2F"/>
    <w:rsid w:val="014D045A"/>
    <w:rsid w:val="01525A4B"/>
    <w:rsid w:val="0159002F"/>
    <w:rsid w:val="016B3F0E"/>
    <w:rsid w:val="016C3082"/>
    <w:rsid w:val="01726FEF"/>
    <w:rsid w:val="01782BC2"/>
    <w:rsid w:val="01785675"/>
    <w:rsid w:val="0191079E"/>
    <w:rsid w:val="01AD5A97"/>
    <w:rsid w:val="01B8436A"/>
    <w:rsid w:val="01BC5DC5"/>
    <w:rsid w:val="01C35AF5"/>
    <w:rsid w:val="01DC539A"/>
    <w:rsid w:val="01E76FAE"/>
    <w:rsid w:val="020142D5"/>
    <w:rsid w:val="021951FF"/>
    <w:rsid w:val="02241011"/>
    <w:rsid w:val="02271BB5"/>
    <w:rsid w:val="023512AC"/>
    <w:rsid w:val="0237612B"/>
    <w:rsid w:val="023E79BD"/>
    <w:rsid w:val="02426589"/>
    <w:rsid w:val="02436043"/>
    <w:rsid w:val="025124D6"/>
    <w:rsid w:val="02651186"/>
    <w:rsid w:val="02730D51"/>
    <w:rsid w:val="02875833"/>
    <w:rsid w:val="028E2C3F"/>
    <w:rsid w:val="029315E8"/>
    <w:rsid w:val="02A10078"/>
    <w:rsid w:val="02BA1505"/>
    <w:rsid w:val="02BF1D08"/>
    <w:rsid w:val="02C67BA4"/>
    <w:rsid w:val="02C85661"/>
    <w:rsid w:val="02D149AD"/>
    <w:rsid w:val="02E23FC6"/>
    <w:rsid w:val="02E6230A"/>
    <w:rsid w:val="0305192E"/>
    <w:rsid w:val="0315639B"/>
    <w:rsid w:val="03324729"/>
    <w:rsid w:val="033546D2"/>
    <w:rsid w:val="033F4FE1"/>
    <w:rsid w:val="03452715"/>
    <w:rsid w:val="03453F8B"/>
    <w:rsid w:val="03533C82"/>
    <w:rsid w:val="03544EEB"/>
    <w:rsid w:val="03544F87"/>
    <w:rsid w:val="035F5516"/>
    <w:rsid w:val="03762290"/>
    <w:rsid w:val="037C4E46"/>
    <w:rsid w:val="037E532B"/>
    <w:rsid w:val="03855756"/>
    <w:rsid w:val="039410B0"/>
    <w:rsid w:val="03967BEE"/>
    <w:rsid w:val="03AA1E63"/>
    <w:rsid w:val="03B604C2"/>
    <w:rsid w:val="03C30FBF"/>
    <w:rsid w:val="03CE35CB"/>
    <w:rsid w:val="03D21FD2"/>
    <w:rsid w:val="03F74F73"/>
    <w:rsid w:val="03FB3196"/>
    <w:rsid w:val="040824AC"/>
    <w:rsid w:val="0413146E"/>
    <w:rsid w:val="041617C1"/>
    <w:rsid w:val="04244F58"/>
    <w:rsid w:val="042627F6"/>
    <w:rsid w:val="04390A47"/>
    <w:rsid w:val="044015FC"/>
    <w:rsid w:val="044C6ACC"/>
    <w:rsid w:val="0451231A"/>
    <w:rsid w:val="046D4144"/>
    <w:rsid w:val="04786EC8"/>
    <w:rsid w:val="047D246A"/>
    <w:rsid w:val="04824374"/>
    <w:rsid w:val="04847877"/>
    <w:rsid w:val="048530FA"/>
    <w:rsid w:val="04952E1A"/>
    <w:rsid w:val="04A769B7"/>
    <w:rsid w:val="04C5285F"/>
    <w:rsid w:val="04CA4768"/>
    <w:rsid w:val="04D17736"/>
    <w:rsid w:val="04D77FFE"/>
    <w:rsid w:val="04E56686"/>
    <w:rsid w:val="04F668B1"/>
    <w:rsid w:val="04F77BB6"/>
    <w:rsid w:val="04FB5234"/>
    <w:rsid w:val="04FC2BAE"/>
    <w:rsid w:val="04FE7541"/>
    <w:rsid w:val="05173346"/>
    <w:rsid w:val="053A3B22"/>
    <w:rsid w:val="05461B6D"/>
    <w:rsid w:val="05482E38"/>
    <w:rsid w:val="054C2543"/>
    <w:rsid w:val="055A6463"/>
    <w:rsid w:val="055F4977"/>
    <w:rsid w:val="05782D89"/>
    <w:rsid w:val="057B6B0A"/>
    <w:rsid w:val="05842756"/>
    <w:rsid w:val="058979DF"/>
    <w:rsid w:val="0592734C"/>
    <w:rsid w:val="05A247CB"/>
    <w:rsid w:val="05AD10C4"/>
    <w:rsid w:val="05AE4DE0"/>
    <w:rsid w:val="05AF3AE1"/>
    <w:rsid w:val="05B05294"/>
    <w:rsid w:val="05B2528E"/>
    <w:rsid w:val="05B267C0"/>
    <w:rsid w:val="05CD6CEB"/>
    <w:rsid w:val="05D96170"/>
    <w:rsid w:val="05DB7E28"/>
    <w:rsid w:val="05EA4CE7"/>
    <w:rsid w:val="05F03B35"/>
    <w:rsid w:val="06113002"/>
    <w:rsid w:val="062B1A13"/>
    <w:rsid w:val="062F78B2"/>
    <w:rsid w:val="064349B2"/>
    <w:rsid w:val="064524A4"/>
    <w:rsid w:val="06493AF1"/>
    <w:rsid w:val="064A0A1C"/>
    <w:rsid w:val="065906F6"/>
    <w:rsid w:val="065E1037"/>
    <w:rsid w:val="06623584"/>
    <w:rsid w:val="06631006"/>
    <w:rsid w:val="0667744E"/>
    <w:rsid w:val="06961DE0"/>
    <w:rsid w:val="06A0174A"/>
    <w:rsid w:val="06B14040"/>
    <w:rsid w:val="06BF391E"/>
    <w:rsid w:val="06C32324"/>
    <w:rsid w:val="06D76DC6"/>
    <w:rsid w:val="06E92564"/>
    <w:rsid w:val="071226E4"/>
    <w:rsid w:val="07196EA2"/>
    <w:rsid w:val="072222A3"/>
    <w:rsid w:val="0726427D"/>
    <w:rsid w:val="073E464E"/>
    <w:rsid w:val="07765DE1"/>
    <w:rsid w:val="07863177"/>
    <w:rsid w:val="07C02575"/>
    <w:rsid w:val="07C531CC"/>
    <w:rsid w:val="07DF5FED"/>
    <w:rsid w:val="07E301FD"/>
    <w:rsid w:val="07E43A81"/>
    <w:rsid w:val="07F40498"/>
    <w:rsid w:val="08043FB5"/>
    <w:rsid w:val="08214D8F"/>
    <w:rsid w:val="083550A1"/>
    <w:rsid w:val="083F5094"/>
    <w:rsid w:val="08456F9D"/>
    <w:rsid w:val="0860304A"/>
    <w:rsid w:val="086168CD"/>
    <w:rsid w:val="087245E9"/>
    <w:rsid w:val="08845B88"/>
    <w:rsid w:val="08865902"/>
    <w:rsid w:val="0894259F"/>
    <w:rsid w:val="08945E23"/>
    <w:rsid w:val="08991A11"/>
    <w:rsid w:val="08A3637E"/>
    <w:rsid w:val="08B24D33"/>
    <w:rsid w:val="08BC19FA"/>
    <w:rsid w:val="08C17116"/>
    <w:rsid w:val="08E35BA2"/>
    <w:rsid w:val="091805FA"/>
    <w:rsid w:val="09207C05"/>
    <w:rsid w:val="09235FD0"/>
    <w:rsid w:val="09296316"/>
    <w:rsid w:val="092F6063"/>
    <w:rsid w:val="09317E9F"/>
    <w:rsid w:val="0934265E"/>
    <w:rsid w:val="093F2950"/>
    <w:rsid w:val="09470F94"/>
    <w:rsid w:val="095E46E1"/>
    <w:rsid w:val="097126FF"/>
    <w:rsid w:val="09794B22"/>
    <w:rsid w:val="0979739A"/>
    <w:rsid w:val="097F3047"/>
    <w:rsid w:val="09880D71"/>
    <w:rsid w:val="099D0853"/>
    <w:rsid w:val="09A24CDB"/>
    <w:rsid w:val="09B62DFE"/>
    <w:rsid w:val="09BA081F"/>
    <w:rsid w:val="09BB3687"/>
    <w:rsid w:val="09C56195"/>
    <w:rsid w:val="09CA261C"/>
    <w:rsid w:val="09D354AA"/>
    <w:rsid w:val="09D5040E"/>
    <w:rsid w:val="09EA6EE4"/>
    <w:rsid w:val="0A095984"/>
    <w:rsid w:val="0A1A6F23"/>
    <w:rsid w:val="0A1A7B83"/>
    <w:rsid w:val="0A270E1B"/>
    <w:rsid w:val="0A2B71BE"/>
    <w:rsid w:val="0A467324"/>
    <w:rsid w:val="0A4A0BE1"/>
    <w:rsid w:val="0A4F6474"/>
    <w:rsid w:val="0A537581"/>
    <w:rsid w:val="0A544443"/>
    <w:rsid w:val="0A5B6DAE"/>
    <w:rsid w:val="0A601EFA"/>
    <w:rsid w:val="0A605842"/>
    <w:rsid w:val="0A775A38"/>
    <w:rsid w:val="0A7F06EB"/>
    <w:rsid w:val="0A7F59C4"/>
    <w:rsid w:val="0A8F36B6"/>
    <w:rsid w:val="0A8F45DC"/>
    <w:rsid w:val="0A983BF6"/>
    <w:rsid w:val="0A9B4EF3"/>
    <w:rsid w:val="0AA35B83"/>
    <w:rsid w:val="0AB22CF3"/>
    <w:rsid w:val="0AB24B18"/>
    <w:rsid w:val="0AB379C7"/>
    <w:rsid w:val="0AB43974"/>
    <w:rsid w:val="0ABB3E50"/>
    <w:rsid w:val="0ABE33AA"/>
    <w:rsid w:val="0AC402B6"/>
    <w:rsid w:val="0AC47F5F"/>
    <w:rsid w:val="0ACA32C2"/>
    <w:rsid w:val="0ADC375E"/>
    <w:rsid w:val="0AEF497D"/>
    <w:rsid w:val="0AF807BA"/>
    <w:rsid w:val="0B085F15"/>
    <w:rsid w:val="0B0A6DFE"/>
    <w:rsid w:val="0B2473D6"/>
    <w:rsid w:val="0B27035A"/>
    <w:rsid w:val="0B344725"/>
    <w:rsid w:val="0B367EF7"/>
    <w:rsid w:val="0B3705F5"/>
    <w:rsid w:val="0B44162D"/>
    <w:rsid w:val="0B456E16"/>
    <w:rsid w:val="0B470D2E"/>
    <w:rsid w:val="0B4A1814"/>
    <w:rsid w:val="0B4D059A"/>
    <w:rsid w:val="0B6039B7"/>
    <w:rsid w:val="0B6F3427"/>
    <w:rsid w:val="0B791D9D"/>
    <w:rsid w:val="0B7E6C6B"/>
    <w:rsid w:val="0B923888"/>
    <w:rsid w:val="0B927A0A"/>
    <w:rsid w:val="0B966410"/>
    <w:rsid w:val="0BB124BD"/>
    <w:rsid w:val="0BBC084E"/>
    <w:rsid w:val="0BC07254"/>
    <w:rsid w:val="0BDE6804"/>
    <w:rsid w:val="0BFF003E"/>
    <w:rsid w:val="0C0A211F"/>
    <w:rsid w:val="0C323D10"/>
    <w:rsid w:val="0C3C461F"/>
    <w:rsid w:val="0C3E7B22"/>
    <w:rsid w:val="0C421DAC"/>
    <w:rsid w:val="0C4574AD"/>
    <w:rsid w:val="0C5651C9"/>
    <w:rsid w:val="0C641F3C"/>
    <w:rsid w:val="0C6C7E2B"/>
    <w:rsid w:val="0C7634FF"/>
    <w:rsid w:val="0C8F6628"/>
    <w:rsid w:val="0C8F7CF5"/>
    <w:rsid w:val="0CA73CCE"/>
    <w:rsid w:val="0CC0267A"/>
    <w:rsid w:val="0CC57989"/>
    <w:rsid w:val="0CCB45F2"/>
    <w:rsid w:val="0CCD5435"/>
    <w:rsid w:val="0CE473B7"/>
    <w:rsid w:val="0CE64991"/>
    <w:rsid w:val="0CE7033B"/>
    <w:rsid w:val="0CED6816"/>
    <w:rsid w:val="0CF44E35"/>
    <w:rsid w:val="0D026967"/>
    <w:rsid w:val="0D144693"/>
    <w:rsid w:val="0D284C69"/>
    <w:rsid w:val="0D2B64A6"/>
    <w:rsid w:val="0D415E12"/>
    <w:rsid w:val="0D41635E"/>
    <w:rsid w:val="0D42194E"/>
    <w:rsid w:val="0D470FDC"/>
    <w:rsid w:val="0D4F6A66"/>
    <w:rsid w:val="0D704A07"/>
    <w:rsid w:val="0D7F5F30"/>
    <w:rsid w:val="0D837ECB"/>
    <w:rsid w:val="0D8D7B0D"/>
    <w:rsid w:val="0D9150D7"/>
    <w:rsid w:val="0D9F4266"/>
    <w:rsid w:val="0DA35CC7"/>
    <w:rsid w:val="0DB72CB3"/>
    <w:rsid w:val="0DBF7951"/>
    <w:rsid w:val="0DCD3AB1"/>
    <w:rsid w:val="0DD237BC"/>
    <w:rsid w:val="0DF35EEF"/>
    <w:rsid w:val="0DF471F4"/>
    <w:rsid w:val="0DF61E31"/>
    <w:rsid w:val="0DFC6FEE"/>
    <w:rsid w:val="0E0D74EB"/>
    <w:rsid w:val="0E21040F"/>
    <w:rsid w:val="0E2344F8"/>
    <w:rsid w:val="0E2469D5"/>
    <w:rsid w:val="0E262F3A"/>
    <w:rsid w:val="0E2963C9"/>
    <w:rsid w:val="0E355A5F"/>
    <w:rsid w:val="0E552710"/>
    <w:rsid w:val="0E594464"/>
    <w:rsid w:val="0E5B4338"/>
    <w:rsid w:val="0E5C6DF4"/>
    <w:rsid w:val="0E605AEC"/>
    <w:rsid w:val="0E790AEC"/>
    <w:rsid w:val="0E903615"/>
    <w:rsid w:val="0E9431FE"/>
    <w:rsid w:val="0E955C1B"/>
    <w:rsid w:val="0E9E6388"/>
    <w:rsid w:val="0EC92678"/>
    <w:rsid w:val="0EE73304"/>
    <w:rsid w:val="0F0F53C2"/>
    <w:rsid w:val="0F14764B"/>
    <w:rsid w:val="0F1F3042"/>
    <w:rsid w:val="0F22256A"/>
    <w:rsid w:val="0F236CB3"/>
    <w:rsid w:val="0F2478E6"/>
    <w:rsid w:val="0F2A2BA4"/>
    <w:rsid w:val="0F35103B"/>
    <w:rsid w:val="0F370B05"/>
    <w:rsid w:val="0F370FC1"/>
    <w:rsid w:val="0F3A1A89"/>
    <w:rsid w:val="0F6A005A"/>
    <w:rsid w:val="0F837959"/>
    <w:rsid w:val="0F92484A"/>
    <w:rsid w:val="0F991E7E"/>
    <w:rsid w:val="0F9D1004"/>
    <w:rsid w:val="0FA02E6D"/>
    <w:rsid w:val="0FAD60D2"/>
    <w:rsid w:val="0FD8068E"/>
    <w:rsid w:val="0FD80FEE"/>
    <w:rsid w:val="0FEA05A8"/>
    <w:rsid w:val="0FEE449E"/>
    <w:rsid w:val="0FF137B6"/>
    <w:rsid w:val="0FF6462B"/>
    <w:rsid w:val="0FFF2ACC"/>
    <w:rsid w:val="10106A15"/>
    <w:rsid w:val="101931CD"/>
    <w:rsid w:val="10273C90"/>
    <w:rsid w:val="10663775"/>
    <w:rsid w:val="106C2341"/>
    <w:rsid w:val="108104A6"/>
    <w:rsid w:val="108C2CFE"/>
    <w:rsid w:val="109C1F20"/>
    <w:rsid w:val="109E7152"/>
    <w:rsid w:val="10A92DD3"/>
    <w:rsid w:val="10D64D2E"/>
    <w:rsid w:val="10DA1E2C"/>
    <w:rsid w:val="10E62DCA"/>
    <w:rsid w:val="10F30F18"/>
    <w:rsid w:val="10F81881"/>
    <w:rsid w:val="11003973"/>
    <w:rsid w:val="11011801"/>
    <w:rsid w:val="110A553F"/>
    <w:rsid w:val="11165B17"/>
    <w:rsid w:val="111D3109"/>
    <w:rsid w:val="11285A31"/>
    <w:rsid w:val="11373ED8"/>
    <w:rsid w:val="11612713"/>
    <w:rsid w:val="116A55A1"/>
    <w:rsid w:val="117400AF"/>
    <w:rsid w:val="117445DB"/>
    <w:rsid w:val="117B649C"/>
    <w:rsid w:val="118F0ED1"/>
    <w:rsid w:val="11921D27"/>
    <w:rsid w:val="11A87654"/>
    <w:rsid w:val="11A92B07"/>
    <w:rsid w:val="11AE6510"/>
    <w:rsid w:val="11B505A1"/>
    <w:rsid w:val="11BA2DA2"/>
    <w:rsid w:val="11CA69F7"/>
    <w:rsid w:val="11CC1BF0"/>
    <w:rsid w:val="11CD3FC1"/>
    <w:rsid w:val="11CD7844"/>
    <w:rsid w:val="11CE1CCF"/>
    <w:rsid w:val="11EE00D5"/>
    <w:rsid w:val="11F03C85"/>
    <w:rsid w:val="121013E4"/>
    <w:rsid w:val="121D6A48"/>
    <w:rsid w:val="12236F4E"/>
    <w:rsid w:val="1223761B"/>
    <w:rsid w:val="122F1CA3"/>
    <w:rsid w:val="12363882"/>
    <w:rsid w:val="123910F2"/>
    <w:rsid w:val="12562BB6"/>
    <w:rsid w:val="125B4B29"/>
    <w:rsid w:val="12610D26"/>
    <w:rsid w:val="126C0647"/>
    <w:rsid w:val="12711360"/>
    <w:rsid w:val="127669D8"/>
    <w:rsid w:val="128C0A9D"/>
    <w:rsid w:val="1295728D"/>
    <w:rsid w:val="12AC1431"/>
    <w:rsid w:val="12AD10B0"/>
    <w:rsid w:val="12C000D1"/>
    <w:rsid w:val="12D55EA7"/>
    <w:rsid w:val="12E327CD"/>
    <w:rsid w:val="12F02E1F"/>
    <w:rsid w:val="13060846"/>
    <w:rsid w:val="13095F47"/>
    <w:rsid w:val="130E01D6"/>
    <w:rsid w:val="130F1FFC"/>
    <w:rsid w:val="13105322"/>
    <w:rsid w:val="133201A4"/>
    <w:rsid w:val="134A2234"/>
    <w:rsid w:val="134A7790"/>
    <w:rsid w:val="135850E2"/>
    <w:rsid w:val="136A67D5"/>
    <w:rsid w:val="137220F3"/>
    <w:rsid w:val="13723DB8"/>
    <w:rsid w:val="13740E79"/>
    <w:rsid w:val="13793A52"/>
    <w:rsid w:val="13895E2F"/>
    <w:rsid w:val="138C3EAD"/>
    <w:rsid w:val="13A8139A"/>
    <w:rsid w:val="13A825CD"/>
    <w:rsid w:val="13B26760"/>
    <w:rsid w:val="13CB1888"/>
    <w:rsid w:val="13CE4A0B"/>
    <w:rsid w:val="13D92D9C"/>
    <w:rsid w:val="14011C48"/>
    <w:rsid w:val="141625A6"/>
    <w:rsid w:val="143852AB"/>
    <w:rsid w:val="144E07DC"/>
    <w:rsid w:val="144E2A82"/>
    <w:rsid w:val="14542808"/>
    <w:rsid w:val="14606173"/>
    <w:rsid w:val="1462527F"/>
    <w:rsid w:val="14787422"/>
    <w:rsid w:val="147B519E"/>
    <w:rsid w:val="149B1BCA"/>
    <w:rsid w:val="14A127E5"/>
    <w:rsid w:val="14A90AE0"/>
    <w:rsid w:val="14B97E8C"/>
    <w:rsid w:val="14BD1D61"/>
    <w:rsid w:val="14BF7C24"/>
    <w:rsid w:val="14C02644"/>
    <w:rsid w:val="14CA4150"/>
    <w:rsid w:val="14CB142B"/>
    <w:rsid w:val="14E47DD6"/>
    <w:rsid w:val="14E86E7A"/>
    <w:rsid w:val="14EB1BED"/>
    <w:rsid w:val="14EF588A"/>
    <w:rsid w:val="14F47124"/>
    <w:rsid w:val="14F86A77"/>
    <w:rsid w:val="15003E83"/>
    <w:rsid w:val="15017258"/>
    <w:rsid w:val="1508056D"/>
    <w:rsid w:val="150C5718"/>
    <w:rsid w:val="150D3199"/>
    <w:rsid w:val="15273D43"/>
    <w:rsid w:val="15407790"/>
    <w:rsid w:val="15456B76"/>
    <w:rsid w:val="1549557C"/>
    <w:rsid w:val="155146D8"/>
    <w:rsid w:val="15557480"/>
    <w:rsid w:val="15651701"/>
    <w:rsid w:val="156A61DE"/>
    <w:rsid w:val="157A24C8"/>
    <w:rsid w:val="157F419D"/>
    <w:rsid w:val="1584665B"/>
    <w:rsid w:val="159A07FF"/>
    <w:rsid w:val="159D03D7"/>
    <w:rsid w:val="15A64A6B"/>
    <w:rsid w:val="15AF2720"/>
    <w:rsid w:val="15C210AD"/>
    <w:rsid w:val="15CD7D54"/>
    <w:rsid w:val="15D55AB8"/>
    <w:rsid w:val="15DA15E8"/>
    <w:rsid w:val="15F8661A"/>
    <w:rsid w:val="15FA1B1D"/>
    <w:rsid w:val="15FF67D8"/>
    <w:rsid w:val="16063E7B"/>
    <w:rsid w:val="162B00EE"/>
    <w:rsid w:val="162C5B6F"/>
    <w:rsid w:val="16321DB2"/>
    <w:rsid w:val="163A7083"/>
    <w:rsid w:val="167B5885"/>
    <w:rsid w:val="167D79A5"/>
    <w:rsid w:val="168044F9"/>
    <w:rsid w:val="16A67D89"/>
    <w:rsid w:val="16AD5C56"/>
    <w:rsid w:val="16B000D0"/>
    <w:rsid w:val="16CC5C1F"/>
    <w:rsid w:val="16E704A1"/>
    <w:rsid w:val="16ED5C2D"/>
    <w:rsid w:val="16EF65C3"/>
    <w:rsid w:val="16F65238"/>
    <w:rsid w:val="16F83829"/>
    <w:rsid w:val="16FF3949"/>
    <w:rsid w:val="17196922"/>
    <w:rsid w:val="171E5335"/>
    <w:rsid w:val="172A3CC9"/>
    <w:rsid w:val="172B73F6"/>
    <w:rsid w:val="174156B7"/>
    <w:rsid w:val="174A0545"/>
    <w:rsid w:val="174A7A81"/>
    <w:rsid w:val="17507ED0"/>
    <w:rsid w:val="17573ED1"/>
    <w:rsid w:val="17616B7E"/>
    <w:rsid w:val="176432ED"/>
    <w:rsid w:val="17692FF8"/>
    <w:rsid w:val="1778025B"/>
    <w:rsid w:val="1780342C"/>
    <w:rsid w:val="178A7CAA"/>
    <w:rsid w:val="179119D9"/>
    <w:rsid w:val="17997E98"/>
    <w:rsid w:val="17A77857"/>
    <w:rsid w:val="17CD749A"/>
    <w:rsid w:val="17D048F6"/>
    <w:rsid w:val="17DA6DCB"/>
    <w:rsid w:val="17DB5B22"/>
    <w:rsid w:val="17DD4215"/>
    <w:rsid w:val="17E44EC0"/>
    <w:rsid w:val="17E83456"/>
    <w:rsid w:val="17FC2567"/>
    <w:rsid w:val="18206F50"/>
    <w:rsid w:val="18581184"/>
    <w:rsid w:val="186F15D1"/>
    <w:rsid w:val="18702526"/>
    <w:rsid w:val="18745230"/>
    <w:rsid w:val="18935F5E"/>
    <w:rsid w:val="189973F3"/>
    <w:rsid w:val="18A03E84"/>
    <w:rsid w:val="18A82680"/>
    <w:rsid w:val="18BA717D"/>
    <w:rsid w:val="18C360CC"/>
    <w:rsid w:val="18F11B7B"/>
    <w:rsid w:val="18F73078"/>
    <w:rsid w:val="190825CC"/>
    <w:rsid w:val="190B2724"/>
    <w:rsid w:val="191D0D5D"/>
    <w:rsid w:val="192148C8"/>
    <w:rsid w:val="19341DAD"/>
    <w:rsid w:val="19463E56"/>
    <w:rsid w:val="194C017D"/>
    <w:rsid w:val="196A7DF7"/>
    <w:rsid w:val="19785D79"/>
    <w:rsid w:val="1988776F"/>
    <w:rsid w:val="19987E7E"/>
    <w:rsid w:val="19A32592"/>
    <w:rsid w:val="19A948A2"/>
    <w:rsid w:val="19AA5FF2"/>
    <w:rsid w:val="19C83DDC"/>
    <w:rsid w:val="1A186F5F"/>
    <w:rsid w:val="1A1D4FE8"/>
    <w:rsid w:val="1A1F1F66"/>
    <w:rsid w:val="1A275A32"/>
    <w:rsid w:val="1A285356"/>
    <w:rsid w:val="1A3B0898"/>
    <w:rsid w:val="1A432C1F"/>
    <w:rsid w:val="1A437EA3"/>
    <w:rsid w:val="1A441CBC"/>
    <w:rsid w:val="1A4C53C4"/>
    <w:rsid w:val="1A4E6234"/>
    <w:rsid w:val="1A737401"/>
    <w:rsid w:val="1A7A3C00"/>
    <w:rsid w:val="1A8D618B"/>
    <w:rsid w:val="1A9469A8"/>
    <w:rsid w:val="1A95222B"/>
    <w:rsid w:val="1A9731B0"/>
    <w:rsid w:val="1ABE55EE"/>
    <w:rsid w:val="1AD2498D"/>
    <w:rsid w:val="1AD9749D"/>
    <w:rsid w:val="1ADA1764"/>
    <w:rsid w:val="1AE93EB4"/>
    <w:rsid w:val="1AF15F75"/>
    <w:rsid w:val="1AF44796"/>
    <w:rsid w:val="1B0424DF"/>
    <w:rsid w:val="1B0D25AF"/>
    <w:rsid w:val="1B2A271F"/>
    <w:rsid w:val="1B356531"/>
    <w:rsid w:val="1B437ADC"/>
    <w:rsid w:val="1B515E62"/>
    <w:rsid w:val="1B5D1C74"/>
    <w:rsid w:val="1B633B7D"/>
    <w:rsid w:val="1B6462EE"/>
    <w:rsid w:val="1B722B13"/>
    <w:rsid w:val="1B8732C7"/>
    <w:rsid w:val="1B8C76DF"/>
    <w:rsid w:val="1B910DB4"/>
    <w:rsid w:val="1B915BEB"/>
    <w:rsid w:val="1BA445E7"/>
    <w:rsid w:val="1BB63523"/>
    <w:rsid w:val="1BB91F16"/>
    <w:rsid w:val="1BBC0CDF"/>
    <w:rsid w:val="1BC6259D"/>
    <w:rsid w:val="1BD163B0"/>
    <w:rsid w:val="1BD5594F"/>
    <w:rsid w:val="1BE608D3"/>
    <w:rsid w:val="1BEC6E81"/>
    <w:rsid w:val="1C016737"/>
    <w:rsid w:val="1C020C39"/>
    <w:rsid w:val="1C0A5174"/>
    <w:rsid w:val="1C2B3FAA"/>
    <w:rsid w:val="1C306FEC"/>
    <w:rsid w:val="1C5E69A1"/>
    <w:rsid w:val="1C756FBE"/>
    <w:rsid w:val="1C7C6848"/>
    <w:rsid w:val="1C8A4D05"/>
    <w:rsid w:val="1C8D0FB1"/>
    <w:rsid w:val="1C943EEF"/>
    <w:rsid w:val="1C951971"/>
    <w:rsid w:val="1C9D47FF"/>
    <w:rsid w:val="1CA13028"/>
    <w:rsid w:val="1CAD7FE3"/>
    <w:rsid w:val="1CB369A2"/>
    <w:rsid w:val="1CBA0F06"/>
    <w:rsid w:val="1CD0513B"/>
    <w:rsid w:val="1CD71235"/>
    <w:rsid w:val="1CD82B61"/>
    <w:rsid w:val="1CF24E3C"/>
    <w:rsid w:val="1CFC5E9D"/>
    <w:rsid w:val="1CFE5B1D"/>
    <w:rsid w:val="1D133C63"/>
    <w:rsid w:val="1D155742"/>
    <w:rsid w:val="1D1A7054"/>
    <w:rsid w:val="1D3A3784"/>
    <w:rsid w:val="1D4B149F"/>
    <w:rsid w:val="1D4F0BDF"/>
    <w:rsid w:val="1D5A3803"/>
    <w:rsid w:val="1D6210C5"/>
    <w:rsid w:val="1D6C3B72"/>
    <w:rsid w:val="1D7313CC"/>
    <w:rsid w:val="1D737ECD"/>
    <w:rsid w:val="1D8063A0"/>
    <w:rsid w:val="1D835D76"/>
    <w:rsid w:val="1D9C4C7C"/>
    <w:rsid w:val="1DA93A37"/>
    <w:rsid w:val="1DAB4D3C"/>
    <w:rsid w:val="1DAE1616"/>
    <w:rsid w:val="1DB1544D"/>
    <w:rsid w:val="1DC558E6"/>
    <w:rsid w:val="1DD36DFA"/>
    <w:rsid w:val="1DD4582B"/>
    <w:rsid w:val="1DD5005D"/>
    <w:rsid w:val="1DEE6EC3"/>
    <w:rsid w:val="1DF715B8"/>
    <w:rsid w:val="1E03408A"/>
    <w:rsid w:val="1E0B27D7"/>
    <w:rsid w:val="1E1643EB"/>
    <w:rsid w:val="1E281D87"/>
    <w:rsid w:val="1E325F1A"/>
    <w:rsid w:val="1E333D09"/>
    <w:rsid w:val="1E3B0DA8"/>
    <w:rsid w:val="1E407CEF"/>
    <w:rsid w:val="1E552EA2"/>
    <w:rsid w:val="1E6F73C5"/>
    <w:rsid w:val="1E761114"/>
    <w:rsid w:val="1E837553"/>
    <w:rsid w:val="1E846D13"/>
    <w:rsid w:val="1E8B326F"/>
    <w:rsid w:val="1EDF0917"/>
    <w:rsid w:val="1EE363EC"/>
    <w:rsid w:val="1EEA1E45"/>
    <w:rsid w:val="1EF34CD3"/>
    <w:rsid w:val="1EF86BDC"/>
    <w:rsid w:val="1F095F07"/>
    <w:rsid w:val="1F0F433E"/>
    <w:rsid w:val="1F1A2196"/>
    <w:rsid w:val="1F2224E3"/>
    <w:rsid w:val="1F271A3E"/>
    <w:rsid w:val="1F2956F7"/>
    <w:rsid w:val="1F517198"/>
    <w:rsid w:val="1F5259B2"/>
    <w:rsid w:val="1F5967EC"/>
    <w:rsid w:val="1F71280E"/>
    <w:rsid w:val="1F841CC8"/>
    <w:rsid w:val="1F9354B6"/>
    <w:rsid w:val="1FAB6D92"/>
    <w:rsid w:val="1FB63322"/>
    <w:rsid w:val="1FCB1651"/>
    <w:rsid w:val="1FDD482E"/>
    <w:rsid w:val="1FDD4D3F"/>
    <w:rsid w:val="1FDE39D7"/>
    <w:rsid w:val="1FE34BBE"/>
    <w:rsid w:val="1FE3603F"/>
    <w:rsid w:val="1FEB7469"/>
    <w:rsid w:val="20061BF1"/>
    <w:rsid w:val="2008481B"/>
    <w:rsid w:val="2023120F"/>
    <w:rsid w:val="2031215C"/>
    <w:rsid w:val="203E64A3"/>
    <w:rsid w:val="20493086"/>
    <w:rsid w:val="204C3733"/>
    <w:rsid w:val="20524DBA"/>
    <w:rsid w:val="205677DF"/>
    <w:rsid w:val="206C2341"/>
    <w:rsid w:val="20703BCF"/>
    <w:rsid w:val="207A400E"/>
    <w:rsid w:val="207F7CDD"/>
    <w:rsid w:val="2092477F"/>
    <w:rsid w:val="20A05C93"/>
    <w:rsid w:val="20A16ADE"/>
    <w:rsid w:val="20AB70C4"/>
    <w:rsid w:val="20BD047D"/>
    <w:rsid w:val="20F879A7"/>
    <w:rsid w:val="21057A40"/>
    <w:rsid w:val="210D40C9"/>
    <w:rsid w:val="21261701"/>
    <w:rsid w:val="212D3827"/>
    <w:rsid w:val="21585442"/>
    <w:rsid w:val="2158774E"/>
    <w:rsid w:val="21625D51"/>
    <w:rsid w:val="21637056"/>
    <w:rsid w:val="21667CE8"/>
    <w:rsid w:val="216875AF"/>
    <w:rsid w:val="21800B85"/>
    <w:rsid w:val="21890080"/>
    <w:rsid w:val="218B6F16"/>
    <w:rsid w:val="218D2419"/>
    <w:rsid w:val="21965AC0"/>
    <w:rsid w:val="219B7F65"/>
    <w:rsid w:val="21A073CF"/>
    <w:rsid w:val="21A31713"/>
    <w:rsid w:val="21A61119"/>
    <w:rsid w:val="21AC4ECC"/>
    <w:rsid w:val="21AD61D1"/>
    <w:rsid w:val="21CE182E"/>
    <w:rsid w:val="21E43B8E"/>
    <w:rsid w:val="21EF0BE2"/>
    <w:rsid w:val="21F02BAA"/>
    <w:rsid w:val="21F40E28"/>
    <w:rsid w:val="21F60830"/>
    <w:rsid w:val="21FA2A4D"/>
    <w:rsid w:val="222075F1"/>
    <w:rsid w:val="222E1FA2"/>
    <w:rsid w:val="22335D4F"/>
    <w:rsid w:val="22430121"/>
    <w:rsid w:val="224812BF"/>
    <w:rsid w:val="22590DB1"/>
    <w:rsid w:val="228356B1"/>
    <w:rsid w:val="22884A03"/>
    <w:rsid w:val="22915B87"/>
    <w:rsid w:val="229F29E8"/>
    <w:rsid w:val="22E24F49"/>
    <w:rsid w:val="22EB3340"/>
    <w:rsid w:val="22EE45DF"/>
    <w:rsid w:val="230237F7"/>
    <w:rsid w:val="232E4C45"/>
    <w:rsid w:val="23412D64"/>
    <w:rsid w:val="235C138F"/>
    <w:rsid w:val="235D6E11"/>
    <w:rsid w:val="23633CE4"/>
    <w:rsid w:val="23635355"/>
    <w:rsid w:val="238002CA"/>
    <w:rsid w:val="23850FB5"/>
    <w:rsid w:val="239252E5"/>
    <w:rsid w:val="23983773"/>
    <w:rsid w:val="239D7F30"/>
    <w:rsid w:val="23B452A1"/>
    <w:rsid w:val="23BB4C2C"/>
    <w:rsid w:val="23BC26AD"/>
    <w:rsid w:val="23C27675"/>
    <w:rsid w:val="23C27E3A"/>
    <w:rsid w:val="23C91BE9"/>
    <w:rsid w:val="23CE426F"/>
    <w:rsid w:val="23D63257"/>
    <w:rsid w:val="240772AA"/>
    <w:rsid w:val="240811DE"/>
    <w:rsid w:val="240C61B1"/>
    <w:rsid w:val="241565BF"/>
    <w:rsid w:val="24250489"/>
    <w:rsid w:val="2431266C"/>
    <w:rsid w:val="24362377"/>
    <w:rsid w:val="2441618A"/>
    <w:rsid w:val="24503654"/>
    <w:rsid w:val="24591120"/>
    <w:rsid w:val="245F0C9E"/>
    <w:rsid w:val="24753F2F"/>
    <w:rsid w:val="247A6DD0"/>
    <w:rsid w:val="247E245E"/>
    <w:rsid w:val="248278DE"/>
    <w:rsid w:val="24832824"/>
    <w:rsid w:val="24B851D9"/>
    <w:rsid w:val="24D22183"/>
    <w:rsid w:val="24E34EEF"/>
    <w:rsid w:val="24EB5089"/>
    <w:rsid w:val="24FA7B37"/>
    <w:rsid w:val="25343375"/>
    <w:rsid w:val="253B1C25"/>
    <w:rsid w:val="253B2B50"/>
    <w:rsid w:val="254B2532"/>
    <w:rsid w:val="255901B6"/>
    <w:rsid w:val="25602D5E"/>
    <w:rsid w:val="256A2BC0"/>
    <w:rsid w:val="2579170A"/>
    <w:rsid w:val="257B64FD"/>
    <w:rsid w:val="25875C33"/>
    <w:rsid w:val="258F3995"/>
    <w:rsid w:val="25A32D1A"/>
    <w:rsid w:val="25AB795A"/>
    <w:rsid w:val="25C63D87"/>
    <w:rsid w:val="25C7728B"/>
    <w:rsid w:val="25D971A5"/>
    <w:rsid w:val="25DE4C6C"/>
    <w:rsid w:val="25F435D2"/>
    <w:rsid w:val="26020369"/>
    <w:rsid w:val="26162C7E"/>
    <w:rsid w:val="261D2FFB"/>
    <w:rsid w:val="262E46B0"/>
    <w:rsid w:val="264F6850"/>
    <w:rsid w:val="26541613"/>
    <w:rsid w:val="265E2D0D"/>
    <w:rsid w:val="2679304D"/>
    <w:rsid w:val="268B6FC8"/>
    <w:rsid w:val="268D5D4F"/>
    <w:rsid w:val="26906FA3"/>
    <w:rsid w:val="26A1116C"/>
    <w:rsid w:val="26D1773D"/>
    <w:rsid w:val="26F66678"/>
    <w:rsid w:val="26FD1886"/>
    <w:rsid w:val="2702378F"/>
    <w:rsid w:val="27054714"/>
    <w:rsid w:val="27076C7C"/>
    <w:rsid w:val="27205543"/>
    <w:rsid w:val="2729310F"/>
    <w:rsid w:val="2750388E"/>
    <w:rsid w:val="27551F14"/>
    <w:rsid w:val="276E08C0"/>
    <w:rsid w:val="27730F64"/>
    <w:rsid w:val="27894E0B"/>
    <w:rsid w:val="279E140F"/>
    <w:rsid w:val="279F108F"/>
    <w:rsid w:val="27A06B10"/>
    <w:rsid w:val="27A208C1"/>
    <w:rsid w:val="27A40D9A"/>
    <w:rsid w:val="27A966D6"/>
    <w:rsid w:val="27B53233"/>
    <w:rsid w:val="27BF73C5"/>
    <w:rsid w:val="27C04E47"/>
    <w:rsid w:val="27C116B6"/>
    <w:rsid w:val="27C128C8"/>
    <w:rsid w:val="27C55A4B"/>
    <w:rsid w:val="27C94520"/>
    <w:rsid w:val="27D919A0"/>
    <w:rsid w:val="27DC0C76"/>
    <w:rsid w:val="27EB3C17"/>
    <w:rsid w:val="28057090"/>
    <w:rsid w:val="281660F9"/>
    <w:rsid w:val="28203EFF"/>
    <w:rsid w:val="282817BD"/>
    <w:rsid w:val="283037F2"/>
    <w:rsid w:val="283B461B"/>
    <w:rsid w:val="285B7244"/>
    <w:rsid w:val="287D77ED"/>
    <w:rsid w:val="2887138D"/>
    <w:rsid w:val="288C7A13"/>
    <w:rsid w:val="288E2F16"/>
    <w:rsid w:val="289B11F0"/>
    <w:rsid w:val="289E38EB"/>
    <w:rsid w:val="28BD69D6"/>
    <w:rsid w:val="28CA291A"/>
    <w:rsid w:val="28D14C84"/>
    <w:rsid w:val="28F05A69"/>
    <w:rsid w:val="290970F6"/>
    <w:rsid w:val="290C0CF7"/>
    <w:rsid w:val="2913316F"/>
    <w:rsid w:val="291908FB"/>
    <w:rsid w:val="292D759C"/>
    <w:rsid w:val="29323D01"/>
    <w:rsid w:val="294E1AFE"/>
    <w:rsid w:val="296454F8"/>
    <w:rsid w:val="29784198"/>
    <w:rsid w:val="29791C1A"/>
    <w:rsid w:val="297E60A1"/>
    <w:rsid w:val="29847FAB"/>
    <w:rsid w:val="2992471C"/>
    <w:rsid w:val="299D6956"/>
    <w:rsid w:val="2A196113"/>
    <w:rsid w:val="2A21183A"/>
    <w:rsid w:val="2A42376B"/>
    <w:rsid w:val="2A606694"/>
    <w:rsid w:val="2A865917"/>
    <w:rsid w:val="2A891A46"/>
    <w:rsid w:val="2A94770B"/>
    <w:rsid w:val="2AA313B3"/>
    <w:rsid w:val="2ACF60CF"/>
    <w:rsid w:val="2AD5395B"/>
    <w:rsid w:val="2ADE14E1"/>
    <w:rsid w:val="2AE23476"/>
    <w:rsid w:val="2AE8446C"/>
    <w:rsid w:val="2AEA5EA4"/>
    <w:rsid w:val="2AFF1EE9"/>
    <w:rsid w:val="2B0C0204"/>
    <w:rsid w:val="2B1451FA"/>
    <w:rsid w:val="2B19724A"/>
    <w:rsid w:val="2B1A38C4"/>
    <w:rsid w:val="2B1B6DC7"/>
    <w:rsid w:val="2B243A89"/>
    <w:rsid w:val="2B30072C"/>
    <w:rsid w:val="2B347CF1"/>
    <w:rsid w:val="2B4B7916"/>
    <w:rsid w:val="2B647120"/>
    <w:rsid w:val="2B6E0DD0"/>
    <w:rsid w:val="2B773C5E"/>
    <w:rsid w:val="2B7B6DE1"/>
    <w:rsid w:val="2B834DDF"/>
    <w:rsid w:val="2B9A4D4C"/>
    <w:rsid w:val="2B9E3B1D"/>
    <w:rsid w:val="2BAD08B5"/>
    <w:rsid w:val="2BB00646"/>
    <w:rsid w:val="2BC17555"/>
    <w:rsid w:val="2BC24FD7"/>
    <w:rsid w:val="2BCA5C66"/>
    <w:rsid w:val="2BE27A8A"/>
    <w:rsid w:val="2BF309DB"/>
    <w:rsid w:val="2BF44DCD"/>
    <w:rsid w:val="2C077EF3"/>
    <w:rsid w:val="2C1D1E6D"/>
    <w:rsid w:val="2C291503"/>
    <w:rsid w:val="2C2959EE"/>
    <w:rsid w:val="2C352266"/>
    <w:rsid w:val="2C3C5283"/>
    <w:rsid w:val="2C460FB5"/>
    <w:rsid w:val="2C4E2218"/>
    <w:rsid w:val="2C55429E"/>
    <w:rsid w:val="2C586430"/>
    <w:rsid w:val="2C7F70C7"/>
    <w:rsid w:val="2C866019"/>
    <w:rsid w:val="2C8B6882"/>
    <w:rsid w:val="2CA86FD4"/>
    <w:rsid w:val="2CB25208"/>
    <w:rsid w:val="2CBE1863"/>
    <w:rsid w:val="2CC04EFA"/>
    <w:rsid w:val="2CD46119"/>
    <w:rsid w:val="2CD64E9F"/>
    <w:rsid w:val="2CFA03A5"/>
    <w:rsid w:val="2D0E2A7A"/>
    <w:rsid w:val="2D125BFD"/>
    <w:rsid w:val="2D1D4C50"/>
    <w:rsid w:val="2D2B4AE5"/>
    <w:rsid w:val="2D2C7E7B"/>
    <w:rsid w:val="2D390A63"/>
    <w:rsid w:val="2D4D3ECB"/>
    <w:rsid w:val="2D5A1875"/>
    <w:rsid w:val="2D646E12"/>
    <w:rsid w:val="2D6B5392"/>
    <w:rsid w:val="2D7607D9"/>
    <w:rsid w:val="2D7F70CB"/>
    <w:rsid w:val="2D915669"/>
    <w:rsid w:val="2D961A5A"/>
    <w:rsid w:val="2D997EAE"/>
    <w:rsid w:val="2D9D5E25"/>
    <w:rsid w:val="2DAB445E"/>
    <w:rsid w:val="2DAF4B82"/>
    <w:rsid w:val="2DBD5646"/>
    <w:rsid w:val="2DCB2FA7"/>
    <w:rsid w:val="2DCC35AA"/>
    <w:rsid w:val="2DCE6A15"/>
    <w:rsid w:val="2DD105BA"/>
    <w:rsid w:val="2DD4637D"/>
    <w:rsid w:val="2DE5725A"/>
    <w:rsid w:val="2E2A44CC"/>
    <w:rsid w:val="2E2E7978"/>
    <w:rsid w:val="2E3C49FD"/>
    <w:rsid w:val="2E40666F"/>
    <w:rsid w:val="2E4375F4"/>
    <w:rsid w:val="2E4A4A00"/>
    <w:rsid w:val="2E4E14EB"/>
    <w:rsid w:val="2E614626"/>
    <w:rsid w:val="2E627EA9"/>
    <w:rsid w:val="2E826128"/>
    <w:rsid w:val="2E89650E"/>
    <w:rsid w:val="2E8B79E8"/>
    <w:rsid w:val="2EA94A1A"/>
    <w:rsid w:val="2ED2373C"/>
    <w:rsid w:val="2EDD0498"/>
    <w:rsid w:val="2EDE5274"/>
    <w:rsid w:val="2EEC6788"/>
    <w:rsid w:val="2F046184"/>
    <w:rsid w:val="2F0D5F48"/>
    <w:rsid w:val="2F141ECB"/>
    <w:rsid w:val="2F2713E6"/>
    <w:rsid w:val="2F3A1CD2"/>
    <w:rsid w:val="2F3D528D"/>
    <w:rsid w:val="2F4905B1"/>
    <w:rsid w:val="2F5A0A72"/>
    <w:rsid w:val="2F6B76D1"/>
    <w:rsid w:val="2F6E5D0C"/>
    <w:rsid w:val="2F6F317C"/>
    <w:rsid w:val="2F8067CE"/>
    <w:rsid w:val="2F8C0890"/>
    <w:rsid w:val="2F9B26BC"/>
    <w:rsid w:val="2FC4426D"/>
    <w:rsid w:val="2FC6460C"/>
    <w:rsid w:val="2FCB38F0"/>
    <w:rsid w:val="2FCE2B17"/>
    <w:rsid w:val="2FD210BB"/>
    <w:rsid w:val="2FD948E8"/>
    <w:rsid w:val="2FDA2B8D"/>
    <w:rsid w:val="2FDC7424"/>
    <w:rsid w:val="2FDF3E47"/>
    <w:rsid w:val="2FE31C96"/>
    <w:rsid w:val="2FF41A13"/>
    <w:rsid w:val="2FFF534B"/>
    <w:rsid w:val="3001123A"/>
    <w:rsid w:val="300E28F3"/>
    <w:rsid w:val="302420E6"/>
    <w:rsid w:val="30297DCA"/>
    <w:rsid w:val="302F090E"/>
    <w:rsid w:val="30356640"/>
    <w:rsid w:val="303E2766"/>
    <w:rsid w:val="304B017B"/>
    <w:rsid w:val="305705C1"/>
    <w:rsid w:val="30572705"/>
    <w:rsid w:val="305D7640"/>
    <w:rsid w:val="30713424"/>
    <w:rsid w:val="307D5C1A"/>
    <w:rsid w:val="30866529"/>
    <w:rsid w:val="308D3CB6"/>
    <w:rsid w:val="308F4C3A"/>
    <w:rsid w:val="309C1A0D"/>
    <w:rsid w:val="30A267AB"/>
    <w:rsid w:val="30BD39D7"/>
    <w:rsid w:val="30BF6B2B"/>
    <w:rsid w:val="30D269A9"/>
    <w:rsid w:val="30D61B2C"/>
    <w:rsid w:val="30DB6186"/>
    <w:rsid w:val="30DE27BB"/>
    <w:rsid w:val="30E852C9"/>
    <w:rsid w:val="30F46C5A"/>
    <w:rsid w:val="30F767DC"/>
    <w:rsid w:val="30FC3F6A"/>
    <w:rsid w:val="30FD6D67"/>
    <w:rsid w:val="3114510F"/>
    <w:rsid w:val="31197CDE"/>
    <w:rsid w:val="31451D27"/>
    <w:rsid w:val="31476261"/>
    <w:rsid w:val="314C7CDA"/>
    <w:rsid w:val="31545C7D"/>
    <w:rsid w:val="315C308A"/>
    <w:rsid w:val="3172522D"/>
    <w:rsid w:val="318128FC"/>
    <w:rsid w:val="319566E7"/>
    <w:rsid w:val="319D6CA7"/>
    <w:rsid w:val="319F2879"/>
    <w:rsid w:val="31AA6236"/>
    <w:rsid w:val="31AC4FCC"/>
    <w:rsid w:val="31C417B4"/>
    <w:rsid w:val="31C76939"/>
    <w:rsid w:val="31CA44AB"/>
    <w:rsid w:val="31D02D59"/>
    <w:rsid w:val="31D25659"/>
    <w:rsid w:val="31DF17DC"/>
    <w:rsid w:val="31DF6A72"/>
    <w:rsid w:val="31E1402A"/>
    <w:rsid w:val="31F7161A"/>
    <w:rsid w:val="32004016"/>
    <w:rsid w:val="32007094"/>
    <w:rsid w:val="32013817"/>
    <w:rsid w:val="320A5FDD"/>
    <w:rsid w:val="32106572"/>
    <w:rsid w:val="321463A1"/>
    <w:rsid w:val="321A6940"/>
    <w:rsid w:val="321E5346"/>
    <w:rsid w:val="32354F6B"/>
    <w:rsid w:val="32452BA7"/>
    <w:rsid w:val="32460A89"/>
    <w:rsid w:val="32512B0F"/>
    <w:rsid w:val="32613D29"/>
    <w:rsid w:val="32626839"/>
    <w:rsid w:val="326310D0"/>
    <w:rsid w:val="326C72D1"/>
    <w:rsid w:val="326E54E8"/>
    <w:rsid w:val="327348EE"/>
    <w:rsid w:val="32771295"/>
    <w:rsid w:val="32774420"/>
    <w:rsid w:val="329033F1"/>
    <w:rsid w:val="329A199D"/>
    <w:rsid w:val="32A43020"/>
    <w:rsid w:val="32B324C1"/>
    <w:rsid w:val="32B51AB2"/>
    <w:rsid w:val="32B92FC6"/>
    <w:rsid w:val="32BB1119"/>
    <w:rsid w:val="32BB64C9"/>
    <w:rsid w:val="32C87D5D"/>
    <w:rsid w:val="32CD2B36"/>
    <w:rsid w:val="32D4784F"/>
    <w:rsid w:val="32D742E5"/>
    <w:rsid w:val="32E70612"/>
    <w:rsid w:val="32F02B12"/>
    <w:rsid w:val="32F51B26"/>
    <w:rsid w:val="33054829"/>
    <w:rsid w:val="330E12A0"/>
    <w:rsid w:val="3316539A"/>
    <w:rsid w:val="333B2169"/>
    <w:rsid w:val="334356BF"/>
    <w:rsid w:val="33493FD2"/>
    <w:rsid w:val="334D4CE1"/>
    <w:rsid w:val="334D69D8"/>
    <w:rsid w:val="33503E39"/>
    <w:rsid w:val="33585B0F"/>
    <w:rsid w:val="336162E4"/>
    <w:rsid w:val="3363729D"/>
    <w:rsid w:val="33750FD2"/>
    <w:rsid w:val="337A5671"/>
    <w:rsid w:val="337C6A62"/>
    <w:rsid w:val="338626AB"/>
    <w:rsid w:val="33A22F43"/>
    <w:rsid w:val="33AB5DD1"/>
    <w:rsid w:val="33AF47D8"/>
    <w:rsid w:val="33C7788C"/>
    <w:rsid w:val="33CA11F3"/>
    <w:rsid w:val="33CB25AB"/>
    <w:rsid w:val="33CC1B89"/>
    <w:rsid w:val="33CF4D0C"/>
    <w:rsid w:val="33D64697"/>
    <w:rsid w:val="33D849E1"/>
    <w:rsid w:val="33E54CB2"/>
    <w:rsid w:val="33F161AD"/>
    <w:rsid w:val="33F54F4C"/>
    <w:rsid w:val="341A770A"/>
    <w:rsid w:val="341C64FE"/>
    <w:rsid w:val="34463A51"/>
    <w:rsid w:val="34527864"/>
    <w:rsid w:val="34531D37"/>
    <w:rsid w:val="34574C85"/>
    <w:rsid w:val="34697489"/>
    <w:rsid w:val="34701BAD"/>
    <w:rsid w:val="34797724"/>
    <w:rsid w:val="347C3F2B"/>
    <w:rsid w:val="347E5FAC"/>
    <w:rsid w:val="348E1C47"/>
    <w:rsid w:val="34BF4703"/>
    <w:rsid w:val="34DE074D"/>
    <w:rsid w:val="34E161DA"/>
    <w:rsid w:val="34EA0CDC"/>
    <w:rsid w:val="34ED77FC"/>
    <w:rsid w:val="34EF3054"/>
    <w:rsid w:val="35057307"/>
    <w:rsid w:val="35074BD7"/>
    <w:rsid w:val="352041F6"/>
    <w:rsid w:val="35301450"/>
    <w:rsid w:val="35347E57"/>
    <w:rsid w:val="35450FD3"/>
    <w:rsid w:val="35565E0D"/>
    <w:rsid w:val="355873E9"/>
    <w:rsid w:val="35587524"/>
    <w:rsid w:val="355C475F"/>
    <w:rsid w:val="35815B7C"/>
    <w:rsid w:val="358E5CB8"/>
    <w:rsid w:val="35943A10"/>
    <w:rsid w:val="35AF57BD"/>
    <w:rsid w:val="35CE47D2"/>
    <w:rsid w:val="360C4AA2"/>
    <w:rsid w:val="361429D2"/>
    <w:rsid w:val="36196501"/>
    <w:rsid w:val="363A1903"/>
    <w:rsid w:val="363B7384"/>
    <w:rsid w:val="363E7D5E"/>
    <w:rsid w:val="36430014"/>
    <w:rsid w:val="364A1C64"/>
    <w:rsid w:val="364D63A5"/>
    <w:rsid w:val="367E6AC2"/>
    <w:rsid w:val="36875285"/>
    <w:rsid w:val="369A64A4"/>
    <w:rsid w:val="36A0173C"/>
    <w:rsid w:val="36AA1214"/>
    <w:rsid w:val="36B82B99"/>
    <w:rsid w:val="36C7606F"/>
    <w:rsid w:val="36CB2AE2"/>
    <w:rsid w:val="36E865A3"/>
    <w:rsid w:val="37016D1F"/>
    <w:rsid w:val="370E09E1"/>
    <w:rsid w:val="37226DAE"/>
    <w:rsid w:val="373856F9"/>
    <w:rsid w:val="37456DEA"/>
    <w:rsid w:val="37471E40"/>
    <w:rsid w:val="374D577A"/>
    <w:rsid w:val="37512750"/>
    <w:rsid w:val="37540351"/>
    <w:rsid w:val="3764396F"/>
    <w:rsid w:val="37697DF6"/>
    <w:rsid w:val="376B32F9"/>
    <w:rsid w:val="376C67FD"/>
    <w:rsid w:val="377B37BF"/>
    <w:rsid w:val="378238BD"/>
    <w:rsid w:val="37892908"/>
    <w:rsid w:val="37975418"/>
    <w:rsid w:val="379963C7"/>
    <w:rsid w:val="379C7071"/>
    <w:rsid w:val="37B4116F"/>
    <w:rsid w:val="37B837D6"/>
    <w:rsid w:val="37C4140A"/>
    <w:rsid w:val="37CA3313"/>
    <w:rsid w:val="37CA6B96"/>
    <w:rsid w:val="37CB0D94"/>
    <w:rsid w:val="37CD58D7"/>
    <w:rsid w:val="37D1071F"/>
    <w:rsid w:val="37D474A6"/>
    <w:rsid w:val="37E04F54"/>
    <w:rsid w:val="37F759A4"/>
    <w:rsid w:val="37FC2C8F"/>
    <w:rsid w:val="3816044B"/>
    <w:rsid w:val="381D2D9D"/>
    <w:rsid w:val="382F433C"/>
    <w:rsid w:val="3838139F"/>
    <w:rsid w:val="38443C45"/>
    <w:rsid w:val="38463F61"/>
    <w:rsid w:val="384719E3"/>
    <w:rsid w:val="385D3B87"/>
    <w:rsid w:val="38701285"/>
    <w:rsid w:val="388936AD"/>
    <w:rsid w:val="388E7F11"/>
    <w:rsid w:val="38A0411B"/>
    <w:rsid w:val="38B7027B"/>
    <w:rsid w:val="38BF03A8"/>
    <w:rsid w:val="38D65DCF"/>
    <w:rsid w:val="38DF2E5B"/>
    <w:rsid w:val="38DF6DA8"/>
    <w:rsid w:val="38E31861"/>
    <w:rsid w:val="38F60882"/>
    <w:rsid w:val="39045619"/>
    <w:rsid w:val="3905597F"/>
    <w:rsid w:val="390B0ABB"/>
    <w:rsid w:val="390E357C"/>
    <w:rsid w:val="39311B5C"/>
    <w:rsid w:val="393B3575"/>
    <w:rsid w:val="393D6A78"/>
    <w:rsid w:val="39446403"/>
    <w:rsid w:val="394B5024"/>
    <w:rsid w:val="3954669D"/>
    <w:rsid w:val="395506CE"/>
    <w:rsid w:val="39617204"/>
    <w:rsid w:val="39757838"/>
    <w:rsid w:val="39907E7F"/>
    <w:rsid w:val="399C4D8D"/>
    <w:rsid w:val="399D313D"/>
    <w:rsid w:val="399D3AD9"/>
    <w:rsid w:val="39A2099B"/>
    <w:rsid w:val="39AC58B1"/>
    <w:rsid w:val="39B03534"/>
    <w:rsid w:val="39C75357"/>
    <w:rsid w:val="39CB0C49"/>
    <w:rsid w:val="39DB6F3A"/>
    <w:rsid w:val="39F63D73"/>
    <w:rsid w:val="3A046A82"/>
    <w:rsid w:val="3A2B2E7D"/>
    <w:rsid w:val="3A2F3A82"/>
    <w:rsid w:val="3A314756"/>
    <w:rsid w:val="3A367C1D"/>
    <w:rsid w:val="3A370E8E"/>
    <w:rsid w:val="3A3B3229"/>
    <w:rsid w:val="3A4E08C6"/>
    <w:rsid w:val="3A5152BB"/>
    <w:rsid w:val="3A5D0F5A"/>
    <w:rsid w:val="3A630A59"/>
    <w:rsid w:val="3A8334DB"/>
    <w:rsid w:val="3A8D477A"/>
    <w:rsid w:val="3A96252C"/>
    <w:rsid w:val="3AB17D05"/>
    <w:rsid w:val="3AB73603"/>
    <w:rsid w:val="3ABC4FBE"/>
    <w:rsid w:val="3ABE667C"/>
    <w:rsid w:val="3AC64E95"/>
    <w:rsid w:val="3AC76177"/>
    <w:rsid w:val="3ACB7183"/>
    <w:rsid w:val="3AD15542"/>
    <w:rsid w:val="3AE657AF"/>
    <w:rsid w:val="3AF44795"/>
    <w:rsid w:val="3AFC7952"/>
    <w:rsid w:val="3AFD2314"/>
    <w:rsid w:val="3B0B6457"/>
    <w:rsid w:val="3B107FCD"/>
    <w:rsid w:val="3B2E3FC8"/>
    <w:rsid w:val="3B302125"/>
    <w:rsid w:val="3B35724B"/>
    <w:rsid w:val="3B363458"/>
    <w:rsid w:val="3B37176D"/>
    <w:rsid w:val="3B390FFD"/>
    <w:rsid w:val="3B456E4D"/>
    <w:rsid w:val="3B487DD2"/>
    <w:rsid w:val="3B4A240D"/>
    <w:rsid w:val="3B5F655A"/>
    <w:rsid w:val="3B5F6A6F"/>
    <w:rsid w:val="3B8443B3"/>
    <w:rsid w:val="3BAB0EC3"/>
    <w:rsid w:val="3BBD7D90"/>
    <w:rsid w:val="3BC0516D"/>
    <w:rsid w:val="3BC07C56"/>
    <w:rsid w:val="3BC15EB4"/>
    <w:rsid w:val="3BD15A10"/>
    <w:rsid w:val="3BD16A31"/>
    <w:rsid w:val="3BDC2844"/>
    <w:rsid w:val="3BDF6DB4"/>
    <w:rsid w:val="3BF5376E"/>
    <w:rsid w:val="3C0A4282"/>
    <w:rsid w:val="3C2E0BAC"/>
    <w:rsid w:val="3C32153D"/>
    <w:rsid w:val="3C3D3B62"/>
    <w:rsid w:val="3C4170FD"/>
    <w:rsid w:val="3C5E1660"/>
    <w:rsid w:val="3C612A9D"/>
    <w:rsid w:val="3C656B67"/>
    <w:rsid w:val="3C697EA9"/>
    <w:rsid w:val="3C822FD1"/>
    <w:rsid w:val="3C8D359F"/>
    <w:rsid w:val="3C9941A5"/>
    <w:rsid w:val="3CA96714"/>
    <w:rsid w:val="3CB64D73"/>
    <w:rsid w:val="3CE807A0"/>
    <w:rsid w:val="3CEC0482"/>
    <w:rsid w:val="3CF67D73"/>
    <w:rsid w:val="3CF70151"/>
    <w:rsid w:val="3D180AF6"/>
    <w:rsid w:val="3D2A7F67"/>
    <w:rsid w:val="3D2E3B4D"/>
    <w:rsid w:val="3D3A7D56"/>
    <w:rsid w:val="3D494F99"/>
    <w:rsid w:val="3D5D5309"/>
    <w:rsid w:val="3D635B43"/>
    <w:rsid w:val="3D6548C9"/>
    <w:rsid w:val="3D76057C"/>
    <w:rsid w:val="3D8C4172"/>
    <w:rsid w:val="3D9276BB"/>
    <w:rsid w:val="3DA443AE"/>
    <w:rsid w:val="3DAD50DE"/>
    <w:rsid w:val="3DB044D3"/>
    <w:rsid w:val="3DBA360A"/>
    <w:rsid w:val="3DC426E4"/>
    <w:rsid w:val="3DC879CA"/>
    <w:rsid w:val="3DDA542A"/>
    <w:rsid w:val="3DDD580C"/>
    <w:rsid w:val="3DF7558E"/>
    <w:rsid w:val="3DFF5E4C"/>
    <w:rsid w:val="3E0C10FE"/>
    <w:rsid w:val="3E127689"/>
    <w:rsid w:val="3E1F757A"/>
    <w:rsid w:val="3E1F7BA4"/>
    <w:rsid w:val="3E285E4E"/>
    <w:rsid w:val="3E2A2088"/>
    <w:rsid w:val="3E2D588E"/>
    <w:rsid w:val="3E33621B"/>
    <w:rsid w:val="3E54456C"/>
    <w:rsid w:val="3E7D434B"/>
    <w:rsid w:val="3E9D60FE"/>
    <w:rsid w:val="3EA50E18"/>
    <w:rsid w:val="3EAD2662"/>
    <w:rsid w:val="3EB75130"/>
    <w:rsid w:val="3EC80C8D"/>
    <w:rsid w:val="3ECB7693"/>
    <w:rsid w:val="3ED1739E"/>
    <w:rsid w:val="3ED84248"/>
    <w:rsid w:val="3EEE694E"/>
    <w:rsid w:val="3EF202FE"/>
    <w:rsid w:val="3EFC3063"/>
    <w:rsid w:val="3F01260D"/>
    <w:rsid w:val="3F043070"/>
    <w:rsid w:val="3F1A0A24"/>
    <w:rsid w:val="3F1B35E4"/>
    <w:rsid w:val="3F333D5E"/>
    <w:rsid w:val="3F371305"/>
    <w:rsid w:val="3F397CC7"/>
    <w:rsid w:val="3F501DF6"/>
    <w:rsid w:val="3F5C68C9"/>
    <w:rsid w:val="3F6E2720"/>
    <w:rsid w:val="3F783A37"/>
    <w:rsid w:val="3F8370D4"/>
    <w:rsid w:val="3F923BD9"/>
    <w:rsid w:val="3F934EDE"/>
    <w:rsid w:val="3F945626"/>
    <w:rsid w:val="3FA3614E"/>
    <w:rsid w:val="3FB1448E"/>
    <w:rsid w:val="3FB15DE6"/>
    <w:rsid w:val="3FC47F75"/>
    <w:rsid w:val="3FC67071"/>
    <w:rsid w:val="3FC71C2A"/>
    <w:rsid w:val="3FCF5C3C"/>
    <w:rsid w:val="3FE02730"/>
    <w:rsid w:val="3FE326DE"/>
    <w:rsid w:val="3FE40824"/>
    <w:rsid w:val="3FEA2069"/>
    <w:rsid w:val="3FFB6F20"/>
    <w:rsid w:val="3FFB7FD8"/>
    <w:rsid w:val="400575EF"/>
    <w:rsid w:val="400B5E21"/>
    <w:rsid w:val="401044A7"/>
    <w:rsid w:val="40111F29"/>
    <w:rsid w:val="401C3B3D"/>
    <w:rsid w:val="401F4AC2"/>
    <w:rsid w:val="40312D5E"/>
    <w:rsid w:val="40325CE1"/>
    <w:rsid w:val="403D18EE"/>
    <w:rsid w:val="403E1AF3"/>
    <w:rsid w:val="403E6D30"/>
    <w:rsid w:val="403F7684"/>
    <w:rsid w:val="404C688B"/>
    <w:rsid w:val="4054751A"/>
    <w:rsid w:val="4057049F"/>
    <w:rsid w:val="405E2028"/>
    <w:rsid w:val="40713247"/>
    <w:rsid w:val="407E2A41"/>
    <w:rsid w:val="4086576B"/>
    <w:rsid w:val="40911E44"/>
    <w:rsid w:val="409C3C23"/>
    <w:rsid w:val="40B423F0"/>
    <w:rsid w:val="40BA6EBE"/>
    <w:rsid w:val="40BE58C5"/>
    <w:rsid w:val="410272B3"/>
    <w:rsid w:val="41164652"/>
    <w:rsid w:val="411E6E85"/>
    <w:rsid w:val="412055F7"/>
    <w:rsid w:val="41241D13"/>
    <w:rsid w:val="41425B1E"/>
    <w:rsid w:val="414372AF"/>
    <w:rsid w:val="414A67AD"/>
    <w:rsid w:val="41576B89"/>
    <w:rsid w:val="418B3505"/>
    <w:rsid w:val="419A4180"/>
    <w:rsid w:val="41A326BF"/>
    <w:rsid w:val="41A710C5"/>
    <w:rsid w:val="41A92F87"/>
    <w:rsid w:val="41AE7F1F"/>
    <w:rsid w:val="41B638DE"/>
    <w:rsid w:val="41BF13DE"/>
    <w:rsid w:val="41C50675"/>
    <w:rsid w:val="41D53675"/>
    <w:rsid w:val="41E74215"/>
    <w:rsid w:val="41EC7387"/>
    <w:rsid w:val="41FB242C"/>
    <w:rsid w:val="42260978"/>
    <w:rsid w:val="42310585"/>
    <w:rsid w:val="423563AB"/>
    <w:rsid w:val="424A08CF"/>
    <w:rsid w:val="424A7A6C"/>
    <w:rsid w:val="4252155E"/>
    <w:rsid w:val="42615079"/>
    <w:rsid w:val="426E308D"/>
    <w:rsid w:val="42757194"/>
    <w:rsid w:val="427627CA"/>
    <w:rsid w:val="427B6B1F"/>
    <w:rsid w:val="42800559"/>
    <w:rsid w:val="42944704"/>
    <w:rsid w:val="429D0435"/>
    <w:rsid w:val="42C53A9C"/>
    <w:rsid w:val="42CD46CB"/>
    <w:rsid w:val="42DB10A3"/>
    <w:rsid w:val="42DB23BC"/>
    <w:rsid w:val="42DD6DCB"/>
    <w:rsid w:val="42E35AC2"/>
    <w:rsid w:val="42E94F55"/>
    <w:rsid w:val="42F31006"/>
    <w:rsid w:val="430C6309"/>
    <w:rsid w:val="431273DB"/>
    <w:rsid w:val="431B7053"/>
    <w:rsid w:val="432E173E"/>
    <w:rsid w:val="432F64E5"/>
    <w:rsid w:val="43440B18"/>
    <w:rsid w:val="434A3CF5"/>
    <w:rsid w:val="434F3A76"/>
    <w:rsid w:val="43636E1D"/>
    <w:rsid w:val="4364101B"/>
    <w:rsid w:val="438C0F73"/>
    <w:rsid w:val="439A4D79"/>
    <w:rsid w:val="43A5310A"/>
    <w:rsid w:val="43A55308"/>
    <w:rsid w:val="43A62D89"/>
    <w:rsid w:val="43B600AD"/>
    <w:rsid w:val="43BA1A2A"/>
    <w:rsid w:val="43BC25A9"/>
    <w:rsid w:val="43D85DD8"/>
    <w:rsid w:val="43E40670"/>
    <w:rsid w:val="43EB387E"/>
    <w:rsid w:val="43EC50A9"/>
    <w:rsid w:val="43F01F04"/>
    <w:rsid w:val="43FA7128"/>
    <w:rsid w:val="440143FF"/>
    <w:rsid w:val="44055961"/>
    <w:rsid w:val="440E3C50"/>
    <w:rsid w:val="441575D7"/>
    <w:rsid w:val="442C0556"/>
    <w:rsid w:val="4451087C"/>
    <w:rsid w:val="44536725"/>
    <w:rsid w:val="446B3DCC"/>
    <w:rsid w:val="447C1AE8"/>
    <w:rsid w:val="448C1D82"/>
    <w:rsid w:val="44A43A4B"/>
    <w:rsid w:val="44AC34E3"/>
    <w:rsid w:val="44AD4FCF"/>
    <w:rsid w:val="44B30005"/>
    <w:rsid w:val="44B8441F"/>
    <w:rsid w:val="44CD5C33"/>
    <w:rsid w:val="44DB3186"/>
    <w:rsid w:val="44E15984"/>
    <w:rsid w:val="44E76CD2"/>
    <w:rsid w:val="450042C0"/>
    <w:rsid w:val="4510235C"/>
    <w:rsid w:val="45412B2B"/>
    <w:rsid w:val="45456875"/>
    <w:rsid w:val="454871FE"/>
    <w:rsid w:val="4572284E"/>
    <w:rsid w:val="45745F2C"/>
    <w:rsid w:val="4581396F"/>
    <w:rsid w:val="45880377"/>
    <w:rsid w:val="458A5A6B"/>
    <w:rsid w:val="45911927"/>
    <w:rsid w:val="459270B2"/>
    <w:rsid w:val="459309E4"/>
    <w:rsid w:val="45950735"/>
    <w:rsid w:val="45AA4980"/>
    <w:rsid w:val="45AF006B"/>
    <w:rsid w:val="45B06662"/>
    <w:rsid w:val="45BA5E63"/>
    <w:rsid w:val="45D230B1"/>
    <w:rsid w:val="45E97AC0"/>
    <w:rsid w:val="45EA198E"/>
    <w:rsid w:val="45ED7D15"/>
    <w:rsid w:val="45F84858"/>
    <w:rsid w:val="46033EED"/>
    <w:rsid w:val="46041074"/>
    <w:rsid w:val="46127979"/>
    <w:rsid w:val="4623311D"/>
    <w:rsid w:val="46244422"/>
    <w:rsid w:val="463251CE"/>
    <w:rsid w:val="463C1AC9"/>
    <w:rsid w:val="464004CF"/>
    <w:rsid w:val="46403C5D"/>
    <w:rsid w:val="464651C7"/>
    <w:rsid w:val="465F0D84"/>
    <w:rsid w:val="46671E58"/>
    <w:rsid w:val="466C009A"/>
    <w:rsid w:val="466C2618"/>
    <w:rsid w:val="466C6DFF"/>
    <w:rsid w:val="4674376B"/>
    <w:rsid w:val="469A7432"/>
    <w:rsid w:val="469B6224"/>
    <w:rsid w:val="46AF4859"/>
    <w:rsid w:val="46B42A0C"/>
    <w:rsid w:val="46BB7E19"/>
    <w:rsid w:val="46BF3659"/>
    <w:rsid w:val="46C01DFA"/>
    <w:rsid w:val="46C11D22"/>
    <w:rsid w:val="46C5127E"/>
    <w:rsid w:val="46C92237"/>
    <w:rsid w:val="46CD57CD"/>
    <w:rsid w:val="46DA06CE"/>
    <w:rsid w:val="46E025D7"/>
    <w:rsid w:val="46F14A6F"/>
    <w:rsid w:val="46F82DAB"/>
    <w:rsid w:val="46FA4990"/>
    <w:rsid w:val="46FB537F"/>
    <w:rsid w:val="46FF2752"/>
    <w:rsid w:val="47062D39"/>
    <w:rsid w:val="471362A9"/>
    <w:rsid w:val="472A4722"/>
    <w:rsid w:val="472D6E53"/>
    <w:rsid w:val="47341058"/>
    <w:rsid w:val="47430FF6"/>
    <w:rsid w:val="47496783"/>
    <w:rsid w:val="47550AF1"/>
    <w:rsid w:val="476D0DD3"/>
    <w:rsid w:val="476D4D13"/>
    <w:rsid w:val="477773E0"/>
    <w:rsid w:val="477C3EB3"/>
    <w:rsid w:val="478C2F63"/>
    <w:rsid w:val="47966882"/>
    <w:rsid w:val="47992B97"/>
    <w:rsid w:val="47A55818"/>
    <w:rsid w:val="47AC280C"/>
    <w:rsid w:val="47B523B8"/>
    <w:rsid w:val="47B56D82"/>
    <w:rsid w:val="47CD0F1B"/>
    <w:rsid w:val="47FE5FCC"/>
    <w:rsid w:val="48060CD0"/>
    <w:rsid w:val="48067B97"/>
    <w:rsid w:val="481C788C"/>
    <w:rsid w:val="48285DF1"/>
    <w:rsid w:val="483511E4"/>
    <w:rsid w:val="484A05E3"/>
    <w:rsid w:val="4869761F"/>
    <w:rsid w:val="486F58EC"/>
    <w:rsid w:val="48773972"/>
    <w:rsid w:val="48840F7A"/>
    <w:rsid w:val="48864A60"/>
    <w:rsid w:val="489A227C"/>
    <w:rsid w:val="48AF21C9"/>
    <w:rsid w:val="48B60ED8"/>
    <w:rsid w:val="48BA55DD"/>
    <w:rsid w:val="48CC6636"/>
    <w:rsid w:val="48EA4BFF"/>
    <w:rsid w:val="48FB6BC1"/>
    <w:rsid w:val="493859AB"/>
    <w:rsid w:val="49395C2E"/>
    <w:rsid w:val="493B78E6"/>
    <w:rsid w:val="49420094"/>
    <w:rsid w:val="497266D3"/>
    <w:rsid w:val="49782334"/>
    <w:rsid w:val="499C04BE"/>
    <w:rsid w:val="499C4288"/>
    <w:rsid w:val="499D11D6"/>
    <w:rsid w:val="49A3393B"/>
    <w:rsid w:val="49A44966"/>
    <w:rsid w:val="49A50321"/>
    <w:rsid w:val="49AA2F6F"/>
    <w:rsid w:val="49B24042"/>
    <w:rsid w:val="49C93D76"/>
    <w:rsid w:val="49E52AFB"/>
    <w:rsid w:val="49E54B4B"/>
    <w:rsid w:val="49EC47D8"/>
    <w:rsid w:val="49F772E6"/>
    <w:rsid w:val="49FD4A73"/>
    <w:rsid w:val="49FF4726"/>
    <w:rsid w:val="4A092A83"/>
    <w:rsid w:val="4A125911"/>
    <w:rsid w:val="4A272033"/>
    <w:rsid w:val="4A4D5AF6"/>
    <w:rsid w:val="4A4F31F8"/>
    <w:rsid w:val="4A536C80"/>
    <w:rsid w:val="4A824E78"/>
    <w:rsid w:val="4A924F66"/>
    <w:rsid w:val="4AA32C82"/>
    <w:rsid w:val="4AA83FCD"/>
    <w:rsid w:val="4AAF7309"/>
    <w:rsid w:val="4AB55264"/>
    <w:rsid w:val="4AC72C8D"/>
    <w:rsid w:val="4AD359CF"/>
    <w:rsid w:val="4AE57050"/>
    <w:rsid w:val="4B1132B6"/>
    <w:rsid w:val="4B15553F"/>
    <w:rsid w:val="4B1C1647"/>
    <w:rsid w:val="4B21286B"/>
    <w:rsid w:val="4B244827"/>
    <w:rsid w:val="4B275459"/>
    <w:rsid w:val="4B307723"/>
    <w:rsid w:val="4B45028D"/>
    <w:rsid w:val="4B5747D6"/>
    <w:rsid w:val="4B5C28AF"/>
    <w:rsid w:val="4B7D3C6A"/>
    <w:rsid w:val="4B974CA4"/>
    <w:rsid w:val="4BB26F0A"/>
    <w:rsid w:val="4BC0632F"/>
    <w:rsid w:val="4BC2744E"/>
    <w:rsid w:val="4BDC2B3F"/>
    <w:rsid w:val="4BEF072C"/>
    <w:rsid w:val="4BFE54BD"/>
    <w:rsid w:val="4C041909"/>
    <w:rsid w:val="4C054728"/>
    <w:rsid w:val="4C190265"/>
    <w:rsid w:val="4C1F59F2"/>
    <w:rsid w:val="4C28087F"/>
    <w:rsid w:val="4C440271"/>
    <w:rsid w:val="4C496836"/>
    <w:rsid w:val="4C511C83"/>
    <w:rsid w:val="4C5D5CF6"/>
    <w:rsid w:val="4C787385"/>
    <w:rsid w:val="4C7A2888"/>
    <w:rsid w:val="4C881413"/>
    <w:rsid w:val="4C8B3807"/>
    <w:rsid w:val="4C947BAF"/>
    <w:rsid w:val="4C9A2FAF"/>
    <w:rsid w:val="4C9D62C0"/>
    <w:rsid w:val="4CA41E94"/>
    <w:rsid w:val="4CB803ED"/>
    <w:rsid w:val="4CBD73DA"/>
    <w:rsid w:val="4CC306FE"/>
    <w:rsid w:val="4CCC6E0F"/>
    <w:rsid w:val="4CD0496F"/>
    <w:rsid w:val="4CD751A0"/>
    <w:rsid w:val="4CFF3C8C"/>
    <w:rsid w:val="4CFF4A0C"/>
    <w:rsid w:val="4D13739B"/>
    <w:rsid w:val="4D1E0115"/>
    <w:rsid w:val="4D3764BE"/>
    <w:rsid w:val="4D495730"/>
    <w:rsid w:val="4D4E60E3"/>
    <w:rsid w:val="4D5015E7"/>
    <w:rsid w:val="4D5B1DDF"/>
    <w:rsid w:val="4D747315"/>
    <w:rsid w:val="4D7814A6"/>
    <w:rsid w:val="4D7D33AF"/>
    <w:rsid w:val="4D877542"/>
    <w:rsid w:val="4D8D5BC8"/>
    <w:rsid w:val="4D9519D0"/>
    <w:rsid w:val="4D9C3C64"/>
    <w:rsid w:val="4DAC634B"/>
    <w:rsid w:val="4DB22585"/>
    <w:rsid w:val="4DB33FCE"/>
    <w:rsid w:val="4DC00C2B"/>
    <w:rsid w:val="4DD95899"/>
    <w:rsid w:val="4DE250F3"/>
    <w:rsid w:val="4DE25E38"/>
    <w:rsid w:val="4DEE01EB"/>
    <w:rsid w:val="4E023609"/>
    <w:rsid w:val="4E057E10"/>
    <w:rsid w:val="4E125E21"/>
    <w:rsid w:val="4E190171"/>
    <w:rsid w:val="4E4E3A88"/>
    <w:rsid w:val="4E5574F1"/>
    <w:rsid w:val="4E60686F"/>
    <w:rsid w:val="4E627A4C"/>
    <w:rsid w:val="4E6707FB"/>
    <w:rsid w:val="4E6D2CB8"/>
    <w:rsid w:val="4E787FAB"/>
    <w:rsid w:val="4E7A7DCF"/>
    <w:rsid w:val="4E800F9B"/>
    <w:rsid w:val="4E812D9F"/>
    <w:rsid w:val="4E82000C"/>
    <w:rsid w:val="4E84170D"/>
    <w:rsid w:val="4E905ECC"/>
    <w:rsid w:val="4E97417D"/>
    <w:rsid w:val="4EA40FCB"/>
    <w:rsid w:val="4EBB0839"/>
    <w:rsid w:val="4F081576"/>
    <w:rsid w:val="4F0A5DAC"/>
    <w:rsid w:val="4F0D0309"/>
    <w:rsid w:val="4F100E3A"/>
    <w:rsid w:val="4F360182"/>
    <w:rsid w:val="4F3B5E01"/>
    <w:rsid w:val="4F3F6893"/>
    <w:rsid w:val="4F486178"/>
    <w:rsid w:val="4F547732"/>
    <w:rsid w:val="4F5760DC"/>
    <w:rsid w:val="4F5F5AC3"/>
    <w:rsid w:val="4F663D61"/>
    <w:rsid w:val="4F6846FF"/>
    <w:rsid w:val="4F95493F"/>
    <w:rsid w:val="4F977EF9"/>
    <w:rsid w:val="4FA07BB2"/>
    <w:rsid w:val="4FA63CB9"/>
    <w:rsid w:val="4FA65D87"/>
    <w:rsid w:val="4FB07E4C"/>
    <w:rsid w:val="4FBD13B8"/>
    <w:rsid w:val="4FCD197A"/>
    <w:rsid w:val="4FCE5FEA"/>
    <w:rsid w:val="4FD934B9"/>
    <w:rsid w:val="4FFF7BCB"/>
    <w:rsid w:val="500F75A5"/>
    <w:rsid w:val="501036E9"/>
    <w:rsid w:val="501E369C"/>
    <w:rsid w:val="50223F79"/>
    <w:rsid w:val="5027550C"/>
    <w:rsid w:val="50462E72"/>
    <w:rsid w:val="50473843"/>
    <w:rsid w:val="505E6DF3"/>
    <w:rsid w:val="505F05FA"/>
    <w:rsid w:val="506C277D"/>
    <w:rsid w:val="506F4DFD"/>
    <w:rsid w:val="50716C05"/>
    <w:rsid w:val="507516D4"/>
    <w:rsid w:val="509358E3"/>
    <w:rsid w:val="50946380"/>
    <w:rsid w:val="509C49B8"/>
    <w:rsid w:val="509C4C22"/>
    <w:rsid w:val="50A770DF"/>
    <w:rsid w:val="50B379B6"/>
    <w:rsid w:val="50B6517B"/>
    <w:rsid w:val="50B90641"/>
    <w:rsid w:val="50D55E4A"/>
    <w:rsid w:val="50D878AE"/>
    <w:rsid w:val="50E20BFD"/>
    <w:rsid w:val="50E2508A"/>
    <w:rsid w:val="50FF7395"/>
    <w:rsid w:val="51093901"/>
    <w:rsid w:val="511D320A"/>
    <w:rsid w:val="512A2C11"/>
    <w:rsid w:val="512E1C5A"/>
    <w:rsid w:val="51356A2E"/>
    <w:rsid w:val="514F5883"/>
    <w:rsid w:val="51575BFE"/>
    <w:rsid w:val="519727C3"/>
    <w:rsid w:val="519C2DCA"/>
    <w:rsid w:val="51A072F7"/>
    <w:rsid w:val="51B32296"/>
    <w:rsid w:val="51BA133E"/>
    <w:rsid w:val="51C263BC"/>
    <w:rsid w:val="51C52361"/>
    <w:rsid w:val="51C5798F"/>
    <w:rsid w:val="51C74FB8"/>
    <w:rsid w:val="51C87789"/>
    <w:rsid w:val="51D01E48"/>
    <w:rsid w:val="51D02EF4"/>
    <w:rsid w:val="51D7218D"/>
    <w:rsid w:val="51E32A8E"/>
    <w:rsid w:val="51EB1AC1"/>
    <w:rsid w:val="521627B9"/>
    <w:rsid w:val="521A6FC1"/>
    <w:rsid w:val="5228152B"/>
    <w:rsid w:val="522D6E9C"/>
    <w:rsid w:val="52324668"/>
    <w:rsid w:val="525F3224"/>
    <w:rsid w:val="52622C38"/>
    <w:rsid w:val="526712BE"/>
    <w:rsid w:val="5272764F"/>
    <w:rsid w:val="52763AFD"/>
    <w:rsid w:val="527D71C7"/>
    <w:rsid w:val="5287425C"/>
    <w:rsid w:val="529977C8"/>
    <w:rsid w:val="52AB4331"/>
    <w:rsid w:val="52C074C1"/>
    <w:rsid w:val="52C938E1"/>
    <w:rsid w:val="52D0485E"/>
    <w:rsid w:val="52E05966"/>
    <w:rsid w:val="52E42E4C"/>
    <w:rsid w:val="52E60B8B"/>
    <w:rsid w:val="52EB1898"/>
    <w:rsid w:val="52EF5D1F"/>
    <w:rsid w:val="52F656AA"/>
    <w:rsid w:val="530F4056"/>
    <w:rsid w:val="53121757"/>
    <w:rsid w:val="532B0F4C"/>
    <w:rsid w:val="533312C8"/>
    <w:rsid w:val="536923E3"/>
    <w:rsid w:val="536B5669"/>
    <w:rsid w:val="536E59DF"/>
    <w:rsid w:val="53710AEA"/>
    <w:rsid w:val="53A909D1"/>
    <w:rsid w:val="53AD4768"/>
    <w:rsid w:val="53B33E09"/>
    <w:rsid w:val="53BC636D"/>
    <w:rsid w:val="53C3157B"/>
    <w:rsid w:val="53C369DB"/>
    <w:rsid w:val="53D37E40"/>
    <w:rsid w:val="53F70AD0"/>
    <w:rsid w:val="54120DA4"/>
    <w:rsid w:val="541629CA"/>
    <w:rsid w:val="543248F8"/>
    <w:rsid w:val="54342B34"/>
    <w:rsid w:val="544F515A"/>
    <w:rsid w:val="544F5337"/>
    <w:rsid w:val="546C218F"/>
    <w:rsid w:val="547D3EC6"/>
    <w:rsid w:val="54894D47"/>
    <w:rsid w:val="54992467"/>
    <w:rsid w:val="54C46978"/>
    <w:rsid w:val="54D041C3"/>
    <w:rsid w:val="54D83641"/>
    <w:rsid w:val="54DF50D1"/>
    <w:rsid w:val="54E603D9"/>
    <w:rsid w:val="54E90592"/>
    <w:rsid w:val="54E96065"/>
    <w:rsid w:val="54F22A19"/>
    <w:rsid w:val="54F31C6D"/>
    <w:rsid w:val="54FB3468"/>
    <w:rsid w:val="54FC257C"/>
    <w:rsid w:val="54FD65B7"/>
    <w:rsid w:val="55014E50"/>
    <w:rsid w:val="55025885"/>
    <w:rsid w:val="5510379B"/>
    <w:rsid w:val="55126C9E"/>
    <w:rsid w:val="552C30CC"/>
    <w:rsid w:val="553B4640"/>
    <w:rsid w:val="55530339"/>
    <w:rsid w:val="55594CF8"/>
    <w:rsid w:val="555C6502"/>
    <w:rsid w:val="5569376F"/>
    <w:rsid w:val="55833ADA"/>
    <w:rsid w:val="55845C25"/>
    <w:rsid w:val="558A347C"/>
    <w:rsid w:val="559B337F"/>
    <w:rsid w:val="559E7B87"/>
    <w:rsid w:val="55A10B0C"/>
    <w:rsid w:val="55A208B7"/>
    <w:rsid w:val="55AE345F"/>
    <w:rsid w:val="55B12DC1"/>
    <w:rsid w:val="55BC593F"/>
    <w:rsid w:val="55C909CB"/>
    <w:rsid w:val="55DB1892"/>
    <w:rsid w:val="55E40735"/>
    <w:rsid w:val="55E71936"/>
    <w:rsid w:val="560D4EF5"/>
    <w:rsid w:val="56420695"/>
    <w:rsid w:val="56424E12"/>
    <w:rsid w:val="564278F4"/>
    <w:rsid w:val="56457617"/>
    <w:rsid w:val="56582839"/>
    <w:rsid w:val="56662A3F"/>
    <w:rsid w:val="566D36D8"/>
    <w:rsid w:val="56761DE9"/>
    <w:rsid w:val="567D5EF0"/>
    <w:rsid w:val="567F4C77"/>
    <w:rsid w:val="5692606A"/>
    <w:rsid w:val="56964DE6"/>
    <w:rsid w:val="56B6734F"/>
    <w:rsid w:val="56C31EE8"/>
    <w:rsid w:val="56C63A5C"/>
    <w:rsid w:val="56D133FC"/>
    <w:rsid w:val="56F675D8"/>
    <w:rsid w:val="56F7363C"/>
    <w:rsid w:val="570603D3"/>
    <w:rsid w:val="57060529"/>
    <w:rsid w:val="57190713"/>
    <w:rsid w:val="57251552"/>
    <w:rsid w:val="57301217"/>
    <w:rsid w:val="5731251C"/>
    <w:rsid w:val="574425BC"/>
    <w:rsid w:val="57613A34"/>
    <w:rsid w:val="578B5367"/>
    <w:rsid w:val="579B414A"/>
    <w:rsid w:val="57B91FC6"/>
    <w:rsid w:val="57BD577B"/>
    <w:rsid w:val="57DA74B2"/>
    <w:rsid w:val="57E15326"/>
    <w:rsid w:val="57F21CE3"/>
    <w:rsid w:val="58021BEA"/>
    <w:rsid w:val="58057FE7"/>
    <w:rsid w:val="58066616"/>
    <w:rsid w:val="58090A34"/>
    <w:rsid w:val="580A42AD"/>
    <w:rsid w:val="580E7817"/>
    <w:rsid w:val="581E2CC8"/>
    <w:rsid w:val="58327CDD"/>
    <w:rsid w:val="58463E4E"/>
    <w:rsid w:val="584F166F"/>
    <w:rsid w:val="58692219"/>
    <w:rsid w:val="586B0F9F"/>
    <w:rsid w:val="586E66A0"/>
    <w:rsid w:val="588358C5"/>
    <w:rsid w:val="5888724A"/>
    <w:rsid w:val="58AC7014"/>
    <w:rsid w:val="58CF3DB9"/>
    <w:rsid w:val="58F775F6"/>
    <w:rsid w:val="592340EB"/>
    <w:rsid w:val="59241C22"/>
    <w:rsid w:val="59242AA6"/>
    <w:rsid w:val="59285535"/>
    <w:rsid w:val="5938323B"/>
    <w:rsid w:val="59471C07"/>
    <w:rsid w:val="5951166E"/>
    <w:rsid w:val="595E269C"/>
    <w:rsid w:val="595F0856"/>
    <w:rsid w:val="596F7548"/>
    <w:rsid w:val="597B0F40"/>
    <w:rsid w:val="598A2439"/>
    <w:rsid w:val="59983EB6"/>
    <w:rsid w:val="5999038C"/>
    <w:rsid w:val="59BE120C"/>
    <w:rsid w:val="59D143DE"/>
    <w:rsid w:val="59D601F1"/>
    <w:rsid w:val="59DB2C48"/>
    <w:rsid w:val="59E14176"/>
    <w:rsid w:val="59EF6B9D"/>
    <w:rsid w:val="5A047A3B"/>
    <w:rsid w:val="5A0554BD"/>
    <w:rsid w:val="5A1112D0"/>
    <w:rsid w:val="5A285B86"/>
    <w:rsid w:val="5A301B84"/>
    <w:rsid w:val="5A3C2465"/>
    <w:rsid w:val="5A55722F"/>
    <w:rsid w:val="5A620771"/>
    <w:rsid w:val="5A6442F2"/>
    <w:rsid w:val="5A8C53E7"/>
    <w:rsid w:val="5A9333F2"/>
    <w:rsid w:val="5A986036"/>
    <w:rsid w:val="5A9F30B1"/>
    <w:rsid w:val="5AA124F7"/>
    <w:rsid w:val="5ADD12F1"/>
    <w:rsid w:val="5AF22F78"/>
    <w:rsid w:val="5AFA0481"/>
    <w:rsid w:val="5AFF53B4"/>
    <w:rsid w:val="5B0A4D6B"/>
    <w:rsid w:val="5B0D5CEF"/>
    <w:rsid w:val="5B235C95"/>
    <w:rsid w:val="5B28211D"/>
    <w:rsid w:val="5B2C2D21"/>
    <w:rsid w:val="5B5309E2"/>
    <w:rsid w:val="5B58302C"/>
    <w:rsid w:val="5B5D03FB"/>
    <w:rsid w:val="5B5E24CA"/>
    <w:rsid w:val="5B632F9F"/>
    <w:rsid w:val="5B730F17"/>
    <w:rsid w:val="5B77791D"/>
    <w:rsid w:val="5B7966A3"/>
    <w:rsid w:val="5B825CAE"/>
    <w:rsid w:val="5B975C54"/>
    <w:rsid w:val="5B984EA7"/>
    <w:rsid w:val="5BA629EB"/>
    <w:rsid w:val="5BB229CE"/>
    <w:rsid w:val="5BB62C85"/>
    <w:rsid w:val="5BEC7506"/>
    <w:rsid w:val="5BF352A5"/>
    <w:rsid w:val="5BF87568"/>
    <w:rsid w:val="5C02030D"/>
    <w:rsid w:val="5C02207C"/>
    <w:rsid w:val="5C037046"/>
    <w:rsid w:val="5C0D3694"/>
    <w:rsid w:val="5C13301F"/>
    <w:rsid w:val="5C1D66DF"/>
    <w:rsid w:val="5C250ABE"/>
    <w:rsid w:val="5C2779F8"/>
    <w:rsid w:val="5C3953B0"/>
    <w:rsid w:val="5C3D1C65"/>
    <w:rsid w:val="5C49558A"/>
    <w:rsid w:val="5C6F4632"/>
    <w:rsid w:val="5C7C3948"/>
    <w:rsid w:val="5CA86503"/>
    <w:rsid w:val="5CAD2A10"/>
    <w:rsid w:val="5CAD6132"/>
    <w:rsid w:val="5CB86E88"/>
    <w:rsid w:val="5CC95B37"/>
    <w:rsid w:val="5CDA5743"/>
    <w:rsid w:val="5CE0366C"/>
    <w:rsid w:val="5CE53377"/>
    <w:rsid w:val="5CFA0320"/>
    <w:rsid w:val="5CFC7BEC"/>
    <w:rsid w:val="5D10637D"/>
    <w:rsid w:val="5D190F94"/>
    <w:rsid w:val="5D2C5CEA"/>
    <w:rsid w:val="5D901810"/>
    <w:rsid w:val="5D916BB6"/>
    <w:rsid w:val="5DA424B0"/>
    <w:rsid w:val="5DB501CC"/>
    <w:rsid w:val="5DBA4654"/>
    <w:rsid w:val="5DDE6FA2"/>
    <w:rsid w:val="5DEF748E"/>
    <w:rsid w:val="5E0324CA"/>
    <w:rsid w:val="5E0F33C9"/>
    <w:rsid w:val="5E1C2512"/>
    <w:rsid w:val="5E1D3452"/>
    <w:rsid w:val="5E40232F"/>
    <w:rsid w:val="5E501C75"/>
    <w:rsid w:val="5E607025"/>
    <w:rsid w:val="5E6C4478"/>
    <w:rsid w:val="5E6E09E2"/>
    <w:rsid w:val="5E6F4F70"/>
    <w:rsid w:val="5E757053"/>
    <w:rsid w:val="5E7C0E8F"/>
    <w:rsid w:val="5E7C31CE"/>
    <w:rsid w:val="5E82081A"/>
    <w:rsid w:val="5EA82C7F"/>
    <w:rsid w:val="5EE06E0B"/>
    <w:rsid w:val="5EF231C3"/>
    <w:rsid w:val="5F0277E7"/>
    <w:rsid w:val="5F390348"/>
    <w:rsid w:val="5F3B384B"/>
    <w:rsid w:val="5F3C1DC1"/>
    <w:rsid w:val="5F3C33CA"/>
    <w:rsid w:val="5F457D51"/>
    <w:rsid w:val="5F4A27E1"/>
    <w:rsid w:val="5F5D3F07"/>
    <w:rsid w:val="5F693096"/>
    <w:rsid w:val="5F75230D"/>
    <w:rsid w:val="5FAC26D8"/>
    <w:rsid w:val="5FC248D2"/>
    <w:rsid w:val="5FD27242"/>
    <w:rsid w:val="5FEA016C"/>
    <w:rsid w:val="5FEB5654"/>
    <w:rsid w:val="5FF838E9"/>
    <w:rsid w:val="5FFD5B08"/>
    <w:rsid w:val="60157D3B"/>
    <w:rsid w:val="60195438"/>
    <w:rsid w:val="601F7341"/>
    <w:rsid w:val="60275C02"/>
    <w:rsid w:val="60352E21"/>
    <w:rsid w:val="6037422F"/>
    <w:rsid w:val="603E4206"/>
    <w:rsid w:val="60441AFF"/>
    <w:rsid w:val="604C5113"/>
    <w:rsid w:val="605807A0"/>
    <w:rsid w:val="605B3923"/>
    <w:rsid w:val="607025C3"/>
    <w:rsid w:val="60762691"/>
    <w:rsid w:val="608B03AD"/>
    <w:rsid w:val="60A77A19"/>
    <w:rsid w:val="60A972A5"/>
    <w:rsid w:val="60B552B6"/>
    <w:rsid w:val="60B62D38"/>
    <w:rsid w:val="60CF16E3"/>
    <w:rsid w:val="60F3284E"/>
    <w:rsid w:val="610F3E83"/>
    <w:rsid w:val="61110B62"/>
    <w:rsid w:val="6112620F"/>
    <w:rsid w:val="613E4B35"/>
    <w:rsid w:val="61457046"/>
    <w:rsid w:val="61495B2A"/>
    <w:rsid w:val="614D118E"/>
    <w:rsid w:val="61635707"/>
    <w:rsid w:val="616F1347"/>
    <w:rsid w:val="617F1DCB"/>
    <w:rsid w:val="61905628"/>
    <w:rsid w:val="61A61EC5"/>
    <w:rsid w:val="61AC454A"/>
    <w:rsid w:val="61AE32D0"/>
    <w:rsid w:val="61BA4745"/>
    <w:rsid w:val="61BB2FB7"/>
    <w:rsid w:val="61CB0AD4"/>
    <w:rsid w:val="61EE150B"/>
    <w:rsid w:val="61F447CD"/>
    <w:rsid w:val="61FC3E67"/>
    <w:rsid w:val="62224451"/>
    <w:rsid w:val="62525270"/>
    <w:rsid w:val="625C5EA4"/>
    <w:rsid w:val="625F30F4"/>
    <w:rsid w:val="62670500"/>
    <w:rsid w:val="626B2EC1"/>
    <w:rsid w:val="629B511B"/>
    <w:rsid w:val="629C4972"/>
    <w:rsid w:val="629F3EDD"/>
    <w:rsid w:val="62A20231"/>
    <w:rsid w:val="62A40365"/>
    <w:rsid w:val="62A62DEF"/>
    <w:rsid w:val="62AA446C"/>
    <w:rsid w:val="62CE77CA"/>
    <w:rsid w:val="62D06F3F"/>
    <w:rsid w:val="62D91738"/>
    <w:rsid w:val="62DE3973"/>
    <w:rsid w:val="62E63A28"/>
    <w:rsid w:val="62E815FD"/>
    <w:rsid w:val="62F80142"/>
    <w:rsid w:val="62FB040C"/>
    <w:rsid w:val="63112768"/>
    <w:rsid w:val="63175C6B"/>
    <w:rsid w:val="63226798"/>
    <w:rsid w:val="63253DB6"/>
    <w:rsid w:val="63263F07"/>
    <w:rsid w:val="63273562"/>
    <w:rsid w:val="6338672F"/>
    <w:rsid w:val="633E53CE"/>
    <w:rsid w:val="6356111E"/>
    <w:rsid w:val="63783BC0"/>
    <w:rsid w:val="63793840"/>
    <w:rsid w:val="63852ED6"/>
    <w:rsid w:val="638B4595"/>
    <w:rsid w:val="63AA05D7"/>
    <w:rsid w:val="63AC1E56"/>
    <w:rsid w:val="63BD12FD"/>
    <w:rsid w:val="63BD3030"/>
    <w:rsid w:val="63C807B5"/>
    <w:rsid w:val="63C817D9"/>
    <w:rsid w:val="63CE6D19"/>
    <w:rsid w:val="63EE362D"/>
    <w:rsid w:val="63F6668D"/>
    <w:rsid w:val="640667EE"/>
    <w:rsid w:val="64095DB8"/>
    <w:rsid w:val="6423797E"/>
    <w:rsid w:val="643519F5"/>
    <w:rsid w:val="64561F2A"/>
    <w:rsid w:val="645D5138"/>
    <w:rsid w:val="64622CCB"/>
    <w:rsid w:val="646903C9"/>
    <w:rsid w:val="64821AF4"/>
    <w:rsid w:val="6492430D"/>
    <w:rsid w:val="64926507"/>
    <w:rsid w:val="649350A9"/>
    <w:rsid w:val="64A720EB"/>
    <w:rsid w:val="64B73FD1"/>
    <w:rsid w:val="64C2705A"/>
    <w:rsid w:val="64C54D23"/>
    <w:rsid w:val="64C612E4"/>
    <w:rsid w:val="64CA1A25"/>
    <w:rsid w:val="64D9314A"/>
    <w:rsid w:val="64EA6203"/>
    <w:rsid w:val="65035AA2"/>
    <w:rsid w:val="6512103F"/>
    <w:rsid w:val="65127C52"/>
    <w:rsid w:val="651673BB"/>
    <w:rsid w:val="651C5FBE"/>
    <w:rsid w:val="65210F97"/>
    <w:rsid w:val="65397F9E"/>
    <w:rsid w:val="654E47F3"/>
    <w:rsid w:val="65522BA6"/>
    <w:rsid w:val="65632737"/>
    <w:rsid w:val="65657B68"/>
    <w:rsid w:val="656E3B71"/>
    <w:rsid w:val="657E4305"/>
    <w:rsid w:val="65854C77"/>
    <w:rsid w:val="658D32AB"/>
    <w:rsid w:val="65A550CF"/>
    <w:rsid w:val="65A575D6"/>
    <w:rsid w:val="65BD50D7"/>
    <w:rsid w:val="65C76908"/>
    <w:rsid w:val="65D920A6"/>
    <w:rsid w:val="65E34DCD"/>
    <w:rsid w:val="65EB3645"/>
    <w:rsid w:val="65ED2746"/>
    <w:rsid w:val="65F519D6"/>
    <w:rsid w:val="65F638AB"/>
    <w:rsid w:val="660E127B"/>
    <w:rsid w:val="661B7593"/>
    <w:rsid w:val="66576031"/>
    <w:rsid w:val="6671662E"/>
    <w:rsid w:val="6679478A"/>
    <w:rsid w:val="66826704"/>
    <w:rsid w:val="668C3F5D"/>
    <w:rsid w:val="668D4301"/>
    <w:rsid w:val="66A26D22"/>
    <w:rsid w:val="66C145A2"/>
    <w:rsid w:val="66C901CA"/>
    <w:rsid w:val="66E35DDB"/>
    <w:rsid w:val="66E36B2A"/>
    <w:rsid w:val="66E47FD9"/>
    <w:rsid w:val="67026690"/>
    <w:rsid w:val="670E13CB"/>
    <w:rsid w:val="671A1755"/>
    <w:rsid w:val="67246844"/>
    <w:rsid w:val="67264F7C"/>
    <w:rsid w:val="672E1867"/>
    <w:rsid w:val="673C3EEB"/>
    <w:rsid w:val="67435ABD"/>
    <w:rsid w:val="67475E59"/>
    <w:rsid w:val="674A3201"/>
    <w:rsid w:val="674C1F87"/>
    <w:rsid w:val="67517D06"/>
    <w:rsid w:val="67550D1C"/>
    <w:rsid w:val="6764762E"/>
    <w:rsid w:val="67923391"/>
    <w:rsid w:val="679348FA"/>
    <w:rsid w:val="67962FFB"/>
    <w:rsid w:val="67BB3DD9"/>
    <w:rsid w:val="67C279C8"/>
    <w:rsid w:val="67C43D60"/>
    <w:rsid w:val="67EE7592"/>
    <w:rsid w:val="67F729B8"/>
    <w:rsid w:val="67F87EA2"/>
    <w:rsid w:val="68005784"/>
    <w:rsid w:val="68034B93"/>
    <w:rsid w:val="68101209"/>
    <w:rsid w:val="68114E60"/>
    <w:rsid w:val="681921CD"/>
    <w:rsid w:val="68200156"/>
    <w:rsid w:val="68272C9C"/>
    <w:rsid w:val="682C7077"/>
    <w:rsid w:val="6842328F"/>
    <w:rsid w:val="68482B0A"/>
    <w:rsid w:val="685B2144"/>
    <w:rsid w:val="685F1512"/>
    <w:rsid w:val="687142E8"/>
    <w:rsid w:val="687F09E7"/>
    <w:rsid w:val="688757DB"/>
    <w:rsid w:val="689C1986"/>
    <w:rsid w:val="68A33D9C"/>
    <w:rsid w:val="68B824DE"/>
    <w:rsid w:val="68BE1A6E"/>
    <w:rsid w:val="68CA01FA"/>
    <w:rsid w:val="68D06D38"/>
    <w:rsid w:val="68D77790"/>
    <w:rsid w:val="68F26678"/>
    <w:rsid w:val="68FC1C5F"/>
    <w:rsid w:val="69162878"/>
    <w:rsid w:val="69175656"/>
    <w:rsid w:val="69182864"/>
    <w:rsid w:val="69205385"/>
    <w:rsid w:val="692D6C1A"/>
    <w:rsid w:val="693E1080"/>
    <w:rsid w:val="69405E5B"/>
    <w:rsid w:val="694420C2"/>
    <w:rsid w:val="69565FFF"/>
    <w:rsid w:val="69632D9E"/>
    <w:rsid w:val="69633542"/>
    <w:rsid w:val="6968192D"/>
    <w:rsid w:val="696D3286"/>
    <w:rsid w:val="69791297"/>
    <w:rsid w:val="697F0794"/>
    <w:rsid w:val="6985167E"/>
    <w:rsid w:val="6996556D"/>
    <w:rsid w:val="69BE55AF"/>
    <w:rsid w:val="69C8489A"/>
    <w:rsid w:val="69D61631"/>
    <w:rsid w:val="69E64074"/>
    <w:rsid w:val="69E92E2D"/>
    <w:rsid w:val="69F16143"/>
    <w:rsid w:val="69F369E3"/>
    <w:rsid w:val="69F50030"/>
    <w:rsid w:val="69FA07A5"/>
    <w:rsid w:val="69FC3E0C"/>
    <w:rsid w:val="69FD72F2"/>
    <w:rsid w:val="6A06041A"/>
    <w:rsid w:val="6A143694"/>
    <w:rsid w:val="6A1824CD"/>
    <w:rsid w:val="6A1E3383"/>
    <w:rsid w:val="6A294004"/>
    <w:rsid w:val="6A29763C"/>
    <w:rsid w:val="6A3613C0"/>
    <w:rsid w:val="6A4864D0"/>
    <w:rsid w:val="6A4E5DF8"/>
    <w:rsid w:val="6A610168"/>
    <w:rsid w:val="6A7C2A22"/>
    <w:rsid w:val="6A82754B"/>
    <w:rsid w:val="6A8E36F5"/>
    <w:rsid w:val="6A922EC6"/>
    <w:rsid w:val="6AA1223D"/>
    <w:rsid w:val="6AB91C24"/>
    <w:rsid w:val="6AD63D3F"/>
    <w:rsid w:val="6AD65CCF"/>
    <w:rsid w:val="6AEA147C"/>
    <w:rsid w:val="6AEA1934"/>
    <w:rsid w:val="6AEC1573"/>
    <w:rsid w:val="6AEE5E05"/>
    <w:rsid w:val="6B0346E7"/>
    <w:rsid w:val="6B1728A1"/>
    <w:rsid w:val="6B1946A7"/>
    <w:rsid w:val="6B1D1948"/>
    <w:rsid w:val="6B223851"/>
    <w:rsid w:val="6B25347D"/>
    <w:rsid w:val="6B2A4171"/>
    <w:rsid w:val="6B4034CF"/>
    <w:rsid w:val="6B54530C"/>
    <w:rsid w:val="6B6453B9"/>
    <w:rsid w:val="6B75365C"/>
    <w:rsid w:val="6B7632DB"/>
    <w:rsid w:val="6B771839"/>
    <w:rsid w:val="6B887CE5"/>
    <w:rsid w:val="6B903E85"/>
    <w:rsid w:val="6B932E5F"/>
    <w:rsid w:val="6BA505A7"/>
    <w:rsid w:val="6BB40BC2"/>
    <w:rsid w:val="6BB931DF"/>
    <w:rsid w:val="6BBA1B4A"/>
    <w:rsid w:val="6BBB3287"/>
    <w:rsid w:val="6BBC4607"/>
    <w:rsid w:val="6BBE0B1E"/>
    <w:rsid w:val="6BC936FF"/>
    <w:rsid w:val="6BD95825"/>
    <w:rsid w:val="6BDE1A06"/>
    <w:rsid w:val="6BDF1DE1"/>
    <w:rsid w:val="6BEE421F"/>
    <w:rsid w:val="6BF10A27"/>
    <w:rsid w:val="6BF902CF"/>
    <w:rsid w:val="6C030BFA"/>
    <w:rsid w:val="6C0C1250"/>
    <w:rsid w:val="6C2675BB"/>
    <w:rsid w:val="6C313A0F"/>
    <w:rsid w:val="6C3641BE"/>
    <w:rsid w:val="6C592BCB"/>
    <w:rsid w:val="6C612E16"/>
    <w:rsid w:val="6C694950"/>
    <w:rsid w:val="6C6A15EA"/>
    <w:rsid w:val="6C6E28A9"/>
    <w:rsid w:val="6C8C2E23"/>
    <w:rsid w:val="6C8F7431"/>
    <w:rsid w:val="6C90182A"/>
    <w:rsid w:val="6C9D3702"/>
    <w:rsid w:val="6CAC5423"/>
    <w:rsid w:val="6CBC61AE"/>
    <w:rsid w:val="6CCA3E91"/>
    <w:rsid w:val="6CCE130E"/>
    <w:rsid w:val="6CDA52B0"/>
    <w:rsid w:val="6CDC3EA7"/>
    <w:rsid w:val="6CDE03EB"/>
    <w:rsid w:val="6D05506C"/>
    <w:rsid w:val="6D11171A"/>
    <w:rsid w:val="6D124381"/>
    <w:rsid w:val="6D231284"/>
    <w:rsid w:val="6D357DB9"/>
    <w:rsid w:val="6D450054"/>
    <w:rsid w:val="6D616277"/>
    <w:rsid w:val="6D814635"/>
    <w:rsid w:val="6D9013CC"/>
    <w:rsid w:val="6DA04EEA"/>
    <w:rsid w:val="6DA3058D"/>
    <w:rsid w:val="6DA438F0"/>
    <w:rsid w:val="6DA944F5"/>
    <w:rsid w:val="6DAB36EB"/>
    <w:rsid w:val="6DB6160C"/>
    <w:rsid w:val="6DB66A0D"/>
    <w:rsid w:val="6DC618A6"/>
    <w:rsid w:val="6DCE6EAF"/>
    <w:rsid w:val="6DD048FC"/>
    <w:rsid w:val="6DD540BF"/>
    <w:rsid w:val="6DD65AFF"/>
    <w:rsid w:val="6DED4CA1"/>
    <w:rsid w:val="6DEF227E"/>
    <w:rsid w:val="6DF523F6"/>
    <w:rsid w:val="6DFF739D"/>
    <w:rsid w:val="6E050B67"/>
    <w:rsid w:val="6E086F66"/>
    <w:rsid w:val="6E0913EC"/>
    <w:rsid w:val="6E2241BE"/>
    <w:rsid w:val="6E2A146D"/>
    <w:rsid w:val="6E2E3854"/>
    <w:rsid w:val="6E4F3D89"/>
    <w:rsid w:val="6E53498E"/>
    <w:rsid w:val="6E66012B"/>
    <w:rsid w:val="6E6C7AA0"/>
    <w:rsid w:val="6E7C1493"/>
    <w:rsid w:val="6E7F2A71"/>
    <w:rsid w:val="6E811FDA"/>
    <w:rsid w:val="6E915992"/>
    <w:rsid w:val="6E9D2044"/>
    <w:rsid w:val="6EA50F15"/>
    <w:rsid w:val="6EB476C4"/>
    <w:rsid w:val="6EBE2492"/>
    <w:rsid w:val="6EC1593F"/>
    <w:rsid w:val="6ED1305E"/>
    <w:rsid w:val="6EDE17E0"/>
    <w:rsid w:val="6EE82C83"/>
    <w:rsid w:val="6EE90704"/>
    <w:rsid w:val="6EEF2254"/>
    <w:rsid w:val="6EFA7864"/>
    <w:rsid w:val="6EFD73A5"/>
    <w:rsid w:val="6F0539A6"/>
    <w:rsid w:val="6F383B88"/>
    <w:rsid w:val="6F412990"/>
    <w:rsid w:val="6F474A8C"/>
    <w:rsid w:val="6F540AA2"/>
    <w:rsid w:val="6F601915"/>
    <w:rsid w:val="6F697D59"/>
    <w:rsid w:val="6F6F71B5"/>
    <w:rsid w:val="6F77126D"/>
    <w:rsid w:val="6F8C3791"/>
    <w:rsid w:val="6F9738C2"/>
    <w:rsid w:val="6FA14630"/>
    <w:rsid w:val="6FA37B33"/>
    <w:rsid w:val="6FFB4DFD"/>
    <w:rsid w:val="6FFE593C"/>
    <w:rsid w:val="701C1FAC"/>
    <w:rsid w:val="702303EB"/>
    <w:rsid w:val="70237187"/>
    <w:rsid w:val="702451B0"/>
    <w:rsid w:val="702D5518"/>
    <w:rsid w:val="703219A0"/>
    <w:rsid w:val="704A7047"/>
    <w:rsid w:val="70643C03"/>
    <w:rsid w:val="70A72EB1"/>
    <w:rsid w:val="70BB3E83"/>
    <w:rsid w:val="70C670B1"/>
    <w:rsid w:val="70DE5132"/>
    <w:rsid w:val="70EE2FB8"/>
    <w:rsid w:val="70FD20DA"/>
    <w:rsid w:val="710E2608"/>
    <w:rsid w:val="7119331C"/>
    <w:rsid w:val="712431F4"/>
    <w:rsid w:val="71264CDC"/>
    <w:rsid w:val="7140496D"/>
    <w:rsid w:val="71452241"/>
    <w:rsid w:val="714D5970"/>
    <w:rsid w:val="71573238"/>
    <w:rsid w:val="7165689A"/>
    <w:rsid w:val="71894262"/>
    <w:rsid w:val="718C6759"/>
    <w:rsid w:val="7190210A"/>
    <w:rsid w:val="71993FC1"/>
    <w:rsid w:val="719A7D51"/>
    <w:rsid w:val="719B128A"/>
    <w:rsid w:val="71A01B77"/>
    <w:rsid w:val="71A175F8"/>
    <w:rsid w:val="71B23116"/>
    <w:rsid w:val="71B319BA"/>
    <w:rsid w:val="71B40050"/>
    <w:rsid w:val="71C07724"/>
    <w:rsid w:val="71C145EA"/>
    <w:rsid w:val="71C90A02"/>
    <w:rsid w:val="71CB52EA"/>
    <w:rsid w:val="71DC0659"/>
    <w:rsid w:val="71E06A73"/>
    <w:rsid w:val="71E13C65"/>
    <w:rsid w:val="71E75B6E"/>
    <w:rsid w:val="71EE714E"/>
    <w:rsid w:val="71FA350A"/>
    <w:rsid w:val="720D4729"/>
    <w:rsid w:val="720F48FD"/>
    <w:rsid w:val="721169B3"/>
    <w:rsid w:val="72232150"/>
    <w:rsid w:val="72307267"/>
    <w:rsid w:val="72483321"/>
    <w:rsid w:val="72552FA5"/>
    <w:rsid w:val="72652BB9"/>
    <w:rsid w:val="72737951"/>
    <w:rsid w:val="727A2FAA"/>
    <w:rsid w:val="727B0509"/>
    <w:rsid w:val="72942480"/>
    <w:rsid w:val="72A37BC8"/>
    <w:rsid w:val="72B53C3D"/>
    <w:rsid w:val="72C07A50"/>
    <w:rsid w:val="72C5466F"/>
    <w:rsid w:val="72CC57A1"/>
    <w:rsid w:val="72F3745A"/>
    <w:rsid w:val="72F65D2C"/>
    <w:rsid w:val="72FD3662"/>
    <w:rsid w:val="73050544"/>
    <w:rsid w:val="73187F99"/>
    <w:rsid w:val="732267F0"/>
    <w:rsid w:val="7328200E"/>
    <w:rsid w:val="73284F8B"/>
    <w:rsid w:val="733B519B"/>
    <w:rsid w:val="733D11B4"/>
    <w:rsid w:val="734D0939"/>
    <w:rsid w:val="734E2D38"/>
    <w:rsid w:val="73516DE4"/>
    <w:rsid w:val="73591D88"/>
    <w:rsid w:val="73715BC1"/>
    <w:rsid w:val="739742C6"/>
    <w:rsid w:val="73AF515A"/>
    <w:rsid w:val="73C26792"/>
    <w:rsid w:val="73DB1D15"/>
    <w:rsid w:val="73E00E2F"/>
    <w:rsid w:val="73E6177E"/>
    <w:rsid w:val="73ED060B"/>
    <w:rsid w:val="73ED2A40"/>
    <w:rsid w:val="73F80DD1"/>
    <w:rsid w:val="73FB42AA"/>
    <w:rsid w:val="74044E1F"/>
    <w:rsid w:val="740C3A26"/>
    <w:rsid w:val="74106478"/>
    <w:rsid w:val="74450ED1"/>
    <w:rsid w:val="7445564D"/>
    <w:rsid w:val="744E5F5D"/>
    <w:rsid w:val="745A55F3"/>
    <w:rsid w:val="74651405"/>
    <w:rsid w:val="748F004B"/>
    <w:rsid w:val="7496104D"/>
    <w:rsid w:val="74AD75FB"/>
    <w:rsid w:val="74B320AE"/>
    <w:rsid w:val="74B63DAF"/>
    <w:rsid w:val="74B64688"/>
    <w:rsid w:val="74BA308E"/>
    <w:rsid w:val="74CD4814"/>
    <w:rsid w:val="74D237C3"/>
    <w:rsid w:val="74D92B23"/>
    <w:rsid w:val="74E2351A"/>
    <w:rsid w:val="74E62461"/>
    <w:rsid w:val="74F457F1"/>
    <w:rsid w:val="74F53273"/>
    <w:rsid w:val="74F80974"/>
    <w:rsid w:val="74FE790A"/>
    <w:rsid w:val="7503477E"/>
    <w:rsid w:val="75084492"/>
    <w:rsid w:val="75173427"/>
    <w:rsid w:val="7519017E"/>
    <w:rsid w:val="753005DD"/>
    <w:rsid w:val="753B1FBD"/>
    <w:rsid w:val="755C3A77"/>
    <w:rsid w:val="75616F8A"/>
    <w:rsid w:val="756F0C08"/>
    <w:rsid w:val="7571465F"/>
    <w:rsid w:val="75744B64"/>
    <w:rsid w:val="758D4D20"/>
    <w:rsid w:val="75994E74"/>
    <w:rsid w:val="75A3300B"/>
    <w:rsid w:val="75AF12F7"/>
    <w:rsid w:val="75D76001"/>
    <w:rsid w:val="75D86D84"/>
    <w:rsid w:val="75DE31F0"/>
    <w:rsid w:val="75DE41BE"/>
    <w:rsid w:val="76005923"/>
    <w:rsid w:val="76030EA2"/>
    <w:rsid w:val="7603432A"/>
    <w:rsid w:val="76047BAD"/>
    <w:rsid w:val="76155C3E"/>
    <w:rsid w:val="76392605"/>
    <w:rsid w:val="76393E5C"/>
    <w:rsid w:val="764543D4"/>
    <w:rsid w:val="764E2530"/>
    <w:rsid w:val="765213A8"/>
    <w:rsid w:val="765508B1"/>
    <w:rsid w:val="76577984"/>
    <w:rsid w:val="7662296E"/>
    <w:rsid w:val="766765CC"/>
    <w:rsid w:val="766F145A"/>
    <w:rsid w:val="76851400"/>
    <w:rsid w:val="7686548E"/>
    <w:rsid w:val="76875D04"/>
    <w:rsid w:val="76931A1A"/>
    <w:rsid w:val="76A66F98"/>
    <w:rsid w:val="76AD6D41"/>
    <w:rsid w:val="76B94E2F"/>
    <w:rsid w:val="76E946C4"/>
    <w:rsid w:val="76F8393D"/>
    <w:rsid w:val="77020DFD"/>
    <w:rsid w:val="77033C1E"/>
    <w:rsid w:val="770E5AE1"/>
    <w:rsid w:val="771A0593"/>
    <w:rsid w:val="77313771"/>
    <w:rsid w:val="77343C5C"/>
    <w:rsid w:val="77441AC1"/>
    <w:rsid w:val="775E6B64"/>
    <w:rsid w:val="775F57A8"/>
    <w:rsid w:val="77651D97"/>
    <w:rsid w:val="777C3234"/>
    <w:rsid w:val="777C6D05"/>
    <w:rsid w:val="7782001E"/>
    <w:rsid w:val="778238A1"/>
    <w:rsid w:val="77831323"/>
    <w:rsid w:val="77966CBE"/>
    <w:rsid w:val="779910D4"/>
    <w:rsid w:val="77A83DB4"/>
    <w:rsid w:val="77B50218"/>
    <w:rsid w:val="77CC02B0"/>
    <w:rsid w:val="77CC2A1C"/>
    <w:rsid w:val="77E83245"/>
    <w:rsid w:val="780A1564"/>
    <w:rsid w:val="780C7F82"/>
    <w:rsid w:val="78150891"/>
    <w:rsid w:val="781A4D19"/>
    <w:rsid w:val="78237733"/>
    <w:rsid w:val="782D04B7"/>
    <w:rsid w:val="782D3002"/>
    <w:rsid w:val="782E159F"/>
    <w:rsid w:val="783B4A7B"/>
    <w:rsid w:val="784D1FAB"/>
    <w:rsid w:val="7854146A"/>
    <w:rsid w:val="78585BB9"/>
    <w:rsid w:val="78667397"/>
    <w:rsid w:val="787231A9"/>
    <w:rsid w:val="78870436"/>
    <w:rsid w:val="78906192"/>
    <w:rsid w:val="789D5466"/>
    <w:rsid w:val="78C642A1"/>
    <w:rsid w:val="78DD2859"/>
    <w:rsid w:val="78F03E12"/>
    <w:rsid w:val="78F65981"/>
    <w:rsid w:val="78FD0B8F"/>
    <w:rsid w:val="790F0AA9"/>
    <w:rsid w:val="79115E77"/>
    <w:rsid w:val="7918055D"/>
    <w:rsid w:val="79286AE5"/>
    <w:rsid w:val="793122E3"/>
    <w:rsid w:val="793876EF"/>
    <w:rsid w:val="79474486"/>
    <w:rsid w:val="7969597F"/>
    <w:rsid w:val="79753CD1"/>
    <w:rsid w:val="798745F5"/>
    <w:rsid w:val="798C1332"/>
    <w:rsid w:val="798F1127"/>
    <w:rsid w:val="799257FF"/>
    <w:rsid w:val="799573B9"/>
    <w:rsid w:val="799C7C78"/>
    <w:rsid w:val="79B009B3"/>
    <w:rsid w:val="79C11BD2"/>
    <w:rsid w:val="79D447CF"/>
    <w:rsid w:val="79E14685"/>
    <w:rsid w:val="79E37306"/>
    <w:rsid w:val="79E425DA"/>
    <w:rsid w:val="79F55A9C"/>
    <w:rsid w:val="79F9737C"/>
    <w:rsid w:val="79FD0732"/>
    <w:rsid w:val="7A2463F3"/>
    <w:rsid w:val="7A355666"/>
    <w:rsid w:val="7A4259A3"/>
    <w:rsid w:val="7A4E23E4"/>
    <w:rsid w:val="7A5955C8"/>
    <w:rsid w:val="7A5B7B1C"/>
    <w:rsid w:val="7A6300D6"/>
    <w:rsid w:val="7A6C65EA"/>
    <w:rsid w:val="7A6D2D01"/>
    <w:rsid w:val="7A7B0110"/>
    <w:rsid w:val="7A897628"/>
    <w:rsid w:val="7A931644"/>
    <w:rsid w:val="7A9F24BA"/>
    <w:rsid w:val="7AA82DC9"/>
    <w:rsid w:val="7ABB6566"/>
    <w:rsid w:val="7AC313F4"/>
    <w:rsid w:val="7AC871CF"/>
    <w:rsid w:val="7AD14365"/>
    <w:rsid w:val="7AD44F12"/>
    <w:rsid w:val="7B081DCA"/>
    <w:rsid w:val="7B0968E0"/>
    <w:rsid w:val="7B0F10F0"/>
    <w:rsid w:val="7B1173C7"/>
    <w:rsid w:val="7B2D6C87"/>
    <w:rsid w:val="7B30782A"/>
    <w:rsid w:val="7B3D7E48"/>
    <w:rsid w:val="7B5B1151"/>
    <w:rsid w:val="7B746D85"/>
    <w:rsid w:val="7B777F9E"/>
    <w:rsid w:val="7B816B76"/>
    <w:rsid w:val="7B8827CC"/>
    <w:rsid w:val="7B92119F"/>
    <w:rsid w:val="7B993EDA"/>
    <w:rsid w:val="7BA61C5C"/>
    <w:rsid w:val="7BBB198C"/>
    <w:rsid w:val="7BBD0713"/>
    <w:rsid w:val="7BD328B6"/>
    <w:rsid w:val="7BDE0F2D"/>
    <w:rsid w:val="7BDF14F5"/>
    <w:rsid w:val="7BE40C62"/>
    <w:rsid w:val="7BEC59DF"/>
    <w:rsid w:val="7BF11A61"/>
    <w:rsid w:val="7BF21DD9"/>
    <w:rsid w:val="7BFA6EF3"/>
    <w:rsid w:val="7BFA7D17"/>
    <w:rsid w:val="7C035C1F"/>
    <w:rsid w:val="7C0F43EC"/>
    <w:rsid w:val="7C101800"/>
    <w:rsid w:val="7C106ACE"/>
    <w:rsid w:val="7C106E98"/>
    <w:rsid w:val="7C345547"/>
    <w:rsid w:val="7C3D719F"/>
    <w:rsid w:val="7C42096C"/>
    <w:rsid w:val="7C5B34E7"/>
    <w:rsid w:val="7C6E2228"/>
    <w:rsid w:val="7C720396"/>
    <w:rsid w:val="7CA61AE3"/>
    <w:rsid w:val="7CAF571D"/>
    <w:rsid w:val="7CB0319E"/>
    <w:rsid w:val="7CB40E2B"/>
    <w:rsid w:val="7CBF7F35"/>
    <w:rsid w:val="7CD868E1"/>
    <w:rsid w:val="7CDD6772"/>
    <w:rsid w:val="7CEC27A0"/>
    <w:rsid w:val="7CF4298E"/>
    <w:rsid w:val="7CF71341"/>
    <w:rsid w:val="7D0564AB"/>
    <w:rsid w:val="7D0719AF"/>
    <w:rsid w:val="7D1A6DE6"/>
    <w:rsid w:val="7D2034B1"/>
    <w:rsid w:val="7D3F55F6"/>
    <w:rsid w:val="7D6A5729"/>
    <w:rsid w:val="7D6C7155"/>
    <w:rsid w:val="7D713527"/>
    <w:rsid w:val="7D741CD4"/>
    <w:rsid w:val="7D857EFB"/>
    <w:rsid w:val="7D921593"/>
    <w:rsid w:val="7D94638F"/>
    <w:rsid w:val="7D946CD5"/>
    <w:rsid w:val="7D964715"/>
    <w:rsid w:val="7DAB6B13"/>
    <w:rsid w:val="7DBD69CC"/>
    <w:rsid w:val="7DC777E7"/>
    <w:rsid w:val="7DD222DC"/>
    <w:rsid w:val="7DD70A02"/>
    <w:rsid w:val="7DE11312"/>
    <w:rsid w:val="7DE24586"/>
    <w:rsid w:val="7DE53E24"/>
    <w:rsid w:val="7DE82BBD"/>
    <w:rsid w:val="7DF50E39"/>
    <w:rsid w:val="7DF713BE"/>
    <w:rsid w:val="7DFF668D"/>
    <w:rsid w:val="7E027A4D"/>
    <w:rsid w:val="7E0312EA"/>
    <w:rsid w:val="7E034959"/>
    <w:rsid w:val="7E095116"/>
    <w:rsid w:val="7E18726D"/>
    <w:rsid w:val="7E4851A4"/>
    <w:rsid w:val="7E566D52"/>
    <w:rsid w:val="7E586995"/>
    <w:rsid w:val="7E7C5B64"/>
    <w:rsid w:val="7E8D4CAE"/>
    <w:rsid w:val="7E932CEC"/>
    <w:rsid w:val="7EB32135"/>
    <w:rsid w:val="7EB94E6E"/>
    <w:rsid w:val="7EC21C85"/>
    <w:rsid w:val="7EC627E1"/>
    <w:rsid w:val="7ECA14C8"/>
    <w:rsid w:val="7ECC345A"/>
    <w:rsid w:val="7ED53CA2"/>
    <w:rsid w:val="7ED92D68"/>
    <w:rsid w:val="7EE06CB6"/>
    <w:rsid w:val="7EE86B0A"/>
    <w:rsid w:val="7EF42104"/>
    <w:rsid w:val="7F093C21"/>
    <w:rsid w:val="7F0C37F3"/>
    <w:rsid w:val="7F2256AB"/>
    <w:rsid w:val="7F4831CC"/>
    <w:rsid w:val="7F5A30FD"/>
    <w:rsid w:val="7F617B4A"/>
    <w:rsid w:val="7F6C712E"/>
    <w:rsid w:val="7F7F78F9"/>
    <w:rsid w:val="7F83334E"/>
    <w:rsid w:val="7F8C4BD0"/>
    <w:rsid w:val="7F945039"/>
    <w:rsid w:val="7FA71BE6"/>
    <w:rsid w:val="7FB3235C"/>
    <w:rsid w:val="7FD44481"/>
    <w:rsid w:val="7FDD48E8"/>
    <w:rsid w:val="7FF66F9D"/>
    <w:rsid w:val="7FFA74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qFormat="1" w:unhideWhenUsed="0" w:uiPriority="99" w:semiHidden="0" w:name="Normal Indent"/>
    <w:lsdException w:uiPriority="99" w:name="footnote text" w:locked="1"/>
    <w:lsdException w:uiPriority="99" w:semiHidden="0" w:name="annotation text" w:locked="1"/>
    <w:lsdException w:qFormat="1" w:unhideWhenUsed="0" w:uiPriority="99" w:semiHidden="0" w:name="header" w:locked="1"/>
    <w:lsdException w:qFormat="1" w:unhideWhenUsed="0" w:uiPriority="99" w:semiHidden="0" w:name="footer" w:locked="1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qFormat="1" w:unhideWhenUsed="0" w:uiPriority="99" w:semiHidden="0" w:name="Date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semiHidden="0" w:name="Document Map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qFormat/>
    <w:uiPriority w:val="99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/>
      <w:spacing w:after="80"/>
      <w:ind w:firstLine="420"/>
    </w:pPr>
    <w:rPr>
      <w:rFonts w:ascii="Arial" w:hAnsi="Arial"/>
      <w:kern w:val="0"/>
      <w:sz w:val="24"/>
      <w:szCs w:val="20"/>
    </w:rPr>
  </w:style>
  <w:style w:type="paragraph" w:styleId="6">
    <w:name w:val="Document Map"/>
    <w:basedOn w:val="1"/>
    <w:link w:val="21"/>
    <w:qFormat/>
    <w:uiPriority w:val="99"/>
    <w:rPr>
      <w:rFonts w:ascii="宋体"/>
      <w:sz w:val="16"/>
      <w:szCs w:val="16"/>
    </w:rPr>
  </w:style>
  <w:style w:type="paragraph" w:styleId="7">
    <w:name w:val="annotation text"/>
    <w:basedOn w:val="1"/>
    <w:unhideWhenUsed/>
    <w:locked/>
    <w:uiPriority w:val="99"/>
    <w:pPr>
      <w:jc w:val="left"/>
    </w:pPr>
  </w:style>
  <w:style w:type="paragraph" w:styleId="8">
    <w:name w:val="toc 3"/>
    <w:basedOn w:val="1"/>
    <w:next w:val="1"/>
    <w:qFormat/>
    <w:uiPriority w:val="99"/>
    <w:pPr>
      <w:ind w:left="840" w:leftChars="400"/>
    </w:pPr>
  </w:style>
  <w:style w:type="paragraph" w:styleId="9">
    <w:name w:val="Date"/>
    <w:basedOn w:val="1"/>
    <w:next w:val="1"/>
    <w:link w:val="22"/>
    <w:qFormat/>
    <w:uiPriority w:val="99"/>
    <w:pPr>
      <w:ind w:left="100" w:leftChars="2500"/>
    </w:pPr>
  </w:style>
  <w:style w:type="paragraph" w:styleId="10">
    <w:name w:val="footer"/>
    <w:basedOn w:val="1"/>
    <w:link w:val="23"/>
    <w:qFormat/>
    <w:lock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4"/>
    <w:qFormat/>
    <w:lock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toc 1"/>
    <w:basedOn w:val="1"/>
    <w:next w:val="1"/>
    <w:qFormat/>
    <w:uiPriority w:val="99"/>
  </w:style>
  <w:style w:type="paragraph" w:styleId="13">
    <w:name w:val="toc 2"/>
    <w:basedOn w:val="1"/>
    <w:next w:val="1"/>
    <w:qFormat/>
    <w:uiPriority w:val="99"/>
    <w:pPr>
      <w:ind w:left="420" w:leftChars="200"/>
    </w:pPr>
  </w:style>
  <w:style w:type="character" w:styleId="15">
    <w:name w:val="Hyperlink"/>
    <w:basedOn w:val="14"/>
    <w:qFormat/>
    <w:uiPriority w:val="99"/>
    <w:rPr>
      <w:rFonts w:cs="Times New Roman"/>
      <w:color w:val="0000FF"/>
      <w:u w:val="single"/>
    </w:rPr>
  </w:style>
  <w:style w:type="table" w:styleId="17">
    <w:name w:val="Table Grid"/>
    <w:basedOn w:val="16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Heading 1 Char"/>
    <w:basedOn w:val="14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Heading 2 Char"/>
    <w:basedOn w:val="14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0">
    <w:name w:val="Heading 3 Char"/>
    <w:basedOn w:val="14"/>
    <w:link w:val="4"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21">
    <w:name w:val="Document Map Char"/>
    <w:basedOn w:val="14"/>
    <w:link w:val="6"/>
    <w:semiHidden/>
    <w:qFormat/>
    <w:locked/>
    <w:uiPriority w:val="99"/>
    <w:rPr>
      <w:rFonts w:ascii="宋体" w:eastAsia="宋体" w:cs="Times New Roman"/>
      <w:sz w:val="16"/>
      <w:szCs w:val="16"/>
    </w:rPr>
  </w:style>
  <w:style w:type="character" w:customStyle="1" w:styleId="22">
    <w:name w:val="Date Char"/>
    <w:basedOn w:val="14"/>
    <w:link w:val="9"/>
    <w:semiHidden/>
    <w:qFormat/>
    <w:locked/>
    <w:uiPriority w:val="99"/>
    <w:rPr>
      <w:rFonts w:cs="Times New Roman"/>
    </w:rPr>
  </w:style>
  <w:style w:type="character" w:customStyle="1" w:styleId="23">
    <w:name w:val="Footer Char"/>
    <w:basedOn w:val="14"/>
    <w:link w:val="10"/>
    <w:semiHidden/>
    <w:qFormat/>
    <w:locked/>
    <w:uiPriority w:val="99"/>
    <w:rPr>
      <w:rFonts w:ascii="Calibri" w:hAnsi="Calibri" w:cs="Times New Roman"/>
      <w:sz w:val="18"/>
      <w:szCs w:val="18"/>
    </w:rPr>
  </w:style>
  <w:style w:type="character" w:customStyle="1" w:styleId="24">
    <w:name w:val="Header Char"/>
    <w:basedOn w:val="14"/>
    <w:link w:val="11"/>
    <w:semiHidden/>
    <w:qFormat/>
    <w:locked/>
    <w:uiPriority w:val="99"/>
    <w:rPr>
      <w:rFonts w:ascii="Calibri" w:hAnsi="Calibri" w:cs="Times New Roman"/>
      <w:sz w:val="18"/>
      <w:szCs w:val="18"/>
    </w:rPr>
  </w:style>
  <w:style w:type="paragraph" w:customStyle="1" w:styleId="2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CHINA</Company>
  <Pages>17</Pages>
  <Words>1364</Words>
  <Characters>7779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2015-08-04T07:15:00Z</dcterms:created>
  <dc:creator>administrator</dc:creator>
  <cp:lastModifiedBy>Administrator</cp:lastModifiedBy>
  <dcterms:modified xsi:type="dcterms:W3CDTF">2016-11-11T11:23:47Z</dcterms:modified>
  <dc:title>THINK前端接口规范</dc:title>
  <cp:revision>1094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